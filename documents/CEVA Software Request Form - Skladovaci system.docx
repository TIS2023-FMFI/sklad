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63BA48" w14:textId="72486ED1" w:rsidR="00AE0B18" w:rsidRDefault="00932B22" w:rsidP="00932B22">
      <w:pPr>
        <w:pStyle w:val="FANZTableText"/>
        <w:tabs>
          <w:tab w:val="left" w:pos="1420"/>
        </w:tabs>
      </w:pPr>
      <w:bookmarkStart w:id="0" w:name="_Hlk109734556"/>
      <w:r>
        <w:tab/>
      </w:r>
    </w:p>
    <w:p w14:paraId="5DEE16AC" w14:textId="7A200242" w:rsidR="00AE0B18" w:rsidRDefault="00AE0B18" w:rsidP="008007A1">
      <w:pPr>
        <w:pStyle w:val="FANZTableText"/>
      </w:pPr>
    </w:p>
    <w:p w14:paraId="11E8BF5F" w14:textId="77777777" w:rsidR="00AE0B18" w:rsidRDefault="00AE0B18" w:rsidP="008007A1">
      <w:pPr>
        <w:pStyle w:val="FANZTableText"/>
      </w:pPr>
    </w:p>
    <w:p w14:paraId="29024ECB" w14:textId="77777777" w:rsidR="00AE0B18" w:rsidRDefault="00AE0B18" w:rsidP="008007A1">
      <w:pPr>
        <w:pStyle w:val="FANZTableText"/>
      </w:pPr>
    </w:p>
    <w:p w14:paraId="58958CD3" w14:textId="77777777" w:rsidR="00AE0B18" w:rsidRDefault="00AE0B18" w:rsidP="008007A1">
      <w:pPr>
        <w:pStyle w:val="FANZTableText"/>
      </w:pPr>
    </w:p>
    <w:p w14:paraId="7C4854A3" w14:textId="77777777" w:rsidR="00542C09" w:rsidRDefault="00542C09" w:rsidP="008007A1">
      <w:pPr>
        <w:rPr>
          <w:rFonts w:ascii="Fujitsu Sans" w:hAnsi="Fujitsu Sans"/>
          <w:b/>
          <w:bCs/>
          <w:sz w:val="56"/>
          <w:szCs w:val="56"/>
        </w:rPr>
      </w:pPr>
    </w:p>
    <w:p w14:paraId="7DE3F72F" w14:textId="77777777" w:rsidR="00542C09" w:rsidRDefault="00542C09" w:rsidP="008007A1">
      <w:pPr>
        <w:rPr>
          <w:rFonts w:ascii="Fujitsu Sans" w:hAnsi="Fujitsu Sans"/>
          <w:b/>
          <w:bCs/>
          <w:sz w:val="56"/>
          <w:szCs w:val="56"/>
        </w:rPr>
      </w:pPr>
    </w:p>
    <w:p w14:paraId="2D8EBD96" w14:textId="77777777" w:rsidR="00AE0B18" w:rsidRPr="00542C09" w:rsidRDefault="00542C09" w:rsidP="008007A1">
      <w:pPr>
        <w:rPr>
          <w:rFonts w:ascii="Fujitsu Sans" w:hAnsi="Fujitsu Sans"/>
          <w:b/>
          <w:bCs/>
          <w:color w:val="FFFFFF" w:themeColor="background1"/>
          <w:sz w:val="56"/>
          <w:szCs w:val="56"/>
        </w:rPr>
      </w:pPr>
      <w:r>
        <w:rPr>
          <w:rFonts w:ascii="Fujitsu Sans" w:hAnsi="Fujitsu Sans"/>
          <w:b/>
          <w:bCs/>
          <w:color w:val="FFFFFF" w:themeColor="background1"/>
          <w:sz w:val="56"/>
          <w:szCs w:val="56"/>
        </w:rPr>
        <w:t xml:space="preserve">Product Definition </w:t>
      </w:r>
      <w:r w:rsidRPr="00542C09">
        <w:rPr>
          <w:rFonts w:ascii="Fujitsu Sans" w:hAnsi="Fujitsu Sans"/>
          <w:b/>
          <w:bCs/>
          <w:color w:val="FFFFFF" w:themeColor="background1"/>
          <w:sz w:val="56"/>
          <w:szCs w:val="56"/>
        </w:rPr>
        <w:t>Guide</w:t>
      </w:r>
    </w:p>
    <w:p w14:paraId="1A175763" w14:textId="6A622EDF" w:rsidR="00F43D87" w:rsidRDefault="00542C09" w:rsidP="00F43D87">
      <w:pPr>
        <w:pStyle w:val="Nzov"/>
        <w:ind w:right="720"/>
        <w:jc w:val="right"/>
        <w:rPr>
          <w:rFonts w:ascii="Calibri Light" w:hAnsi="Calibri Light" w:cs="Calibri Light"/>
          <w:b/>
          <w:color w:val="1F497D" w:themeColor="text2"/>
        </w:rPr>
      </w:pPr>
      <w:r w:rsidRPr="00542C09">
        <w:rPr>
          <w:rFonts w:ascii="Fujitsu Sans" w:hAnsi="Fujitsu Sans"/>
          <w:b/>
          <w:bCs/>
          <w:color w:val="FFFFFF" w:themeColor="background1"/>
          <w:sz w:val="56"/>
          <w:szCs w:val="56"/>
        </w:rPr>
        <w:t xml:space="preserve">Application </w:t>
      </w:r>
      <w:proofErr w:type="spellStart"/>
      <w:r w:rsidRPr="00542C09">
        <w:rPr>
          <w:rFonts w:ascii="Fujitsu Sans" w:hAnsi="Fujitsu Sans"/>
          <w:b/>
          <w:bCs/>
          <w:color w:val="FFFFFF" w:themeColor="background1"/>
          <w:sz w:val="56"/>
          <w:szCs w:val="56"/>
        </w:rPr>
        <w:t>Packaging</w:t>
      </w:r>
      <w:r w:rsidR="00691C30">
        <w:rPr>
          <w:rFonts w:ascii="Calibri Light" w:hAnsi="Calibri Light" w:cs="Calibri Light"/>
          <w:b/>
          <w:color w:val="1F497D" w:themeColor="text2"/>
        </w:rPr>
        <w:t>Software</w:t>
      </w:r>
      <w:proofErr w:type="spellEnd"/>
      <w:r w:rsidR="00691C30">
        <w:rPr>
          <w:rFonts w:ascii="Calibri Light" w:hAnsi="Calibri Light" w:cs="Calibri Light"/>
          <w:b/>
          <w:color w:val="1F497D" w:themeColor="text2"/>
        </w:rPr>
        <w:t xml:space="preserve"> Request</w:t>
      </w:r>
      <w:r w:rsidR="00F43D87">
        <w:rPr>
          <w:rFonts w:ascii="Calibri Light" w:hAnsi="Calibri Light" w:cs="Calibri Light"/>
          <w:b/>
          <w:color w:val="1F497D" w:themeColor="text2"/>
        </w:rPr>
        <w:t xml:space="preserve"> </w:t>
      </w:r>
      <w:r w:rsidR="00691C30">
        <w:rPr>
          <w:rFonts w:ascii="Calibri Light" w:hAnsi="Calibri Light" w:cs="Calibri Light"/>
          <w:b/>
          <w:color w:val="1F497D" w:themeColor="text2"/>
        </w:rPr>
        <w:t>Form</w:t>
      </w:r>
    </w:p>
    <w:p w14:paraId="580BF28A" w14:textId="0C803647" w:rsidR="00542C09" w:rsidRPr="00542C09" w:rsidRDefault="00542C09" w:rsidP="008007A1">
      <w:pPr>
        <w:rPr>
          <w:rFonts w:ascii="Fujitsu Sans" w:hAnsi="Fujitsu Sans"/>
          <w:b/>
          <w:bCs/>
          <w:color w:val="FFFFFF" w:themeColor="background1"/>
          <w:sz w:val="56"/>
          <w:szCs w:val="56"/>
        </w:rPr>
      </w:pPr>
    </w:p>
    <w:p w14:paraId="5D648A2C" w14:textId="77777777" w:rsidR="00542C09" w:rsidRDefault="00542C09" w:rsidP="008007A1">
      <w:pPr>
        <w:rPr>
          <w:rFonts w:ascii="Fujitsu Sans" w:hAnsi="Fujitsu Sans"/>
          <w:b/>
          <w:bCs/>
          <w:sz w:val="56"/>
          <w:szCs w:val="56"/>
        </w:rPr>
      </w:pPr>
    </w:p>
    <w:p w14:paraId="7515A55B" w14:textId="77777777" w:rsidR="00542C09" w:rsidRPr="00542C09" w:rsidRDefault="00542C09" w:rsidP="008007A1">
      <w:pPr>
        <w:rPr>
          <w:rFonts w:ascii="Fujitsu Sans" w:hAnsi="Fujitsu Sans"/>
          <w:b/>
          <w:bCs/>
          <w:sz w:val="56"/>
          <w:szCs w:val="56"/>
        </w:rPr>
      </w:pPr>
    </w:p>
    <w:p w14:paraId="5A757910" w14:textId="77777777" w:rsidR="00AE0B18" w:rsidRPr="00B37805" w:rsidRDefault="00AE0B18" w:rsidP="008007A1"/>
    <w:p w14:paraId="67B22EF4" w14:textId="77777777" w:rsidR="00AE0B18" w:rsidRDefault="00AE0B18" w:rsidP="008007A1"/>
    <w:p w14:paraId="39C0462B" w14:textId="77777777" w:rsidR="00AE0B18" w:rsidRDefault="00AE0B18" w:rsidP="008007A1"/>
    <w:p w14:paraId="2050BF4F" w14:textId="77777777" w:rsidR="00AE0B18" w:rsidRDefault="00AE0B18" w:rsidP="008007A1"/>
    <w:p w14:paraId="54C7EB73" w14:textId="77777777" w:rsidR="00AE0B18" w:rsidRDefault="00AE0B18" w:rsidP="008007A1"/>
    <w:p w14:paraId="14A08BFF" w14:textId="77777777" w:rsidR="00AE0B18" w:rsidRDefault="00AE0B18" w:rsidP="008007A1"/>
    <w:p w14:paraId="6E277AB8" w14:textId="77777777" w:rsidR="00AE0B18" w:rsidRDefault="00AE0B18" w:rsidP="008007A1"/>
    <w:p w14:paraId="7B9BD0D0" w14:textId="77777777" w:rsidR="00AE0B18" w:rsidRDefault="00AE0B18" w:rsidP="008007A1"/>
    <w:p w14:paraId="23A6B207" w14:textId="77777777" w:rsidR="00AE0B18" w:rsidRPr="00B37805" w:rsidRDefault="00AE0B18" w:rsidP="008007A1"/>
    <w:p w14:paraId="4D0870C3" w14:textId="77777777" w:rsidR="00AE0B18" w:rsidRPr="00B37805" w:rsidRDefault="00AE0B18" w:rsidP="008007A1"/>
    <w:p w14:paraId="57DAC7D9" w14:textId="77777777" w:rsidR="00AE0B18" w:rsidRDefault="00AE0B18" w:rsidP="008007A1"/>
    <w:p w14:paraId="7F31B5F5" w14:textId="733859B4" w:rsidR="00FB526F" w:rsidRPr="00B37805" w:rsidRDefault="00FB526F" w:rsidP="00247B69"/>
    <w:p w14:paraId="311E67F3" w14:textId="40373518" w:rsidR="00FB526F" w:rsidRPr="00B37805" w:rsidRDefault="00FB526F" w:rsidP="00247B69"/>
    <w:bookmarkEnd w:id="0"/>
    <w:p w14:paraId="76869723" w14:textId="727DF6F2" w:rsidR="00FB526F" w:rsidRPr="00B37805" w:rsidRDefault="00FB526F" w:rsidP="008007A1"/>
    <w:p w14:paraId="24610CF5" w14:textId="669722FD" w:rsidR="00AE0B18" w:rsidRDefault="00AE0B18" w:rsidP="008007A1"/>
    <w:p w14:paraId="7DF9960A" w14:textId="039D587D" w:rsidR="00AE0B18" w:rsidRDefault="00AE0B18" w:rsidP="008007A1">
      <w:pPr>
        <w:sectPr w:rsidR="00AE0B18" w:rsidSect="00AE0B18">
          <w:headerReference w:type="default" r:id="rId11"/>
          <w:footerReference w:type="default" r:id="rId12"/>
          <w:pgSz w:w="11906" w:h="16838" w:code="9"/>
          <w:pgMar w:top="1701" w:right="1417" w:bottom="1134" w:left="1417" w:header="709" w:footer="709" w:gutter="0"/>
          <w:cols w:space="708"/>
          <w:docGrid w:linePitch="360"/>
        </w:sectPr>
      </w:pPr>
    </w:p>
    <w:p w14:paraId="6AFDF5E4" w14:textId="77777777" w:rsidR="00542C09" w:rsidRDefault="00542C09" w:rsidP="00542C09">
      <w:pPr>
        <w:rPr>
          <w:rFonts w:ascii="Fujitsu Sans Light" w:hAnsi="Fujitsu Sans Light"/>
        </w:rPr>
      </w:pPr>
    </w:p>
    <w:p w14:paraId="0F50293C" w14:textId="114A9B7B" w:rsidR="00D14AD1" w:rsidRPr="00543E76" w:rsidRDefault="00D14AD1" w:rsidP="00D14AD1">
      <w:pPr>
        <w:keepNext/>
        <w:keepLines/>
        <w:spacing w:before="480"/>
        <w:outlineLvl w:val="0"/>
        <w:rPr>
          <w:b/>
          <w:bCs/>
          <w:color w:val="943634"/>
          <w:sz w:val="28"/>
          <w:szCs w:val="28"/>
          <w:lang w:val="en-GB"/>
        </w:rPr>
      </w:pPr>
      <w:bookmarkStart w:id="4" w:name="_Toc236812679"/>
      <w:bookmarkStart w:id="5" w:name="_Toc309305764"/>
      <w:bookmarkStart w:id="6" w:name="_Toc3781355"/>
      <w:bookmarkStart w:id="7" w:name="_Toc12277128"/>
      <w:bookmarkStart w:id="8" w:name="_Toc138538920"/>
      <w:r w:rsidRPr="00543E76">
        <w:rPr>
          <w:b/>
          <w:bCs/>
          <w:color w:val="943634"/>
          <w:sz w:val="28"/>
          <w:szCs w:val="28"/>
          <w:lang w:val="en-GB"/>
        </w:rPr>
        <w:t>Document History</w:t>
      </w:r>
      <w:bookmarkEnd w:id="4"/>
      <w:bookmarkEnd w:id="5"/>
      <w:bookmarkEnd w:id="6"/>
      <w:bookmarkEnd w:id="7"/>
      <w:bookmarkEnd w:id="8"/>
    </w:p>
    <w:tbl>
      <w:tblPr>
        <w:tblW w:w="10206" w:type="dxa"/>
        <w:tblInd w:w="108" w:type="dxa"/>
        <w:tblBorders>
          <w:top w:val="single" w:sz="4" w:space="0" w:color="810027"/>
          <w:left w:val="single" w:sz="4" w:space="0" w:color="810027"/>
          <w:bottom w:val="single" w:sz="4" w:space="0" w:color="810027"/>
          <w:right w:val="single" w:sz="4" w:space="0" w:color="810027"/>
          <w:insideH w:val="single" w:sz="4" w:space="0" w:color="810027"/>
          <w:insideV w:val="single" w:sz="4" w:space="0" w:color="810027"/>
        </w:tblBorders>
        <w:tblLayout w:type="fixed"/>
        <w:tblLook w:val="0000" w:firstRow="0" w:lastRow="0" w:firstColumn="0" w:lastColumn="0" w:noHBand="0" w:noVBand="0"/>
      </w:tblPr>
      <w:tblGrid>
        <w:gridCol w:w="2142"/>
        <w:gridCol w:w="1466"/>
        <w:gridCol w:w="1389"/>
        <w:gridCol w:w="2658"/>
        <w:gridCol w:w="2551"/>
      </w:tblGrid>
      <w:tr w:rsidR="00D14AD1" w:rsidRPr="001A2E9B" w14:paraId="6E36E1F4" w14:textId="77777777" w:rsidTr="00D14AD1">
        <w:trPr>
          <w:trHeight w:val="297"/>
        </w:trPr>
        <w:tc>
          <w:tcPr>
            <w:tcW w:w="2142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  <w:shd w:val="clear" w:color="auto" w:fill="810027"/>
          </w:tcPr>
          <w:p w14:paraId="4504B566" w14:textId="77777777" w:rsidR="00D14AD1" w:rsidRPr="003106B3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 w:rsidRPr="00553B1E">
              <w:rPr>
                <w:rFonts w:cstheme="minorHAnsi"/>
                <w:color w:val="FFFFFF"/>
                <w:lang w:val="en-GB"/>
              </w:rPr>
              <w:t>Author</w:t>
            </w:r>
          </w:p>
        </w:tc>
        <w:tc>
          <w:tcPr>
            <w:tcW w:w="1466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  <w:shd w:val="clear" w:color="auto" w:fill="810027"/>
          </w:tcPr>
          <w:p w14:paraId="60AFE265" w14:textId="77777777" w:rsidR="00D14AD1" w:rsidRPr="003106B3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 w:rsidRPr="00553B1E">
              <w:rPr>
                <w:rFonts w:cstheme="minorHAnsi"/>
                <w:color w:val="FFFFFF"/>
                <w:lang w:val="en-GB"/>
              </w:rPr>
              <w:t>Version Number</w:t>
            </w:r>
          </w:p>
        </w:tc>
        <w:tc>
          <w:tcPr>
            <w:tcW w:w="1389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  <w:shd w:val="clear" w:color="auto" w:fill="810027"/>
          </w:tcPr>
          <w:p w14:paraId="7E8946DC" w14:textId="77777777" w:rsidR="00D14AD1" w:rsidRPr="003106B3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 w:rsidRPr="00553B1E">
              <w:rPr>
                <w:rFonts w:cstheme="minorHAnsi"/>
                <w:color w:val="FFFFFF"/>
                <w:lang w:val="en-GB"/>
              </w:rPr>
              <w:t>Modified Date</w:t>
            </w:r>
          </w:p>
        </w:tc>
        <w:tc>
          <w:tcPr>
            <w:tcW w:w="2658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  <w:shd w:val="clear" w:color="auto" w:fill="810027"/>
          </w:tcPr>
          <w:p w14:paraId="73705304" w14:textId="77777777" w:rsidR="00D14AD1" w:rsidRPr="003106B3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 w:rsidRPr="00553B1E">
              <w:rPr>
                <w:rFonts w:cstheme="minorHAnsi"/>
                <w:color w:val="FFFFFF"/>
                <w:lang w:val="en-GB"/>
              </w:rPr>
              <w:t>Status</w:t>
            </w:r>
          </w:p>
        </w:tc>
        <w:tc>
          <w:tcPr>
            <w:tcW w:w="2551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  <w:shd w:val="clear" w:color="auto" w:fill="810027"/>
          </w:tcPr>
          <w:p w14:paraId="372DAC47" w14:textId="77777777" w:rsidR="00D14AD1" w:rsidRPr="003106B3" w:rsidRDefault="00D14AD1" w:rsidP="004E506B">
            <w:pPr>
              <w:spacing w:before="40"/>
              <w:jc w:val="center"/>
              <w:rPr>
                <w:rFonts w:cstheme="minorHAnsi"/>
                <w:b/>
                <w:lang w:val="en-GB"/>
              </w:rPr>
            </w:pPr>
            <w:r w:rsidRPr="00553B1E">
              <w:rPr>
                <w:rFonts w:cstheme="minorHAnsi"/>
                <w:color w:val="FFFFFF"/>
                <w:lang w:val="en-GB"/>
              </w:rPr>
              <w:t>Description of Change</w:t>
            </w:r>
          </w:p>
        </w:tc>
      </w:tr>
      <w:tr w:rsidR="00D14AD1" w:rsidRPr="001A2E9B" w14:paraId="07EEB7D0" w14:textId="77777777" w:rsidTr="00D14AD1">
        <w:trPr>
          <w:trHeight w:val="297"/>
        </w:trPr>
        <w:tc>
          <w:tcPr>
            <w:tcW w:w="2142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4A873664" w14:textId="77777777" w:rsidR="00D14AD1" w:rsidRPr="00FA1EF0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>
              <w:t xml:space="preserve">Margarita </w:t>
            </w:r>
            <w:proofErr w:type="spellStart"/>
            <w:r>
              <w:t>Corpuz</w:t>
            </w:r>
            <w:proofErr w:type="spellEnd"/>
          </w:p>
        </w:tc>
        <w:tc>
          <w:tcPr>
            <w:tcW w:w="1466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403E71C5" w14:textId="77777777" w:rsidR="00D14AD1" w:rsidRPr="00FA1EF0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 w:rsidRPr="00682952">
              <w:t>1.0</w:t>
            </w:r>
          </w:p>
        </w:tc>
        <w:tc>
          <w:tcPr>
            <w:tcW w:w="1389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1CE94523" w14:textId="6E349B57" w:rsidR="00D14AD1" w:rsidRPr="00FA1EF0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>
              <w:rPr>
                <w:rFonts w:cs="Arial"/>
                <w:lang w:val="en-GB"/>
              </w:rPr>
              <w:t>23/02/2023</w:t>
            </w:r>
          </w:p>
        </w:tc>
        <w:tc>
          <w:tcPr>
            <w:tcW w:w="2658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3C0E11F4" w14:textId="77777777" w:rsidR="00D14AD1" w:rsidRPr="00FA1EF0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 w:rsidRPr="00FA1EF0">
              <w:rPr>
                <w:rFonts w:cstheme="minorHAnsi"/>
                <w:lang w:val="en-GB"/>
              </w:rPr>
              <w:t>Initial Version</w:t>
            </w:r>
          </w:p>
        </w:tc>
        <w:tc>
          <w:tcPr>
            <w:tcW w:w="2551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02D38700" w14:textId="77777777" w:rsidR="00D14AD1" w:rsidRPr="00FA1EF0" w:rsidRDefault="00D14AD1" w:rsidP="004E506B">
            <w:pPr>
              <w:spacing w:before="4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</w:rPr>
              <w:t>First Draft</w:t>
            </w:r>
          </w:p>
        </w:tc>
      </w:tr>
      <w:tr w:rsidR="00D14AD1" w:rsidRPr="001A2E9B" w14:paraId="6CE09FFA" w14:textId="77777777" w:rsidTr="00D14AD1">
        <w:trPr>
          <w:trHeight w:val="341"/>
        </w:trPr>
        <w:tc>
          <w:tcPr>
            <w:tcW w:w="2142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6C0E4B81" w14:textId="0A5CCF3F" w:rsidR="00D14AD1" w:rsidRPr="00FA1EF0" w:rsidRDefault="00A9597F" w:rsidP="004E506B">
            <w:pPr>
              <w:contextualSpacing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Jude </w:t>
            </w:r>
            <w:proofErr w:type="spellStart"/>
            <w:r>
              <w:rPr>
                <w:rFonts w:cstheme="minorHAnsi"/>
                <w:lang w:val="en-GB"/>
              </w:rPr>
              <w:t>Genargue</w:t>
            </w:r>
            <w:proofErr w:type="spellEnd"/>
          </w:p>
        </w:tc>
        <w:tc>
          <w:tcPr>
            <w:tcW w:w="1466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7B737362" w14:textId="16ACBFF5" w:rsidR="00D14AD1" w:rsidRPr="00FA1EF0" w:rsidRDefault="00A9597F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1.1</w:t>
            </w:r>
          </w:p>
        </w:tc>
        <w:tc>
          <w:tcPr>
            <w:tcW w:w="1389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07E001A7" w14:textId="4BD64DBA" w:rsidR="00D14AD1" w:rsidRPr="00FA1EF0" w:rsidRDefault="00A9597F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25/10/2023</w:t>
            </w:r>
          </w:p>
        </w:tc>
        <w:tc>
          <w:tcPr>
            <w:tcW w:w="2658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37AC278E" w14:textId="266337E7" w:rsidR="00D14AD1" w:rsidRPr="00FA1EF0" w:rsidRDefault="00D14AD1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2551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62763BCA" w14:textId="21998EB7" w:rsidR="00D14AD1" w:rsidRPr="00FA1EF0" w:rsidRDefault="00A9597F" w:rsidP="004E506B">
            <w:pPr>
              <w:spacing w:before="40" w:after="40"/>
              <w:jc w:val="center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Updated Target Environment</w:t>
            </w:r>
          </w:p>
        </w:tc>
      </w:tr>
      <w:tr w:rsidR="00287A53" w:rsidRPr="001A2E9B" w14:paraId="7AB76FF9" w14:textId="77777777" w:rsidTr="00D14AD1">
        <w:trPr>
          <w:trHeight w:val="341"/>
        </w:trPr>
        <w:tc>
          <w:tcPr>
            <w:tcW w:w="2142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7CC8D18E" w14:textId="6DF42831" w:rsidR="00287A53" w:rsidRDefault="00287A53" w:rsidP="004E506B">
            <w:pPr>
              <w:contextualSpacing/>
              <w:jc w:val="center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Maciej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Wiewiórski</w:t>
            </w:r>
            <w:proofErr w:type="spellEnd"/>
          </w:p>
        </w:tc>
        <w:tc>
          <w:tcPr>
            <w:tcW w:w="1466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3F1C3C22" w14:textId="212FB47D" w:rsidR="00287A53" w:rsidRDefault="00287A53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1.2</w:t>
            </w:r>
          </w:p>
        </w:tc>
        <w:tc>
          <w:tcPr>
            <w:tcW w:w="1389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393BAE75" w14:textId="4FD44DE6" w:rsidR="00287A53" w:rsidRDefault="00287A53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03/01/2024</w:t>
            </w:r>
          </w:p>
        </w:tc>
        <w:tc>
          <w:tcPr>
            <w:tcW w:w="2658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41A08AA2" w14:textId="77777777" w:rsidR="00287A53" w:rsidRPr="00FA1EF0" w:rsidRDefault="00287A53" w:rsidP="004E506B">
            <w:pPr>
              <w:spacing w:before="40"/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2551" w:type="dxa"/>
            <w:tcBorders>
              <w:top w:val="single" w:sz="4" w:space="0" w:color="810027"/>
              <w:left w:val="single" w:sz="4" w:space="0" w:color="810027"/>
              <w:bottom w:val="single" w:sz="4" w:space="0" w:color="810027"/>
              <w:right w:val="single" w:sz="4" w:space="0" w:color="810027"/>
            </w:tcBorders>
          </w:tcPr>
          <w:p w14:paraId="46F3314F" w14:textId="3BA77B51" w:rsidR="00287A53" w:rsidRDefault="00287A53" w:rsidP="004E506B">
            <w:pPr>
              <w:spacing w:before="40" w:after="40"/>
              <w:jc w:val="center"/>
              <w:rPr>
                <w:rFonts w:eastAsia="SimSun" w:cstheme="minorHAnsi"/>
              </w:rPr>
            </w:pPr>
            <w:r>
              <w:rPr>
                <w:rFonts w:eastAsia="SimSun" w:cstheme="minorHAnsi"/>
              </w:rPr>
              <w:t>Software Owner Added</w:t>
            </w:r>
          </w:p>
        </w:tc>
      </w:tr>
    </w:tbl>
    <w:p w14:paraId="006633BC" w14:textId="77777777" w:rsidR="00D14AD1" w:rsidRDefault="00D14AD1" w:rsidP="00D14AD1">
      <w:pPr>
        <w:pStyle w:val="Pta"/>
        <w:jc w:val="center"/>
        <w:outlineLvl w:val="0"/>
        <w:rPr>
          <w:rFonts w:cstheme="minorHAnsi"/>
          <w:bCs/>
          <w:lang w:val="en-GB"/>
        </w:rPr>
      </w:pPr>
    </w:p>
    <w:p w14:paraId="6BDB54CA" w14:textId="77777777" w:rsidR="00D14AD1" w:rsidRPr="00553B1E" w:rsidRDefault="00D14AD1" w:rsidP="00D14AD1">
      <w:pPr>
        <w:pStyle w:val="Pta"/>
        <w:jc w:val="both"/>
        <w:outlineLvl w:val="0"/>
        <w:rPr>
          <w:rFonts w:cstheme="minorHAnsi"/>
          <w:bCs/>
          <w:lang w:val="en-GB"/>
        </w:rPr>
      </w:pPr>
    </w:p>
    <w:tbl>
      <w:tblPr>
        <w:tblW w:w="4958" w:type="pct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1980"/>
        <w:gridCol w:w="2251"/>
        <w:gridCol w:w="2514"/>
      </w:tblGrid>
      <w:tr w:rsidR="00D14AD1" w:rsidRPr="00553B1E" w14:paraId="10E4EFB3" w14:textId="77777777" w:rsidTr="004E506B">
        <w:tc>
          <w:tcPr>
            <w:tcW w:w="1622" w:type="pct"/>
          </w:tcPr>
          <w:p w14:paraId="5850AAA4" w14:textId="77777777" w:rsidR="00D14AD1" w:rsidRPr="00553B1E" w:rsidRDefault="00D14AD1" w:rsidP="004E506B">
            <w:pPr>
              <w:spacing w:before="40" w:after="40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Document Reviewer</w:t>
            </w:r>
            <w:r w:rsidRPr="00553B1E">
              <w:rPr>
                <w:rFonts w:cstheme="minorHAnsi"/>
                <w:b/>
                <w:bCs/>
                <w:lang w:val="en-GB"/>
              </w:rPr>
              <w:t xml:space="preserve"> Name:</w:t>
            </w:r>
          </w:p>
        </w:tc>
        <w:tc>
          <w:tcPr>
            <w:tcW w:w="991" w:type="pct"/>
          </w:tcPr>
          <w:p w14:paraId="29AF34F7" w14:textId="77777777" w:rsidR="00D14AD1" w:rsidRPr="00985CDA" w:rsidRDefault="00D14AD1" w:rsidP="004E506B">
            <w:pPr>
              <w:pStyle w:val="Betalingproject"/>
              <w:spacing w:before="40" w:after="40"/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Cs w:val="22"/>
                <w:lang w:val="en-GB"/>
              </w:rPr>
              <w:t xml:space="preserve">Jude </w:t>
            </w:r>
            <w:proofErr w:type="spellStart"/>
            <w:r>
              <w:rPr>
                <w:rFonts w:asciiTheme="minorHAnsi" w:hAnsiTheme="minorHAnsi" w:cstheme="minorHAnsi"/>
                <w:szCs w:val="22"/>
                <w:lang w:val="en-GB"/>
              </w:rPr>
              <w:t>Genargue</w:t>
            </w:r>
            <w:proofErr w:type="spellEnd"/>
          </w:p>
        </w:tc>
        <w:tc>
          <w:tcPr>
            <w:tcW w:w="1127" w:type="pct"/>
          </w:tcPr>
          <w:p w14:paraId="418FA3F9" w14:textId="77777777" w:rsidR="00D14AD1" w:rsidRPr="00553B1E" w:rsidRDefault="00D14AD1" w:rsidP="004E506B">
            <w:pPr>
              <w:pStyle w:val="Betalingproject"/>
              <w:spacing w:before="40" w:after="40"/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r w:rsidRPr="00553B1E">
              <w:rPr>
                <w:rFonts w:asciiTheme="minorHAnsi" w:hAnsiTheme="minorHAnsi" w:cstheme="minorHAnsi"/>
                <w:b/>
                <w:bCs/>
                <w:szCs w:val="22"/>
                <w:lang w:val="en-GB"/>
              </w:rPr>
              <w:t>Reviewed Date:</w:t>
            </w:r>
          </w:p>
        </w:tc>
        <w:tc>
          <w:tcPr>
            <w:tcW w:w="1259" w:type="pct"/>
          </w:tcPr>
          <w:p w14:paraId="3E9262CC" w14:textId="721917EF" w:rsidR="00D14AD1" w:rsidRPr="00553B1E" w:rsidRDefault="00BD7E0B" w:rsidP="004E506B">
            <w:pPr>
              <w:pStyle w:val="Betalingproject"/>
              <w:spacing w:before="40" w:after="40"/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Cs w:val="22"/>
                <w:lang w:val="en-GB"/>
              </w:rPr>
              <w:t>06-29-2023</w:t>
            </w:r>
          </w:p>
        </w:tc>
      </w:tr>
    </w:tbl>
    <w:p w14:paraId="39CC535C" w14:textId="77777777" w:rsidR="00D14AD1" w:rsidRPr="00553B1E" w:rsidRDefault="00D14AD1" w:rsidP="00D14AD1">
      <w:pPr>
        <w:pStyle w:val="Pta"/>
        <w:jc w:val="both"/>
        <w:outlineLvl w:val="0"/>
        <w:rPr>
          <w:rFonts w:cstheme="minorHAnsi"/>
          <w:bCs/>
          <w:lang w:val="en-GB"/>
        </w:rPr>
      </w:pPr>
    </w:p>
    <w:tbl>
      <w:tblPr>
        <w:tblW w:w="4958" w:type="pct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1980"/>
        <w:gridCol w:w="2251"/>
        <w:gridCol w:w="2514"/>
      </w:tblGrid>
      <w:tr w:rsidR="00D14AD1" w:rsidRPr="00553B1E" w14:paraId="457888FE" w14:textId="77777777" w:rsidTr="004E506B">
        <w:tc>
          <w:tcPr>
            <w:tcW w:w="1622" w:type="pct"/>
          </w:tcPr>
          <w:p w14:paraId="6EA6C623" w14:textId="77777777" w:rsidR="00D14AD1" w:rsidRPr="00553B1E" w:rsidRDefault="00D14AD1" w:rsidP="004E506B">
            <w:pPr>
              <w:spacing w:before="40" w:after="40"/>
              <w:jc w:val="both"/>
              <w:rPr>
                <w:rFonts w:cstheme="minorHAnsi"/>
                <w:b/>
                <w:bCs/>
                <w:lang w:val="en-GB"/>
              </w:rPr>
            </w:pPr>
            <w:r w:rsidRPr="00553B1E">
              <w:rPr>
                <w:rFonts w:cstheme="minorHAnsi"/>
                <w:b/>
                <w:bCs/>
                <w:lang w:val="en-GB"/>
              </w:rPr>
              <w:t>Document Approver Name:</w:t>
            </w:r>
          </w:p>
        </w:tc>
        <w:tc>
          <w:tcPr>
            <w:tcW w:w="991" w:type="pct"/>
          </w:tcPr>
          <w:p w14:paraId="0F0C2521" w14:textId="77777777" w:rsidR="00D14AD1" w:rsidRPr="00553B1E" w:rsidRDefault="00D14AD1" w:rsidP="004E506B">
            <w:pPr>
              <w:pStyle w:val="Betalingproject"/>
              <w:spacing w:before="40" w:after="40"/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szCs w:val="22"/>
                <w:lang w:val="en-GB"/>
              </w:rPr>
              <w:t>Adney</w:t>
            </w:r>
            <w:proofErr w:type="spellEnd"/>
            <w:r>
              <w:rPr>
                <w:rFonts w:asciiTheme="minorHAnsi" w:hAnsiTheme="minorHAnsi" w:cstheme="minorHAnsi"/>
                <w:szCs w:val="22"/>
                <w:lang w:val="en-GB"/>
              </w:rPr>
              <w:t xml:space="preserve"> Luiz</w:t>
            </w:r>
          </w:p>
        </w:tc>
        <w:tc>
          <w:tcPr>
            <w:tcW w:w="1127" w:type="pct"/>
          </w:tcPr>
          <w:p w14:paraId="5FF91291" w14:textId="77777777" w:rsidR="00D14AD1" w:rsidRPr="00553B1E" w:rsidRDefault="00D14AD1" w:rsidP="004E506B">
            <w:pPr>
              <w:pStyle w:val="Betalingproject"/>
              <w:spacing w:before="40" w:after="40"/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  <w:lang w:val="en-GB"/>
              </w:rPr>
              <w:t>Approved</w:t>
            </w:r>
            <w:r w:rsidRPr="00553B1E">
              <w:rPr>
                <w:rFonts w:asciiTheme="minorHAnsi" w:hAnsiTheme="minorHAnsi" w:cstheme="minorHAnsi"/>
                <w:b/>
                <w:bCs/>
                <w:szCs w:val="22"/>
                <w:lang w:val="en-GB"/>
              </w:rPr>
              <w:t xml:space="preserve"> Date:</w:t>
            </w:r>
          </w:p>
        </w:tc>
        <w:tc>
          <w:tcPr>
            <w:tcW w:w="1259" w:type="pct"/>
          </w:tcPr>
          <w:p w14:paraId="714A2BA0" w14:textId="77777777" w:rsidR="00D14AD1" w:rsidRPr="00553B1E" w:rsidRDefault="00D14AD1" w:rsidP="004E506B">
            <w:pPr>
              <w:pStyle w:val="Betalingproject"/>
              <w:spacing w:before="40" w:after="40"/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</w:p>
        </w:tc>
      </w:tr>
    </w:tbl>
    <w:p w14:paraId="3C2C5975" w14:textId="77777777" w:rsidR="00D14AD1" w:rsidRPr="00553B1E" w:rsidRDefault="00D14AD1" w:rsidP="00D14AD1">
      <w:pPr>
        <w:pStyle w:val="Pta"/>
        <w:jc w:val="both"/>
        <w:rPr>
          <w:rFonts w:cstheme="minorHAnsi"/>
          <w:lang w:val="en-GB"/>
        </w:rPr>
      </w:pPr>
    </w:p>
    <w:tbl>
      <w:tblPr>
        <w:tblW w:w="2340" w:type="pct"/>
        <w:tblInd w:w="5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8"/>
        <w:gridCol w:w="2495"/>
      </w:tblGrid>
      <w:tr w:rsidR="00D14AD1" w:rsidRPr="00553B1E" w14:paraId="704F3209" w14:textId="77777777" w:rsidTr="00D14AD1">
        <w:tc>
          <w:tcPr>
            <w:tcW w:w="2353" w:type="pct"/>
            <w:tcBorders>
              <w:right w:val="single" w:sz="4" w:space="0" w:color="auto"/>
            </w:tcBorders>
          </w:tcPr>
          <w:p w14:paraId="0C70A789" w14:textId="77777777" w:rsidR="00D14AD1" w:rsidRPr="00553B1E" w:rsidRDefault="00D14AD1" w:rsidP="004E506B">
            <w:pPr>
              <w:pStyle w:val="Betalingproject"/>
              <w:spacing w:before="40" w:after="40"/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bCs/>
                <w:szCs w:val="22"/>
                <w:lang w:val="en-GB"/>
              </w:rPr>
              <w:t>Effective</w:t>
            </w:r>
            <w:r w:rsidRPr="00553B1E">
              <w:rPr>
                <w:rFonts w:asciiTheme="minorHAnsi" w:hAnsiTheme="minorHAnsi" w:cstheme="minorHAnsi"/>
                <w:b/>
                <w:bCs/>
                <w:szCs w:val="22"/>
                <w:lang w:val="en-GB"/>
              </w:rPr>
              <w:t xml:space="preserve"> Date:</w:t>
            </w:r>
          </w:p>
        </w:tc>
        <w:tc>
          <w:tcPr>
            <w:tcW w:w="2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F7ED" w14:textId="7089E3E4" w:rsidR="00D14AD1" w:rsidRPr="00553B1E" w:rsidRDefault="00BD7E0B" w:rsidP="004E506B">
            <w:pPr>
              <w:pStyle w:val="Betalingproject"/>
              <w:spacing w:before="40" w:after="40"/>
              <w:jc w:val="both"/>
              <w:rPr>
                <w:rFonts w:asciiTheme="minorHAnsi" w:hAnsiTheme="minorHAnsi" w:cstheme="minorHAnsi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Cs w:val="22"/>
                <w:lang w:val="en-GB"/>
              </w:rPr>
              <w:t>06-29-2023</w:t>
            </w:r>
          </w:p>
        </w:tc>
      </w:tr>
    </w:tbl>
    <w:p w14:paraId="293F7589" w14:textId="77777777" w:rsidR="00D14AD1" w:rsidRPr="00A9602D" w:rsidRDefault="00D14AD1" w:rsidP="00D14AD1">
      <w:pPr>
        <w:tabs>
          <w:tab w:val="center" w:pos="4680"/>
          <w:tab w:val="right" w:pos="9360"/>
        </w:tabs>
        <w:rPr>
          <w:rFonts w:cs="Arial"/>
          <w:lang w:val="en-GB"/>
        </w:rPr>
      </w:pPr>
    </w:p>
    <w:p w14:paraId="028CE2C3" w14:textId="77777777" w:rsidR="00D14AD1" w:rsidRPr="00A9602D" w:rsidRDefault="00D14AD1" w:rsidP="00D14AD1">
      <w:pPr>
        <w:rPr>
          <w:rFonts w:cs="Arial"/>
          <w:b/>
          <w:lang w:val="en-GB"/>
        </w:rPr>
      </w:pPr>
      <w:r w:rsidRPr="00A9602D">
        <w:rPr>
          <w:rFonts w:cs="Arial"/>
          <w:b/>
          <w:lang w:val="en-GB"/>
        </w:rPr>
        <w:t>Reference Documents</w:t>
      </w:r>
    </w:p>
    <w:tbl>
      <w:tblPr>
        <w:tblW w:w="0" w:type="auto"/>
        <w:tblInd w:w="-5" w:type="dxa"/>
        <w:tblBorders>
          <w:top w:val="single" w:sz="4" w:space="0" w:color="810027"/>
          <w:left w:val="single" w:sz="4" w:space="0" w:color="810027"/>
          <w:bottom w:val="single" w:sz="4" w:space="0" w:color="810027"/>
          <w:right w:val="single" w:sz="4" w:space="0" w:color="810027"/>
          <w:insideH w:val="single" w:sz="4" w:space="0" w:color="810027"/>
          <w:insideV w:val="single" w:sz="4" w:space="0" w:color="810027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5568"/>
      </w:tblGrid>
      <w:tr w:rsidR="00D14AD1" w:rsidRPr="00A9602D" w14:paraId="1124400F" w14:textId="77777777" w:rsidTr="004E506B">
        <w:trPr>
          <w:trHeight w:val="343"/>
        </w:trPr>
        <w:tc>
          <w:tcPr>
            <w:tcW w:w="4140" w:type="dxa"/>
            <w:shd w:val="clear" w:color="auto" w:fill="810027"/>
          </w:tcPr>
          <w:p w14:paraId="71E40C15" w14:textId="77777777" w:rsidR="00D14AD1" w:rsidRPr="00A9602D" w:rsidRDefault="00D14AD1" w:rsidP="004E506B">
            <w:pPr>
              <w:tabs>
                <w:tab w:val="center" w:pos="4680"/>
                <w:tab w:val="right" w:pos="9360"/>
              </w:tabs>
              <w:spacing w:before="40" w:after="40"/>
              <w:rPr>
                <w:rFonts w:cs="Arial"/>
                <w:i/>
                <w:color w:val="FFFFFF"/>
                <w:lang w:val="en-GB"/>
              </w:rPr>
            </w:pPr>
            <w:r w:rsidRPr="00A9602D">
              <w:rPr>
                <w:rFonts w:cs="Arial"/>
                <w:i/>
                <w:color w:val="FFFFFF"/>
                <w:lang w:val="en-GB"/>
              </w:rPr>
              <w:t>Document name</w:t>
            </w:r>
          </w:p>
        </w:tc>
        <w:tc>
          <w:tcPr>
            <w:tcW w:w="5568" w:type="dxa"/>
            <w:shd w:val="clear" w:color="auto" w:fill="810027"/>
          </w:tcPr>
          <w:p w14:paraId="54B07924" w14:textId="77777777" w:rsidR="00D14AD1" w:rsidRPr="00A9602D" w:rsidRDefault="00D14AD1" w:rsidP="004E506B">
            <w:pPr>
              <w:tabs>
                <w:tab w:val="center" w:pos="4680"/>
                <w:tab w:val="right" w:pos="9360"/>
              </w:tabs>
              <w:spacing w:before="40" w:after="40"/>
              <w:rPr>
                <w:rFonts w:cs="Arial"/>
                <w:i/>
                <w:color w:val="FFFFFF"/>
                <w:lang w:val="en-GB"/>
              </w:rPr>
            </w:pPr>
            <w:r w:rsidRPr="00A9602D">
              <w:rPr>
                <w:rFonts w:cs="Arial"/>
                <w:i/>
                <w:color w:val="FFFFFF"/>
                <w:lang w:val="en-GB"/>
              </w:rPr>
              <w:t>File identification</w:t>
            </w:r>
          </w:p>
        </w:tc>
      </w:tr>
      <w:tr w:rsidR="00D14AD1" w:rsidRPr="00A9602D" w14:paraId="596D9809" w14:textId="77777777" w:rsidTr="004E506B">
        <w:trPr>
          <w:trHeight w:val="329"/>
        </w:trPr>
        <w:tc>
          <w:tcPr>
            <w:tcW w:w="4140" w:type="dxa"/>
          </w:tcPr>
          <w:p w14:paraId="36BA3B18" w14:textId="77777777" w:rsidR="00D14AD1" w:rsidRPr="00A9602D" w:rsidRDefault="00D14AD1" w:rsidP="004E506B">
            <w:pPr>
              <w:tabs>
                <w:tab w:val="center" w:pos="4680"/>
                <w:tab w:val="right" w:pos="9360"/>
              </w:tabs>
              <w:spacing w:before="40" w:after="40"/>
              <w:rPr>
                <w:rFonts w:cs="Arial"/>
                <w:lang w:val="en-GB"/>
              </w:rPr>
            </w:pPr>
          </w:p>
        </w:tc>
        <w:tc>
          <w:tcPr>
            <w:tcW w:w="5568" w:type="dxa"/>
          </w:tcPr>
          <w:p w14:paraId="2179D1AD" w14:textId="77777777" w:rsidR="00D14AD1" w:rsidRPr="00A9602D" w:rsidRDefault="00D14AD1" w:rsidP="004E506B">
            <w:pPr>
              <w:tabs>
                <w:tab w:val="center" w:pos="4680"/>
                <w:tab w:val="right" w:pos="9360"/>
              </w:tabs>
              <w:spacing w:before="40" w:after="40"/>
              <w:rPr>
                <w:rFonts w:cs="Arial"/>
                <w:lang w:val="en-GB"/>
              </w:rPr>
            </w:pPr>
          </w:p>
        </w:tc>
      </w:tr>
      <w:tr w:rsidR="00D14AD1" w:rsidRPr="00A9602D" w14:paraId="62C3A337" w14:textId="77777777" w:rsidTr="004E506B">
        <w:trPr>
          <w:trHeight w:val="329"/>
        </w:trPr>
        <w:tc>
          <w:tcPr>
            <w:tcW w:w="4140" w:type="dxa"/>
          </w:tcPr>
          <w:p w14:paraId="5C6E8854" w14:textId="77777777" w:rsidR="00D14AD1" w:rsidRDefault="00D14AD1" w:rsidP="004E506B">
            <w:pPr>
              <w:tabs>
                <w:tab w:val="center" w:pos="4680"/>
                <w:tab w:val="right" w:pos="9360"/>
              </w:tabs>
              <w:spacing w:before="40" w:after="40"/>
              <w:rPr>
                <w:rFonts w:cs="Arial"/>
                <w:lang w:val="en-GB"/>
              </w:rPr>
            </w:pPr>
          </w:p>
        </w:tc>
        <w:tc>
          <w:tcPr>
            <w:tcW w:w="5568" w:type="dxa"/>
          </w:tcPr>
          <w:p w14:paraId="1770F069" w14:textId="77777777" w:rsidR="00D14AD1" w:rsidRPr="00A9602D" w:rsidRDefault="00D14AD1" w:rsidP="004E506B">
            <w:pPr>
              <w:tabs>
                <w:tab w:val="center" w:pos="4680"/>
                <w:tab w:val="right" w:pos="9360"/>
              </w:tabs>
              <w:spacing w:before="40" w:after="40"/>
              <w:rPr>
                <w:rFonts w:cs="Arial"/>
                <w:lang w:val="en-GB"/>
              </w:rPr>
            </w:pPr>
          </w:p>
        </w:tc>
      </w:tr>
    </w:tbl>
    <w:p w14:paraId="0659623B" w14:textId="77777777" w:rsidR="00D14AD1" w:rsidRPr="00E0265E" w:rsidRDefault="00D14AD1" w:rsidP="00D14AD1">
      <w:pPr>
        <w:pStyle w:val="Pta"/>
        <w:rPr>
          <w:rFonts w:cs="Arial"/>
          <w:lang w:val="en-GB"/>
        </w:rPr>
      </w:pPr>
    </w:p>
    <w:p w14:paraId="2E1A1E78" w14:textId="77777777" w:rsidR="00D14AD1" w:rsidRPr="00E0265E" w:rsidRDefault="00D14AD1" w:rsidP="00D14AD1">
      <w:pPr>
        <w:rPr>
          <w:rFonts w:cs="Arial"/>
          <w:b/>
          <w:lang w:val="en-GB"/>
        </w:rPr>
      </w:pPr>
      <w:r w:rsidRPr="00E0265E">
        <w:rPr>
          <w:rFonts w:cs="Arial"/>
          <w:b/>
          <w:lang w:val="en-GB"/>
        </w:rPr>
        <w:t>Reference Documents</w:t>
      </w:r>
    </w:p>
    <w:tbl>
      <w:tblPr>
        <w:tblW w:w="0" w:type="auto"/>
        <w:tblInd w:w="108" w:type="dxa"/>
        <w:tblBorders>
          <w:top w:val="single" w:sz="4" w:space="0" w:color="810027"/>
          <w:left w:val="single" w:sz="4" w:space="0" w:color="810027"/>
          <w:bottom w:val="single" w:sz="4" w:space="0" w:color="810027"/>
          <w:right w:val="single" w:sz="4" w:space="0" w:color="810027"/>
          <w:insideH w:val="single" w:sz="4" w:space="0" w:color="810027"/>
          <w:insideV w:val="single" w:sz="4" w:space="0" w:color="810027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650"/>
      </w:tblGrid>
      <w:tr w:rsidR="00D14AD1" w:rsidRPr="00E0265E" w14:paraId="65EE0AB6" w14:textId="77777777" w:rsidTr="004E506B">
        <w:tc>
          <w:tcPr>
            <w:tcW w:w="2340" w:type="dxa"/>
            <w:shd w:val="clear" w:color="auto" w:fill="810027"/>
          </w:tcPr>
          <w:p w14:paraId="3B0F9B70" w14:textId="77777777" w:rsidR="00D14AD1" w:rsidRPr="0017659E" w:rsidRDefault="00D14AD1" w:rsidP="004E506B">
            <w:pPr>
              <w:pStyle w:val="Pta"/>
              <w:spacing w:before="40" w:after="40"/>
              <w:rPr>
                <w:rFonts w:cs="Arial"/>
                <w:color w:val="FFFFFF"/>
                <w:lang w:val="en-GB"/>
              </w:rPr>
            </w:pPr>
            <w:r w:rsidRPr="0017659E">
              <w:rPr>
                <w:rFonts w:cs="Arial"/>
                <w:color w:val="FFFFFF"/>
                <w:lang w:val="en-GB"/>
              </w:rPr>
              <w:t>Document name</w:t>
            </w:r>
          </w:p>
        </w:tc>
        <w:tc>
          <w:tcPr>
            <w:tcW w:w="7650" w:type="dxa"/>
            <w:shd w:val="clear" w:color="auto" w:fill="810027"/>
          </w:tcPr>
          <w:p w14:paraId="60CAFA37" w14:textId="77777777" w:rsidR="00D14AD1" w:rsidRPr="0017659E" w:rsidRDefault="00D14AD1" w:rsidP="004E506B">
            <w:pPr>
              <w:pStyle w:val="Pta"/>
              <w:spacing w:before="40" w:after="40"/>
              <w:rPr>
                <w:rFonts w:cs="Arial"/>
                <w:color w:val="FFFFFF"/>
                <w:lang w:val="en-GB"/>
              </w:rPr>
            </w:pPr>
            <w:r w:rsidRPr="0017659E">
              <w:rPr>
                <w:rFonts w:cs="Arial"/>
                <w:color w:val="FFFFFF"/>
                <w:lang w:val="en-GB"/>
              </w:rPr>
              <w:t>File identification</w:t>
            </w:r>
          </w:p>
        </w:tc>
      </w:tr>
      <w:tr w:rsidR="00D14AD1" w:rsidRPr="00E0265E" w14:paraId="6A7265B7" w14:textId="77777777" w:rsidTr="004E506B">
        <w:tc>
          <w:tcPr>
            <w:tcW w:w="2340" w:type="dxa"/>
          </w:tcPr>
          <w:p w14:paraId="781DD62F" w14:textId="77777777" w:rsidR="00D14AD1" w:rsidRPr="00E0265E" w:rsidRDefault="00D14AD1" w:rsidP="004E506B">
            <w:pPr>
              <w:pStyle w:val="Pta"/>
              <w:spacing w:before="40" w:after="40"/>
              <w:rPr>
                <w:rFonts w:cs="Arial"/>
                <w:lang w:val="en-GB"/>
              </w:rPr>
            </w:pPr>
          </w:p>
        </w:tc>
        <w:tc>
          <w:tcPr>
            <w:tcW w:w="7650" w:type="dxa"/>
          </w:tcPr>
          <w:p w14:paraId="2BAEC2C2" w14:textId="77777777" w:rsidR="00D14AD1" w:rsidRPr="00E0265E" w:rsidRDefault="00D14AD1" w:rsidP="004E506B">
            <w:pPr>
              <w:pStyle w:val="Pta"/>
              <w:spacing w:before="40" w:after="40"/>
              <w:rPr>
                <w:rFonts w:cs="Arial"/>
                <w:lang w:val="en-GB"/>
              </w:rPr>
            </w:pPr>
          </w:p>
        </w:tc>
      </w:tr>
      <w:tr w:rsidR="00D14AD1" w:rsidRPr="00E0265E" w14:paraId="50B9018F" w14:textId="77777777" w:rsidTr="004E506B">
        <w:tc>
          <w:tcPr>
            <w:tcW w:w="2340" w:type="dxa"/>
          </w:tcPr>
          <w:p w14:paraId="41B50422" w14:textId="77777777" w:rsidR="00D14AD1" w:rsidRPr="00E0265E" w:rsidRDefault="00D14AD1" w:rsidP="004E506B">
            <w:pPr>
              <w:pStyle w:val="Pta"/>
              <w:spacing w:before="40" w:after="40"/>
              <w:rPr>
                <w:rFonts w:cs="Arial"/>
                <w:lang w:val="en-GB"/>
              </w:rPr>
            </w:pPr>
          </w:p>
        </w:tc>
        <w:tc>
          <w:tcPr>
            <w:tcW w:w="7650" w:type="dxa"/>
          </w:tcPr>
          <w:p w14:paraId="586C6058" w14:textId="77777777" w:rsidR="00D14AD1" w:rsidRPr="00E0265E" w:rsidRDefault="00D14AD1" w:rsidP="004E506B">
            <w:pPr>
              <w:pStyle w:val="Pta"/>
              <w:spacing w:before="40" w:after="40"/>
              <w:rPr>
                <w:rFonts w:cs="Arial"/>
                <w:lang w:val="en-GB"/>
              </w:rPr>
            </w:pPr>
          </w:p>
        </w:tc>
      </w:tr>
    </w:tbl>
    <w:p w14:paraId="647DB2DF" w14:textId="77777777" w:rsidR="00D14AD1" w:rsidRPr="00E0265E" w:rsidRDefault="00D14AD1" w:rsidP="00D14AD1">
      <w:pPr>
        <w:rPr>
          <w:rFonts w:cs="Arial"/>
        </w:rPr>
        <w:sectPr w:rsidR="00D14AD1" w:rsidRPr="00E0265E" w:rsidSect="00CF7CEA"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 w:code="1"/>
          <w:pgMar w:top="1800" w:right="1080" w:bottom="1440" w:left="1080" w:header="432" w:footer="510" w:gutter="0"/>
          <w:cols w:space="720"/>
          <w:titlePg/>
        </w:sectPr>
      </w:pPr>
    </w:p>
    <w:p w14:paraId="0ED1E2DE" w14:textId="77777777" w:rsidR="00D14AD1" w:rsidRDefault="00D14AD1" w:rsidP="00542C09">
      <w:pPr>
        <w:rPr>
          <w:rFonts w:ascii="Fujitsu Sans Light" w:hAnsi="Fujitsu Sans Light"/>
        </w:rPr>
      </w:pPr>
    </w:p>
    <w:p w14:paraId="2C66A09E" w14:textId="6897166A" w:rsidR="00D14AD1" w:rsidRDefault="00D14AD1" w:rsidP="00542C09">
      <w:pPr>
        <w:rPr>
          <w:rFonts w:ascii="Fujitsu Sans Light" w:hAnsi="Fujitsu Sans Light"/>
        </w:rPr>
      </w:pPr>
    </w:p>
    <w:p w14:paraId="409C804F" w14:textId="77777777" w:rsidR="00D14AD1" w:rsidRPr="00C317C0" w:rsidRDefault="00D14AD1" w:rsidP="00542C09">
      <w:pPr>
        <w:rPr>
          <w:rFonts w:ascii="Fujitsu Sans Light" w:hAnsi="Fujitsu Sans Light"/>
        </w:rPr>
      </w:pPr>
    </w:p>
    <w:p w14:paraId="26AB2EDB" w14:textId="77777777" w:rsidR="001B6F16" w:rsidRDefault="00542C09" w:rsidP="00542C09">
      <w:pPr>
        <w:jc w:val="center"/>
        <w:rPr>
          <w:rFonts w:ascii="Fujitsu Sans Light" w:hAnsi="Fujitsu Sans Light"/>
          <w:b/>
          <w:sz w:val="32"/>
          <w:szCs w:val="32"/>
        </w:rPr>
      </w:pPr>
      <w:bookmarkStart w:id="11" w:name="Home"/>
      <w:r w:rsidRPr="00C317C0">
        <w:rPr>
          <w:rFonts w:ascii="Fujitsu Sans Light" w:hAnsi="Fujitsu Sans Light"/>
          <w:b/>
          <w:sz w:val="32"/>
          <w:szCs w:val="32"/>
        </w:rPr>
        <w:t>Table of Contents:</w:t>
      </w:r>
      <w:bookmarkEnd w:id="11"/>
    </w:p>
    <w:p w14:paraId="715E296C" w14:textId="77777777" w:rsidR="00D14AD1" w:rsidRDefault="00D14AD1" w:rsidP="00542C09">
      <w:pPr>
        <w:jc w:val="center"/>
        <w:rPr>
          <w:rFonts w:ascii="Fujitsu Sans Light" w:hAnsi="Fujitsu Sans Light"/>
          <w:b/>
          <w:sz w:val="32"/>
          <w:szCs w:val="32"/>
        </w:rPr>
      </w:pPr>
    </w:p>
    <w:p w14:paraId="3D7C3C0C" w14:textId="3FFADB3C" w:rsidR="00542C09" w:rsidRPr="00C317C0" w:rsidRDefault="00542C09" w:rsidP="00542C09">
      <w:pPr>
        <w:jc w:val="center"/>
        <w:rPr>
          <w:rFonts w:ascii="Fujitsu Sans Light" w:hAnsi="Fujitsu Sans Light"/>
          <w:color w:val="000000" w:themeColor="text1"/>
          <w:sz w:val="16"/>
          <w:szCs w:val="16"/>
        </w:rPr>
      </w:pPr>
      <w:r w:rsidRPr="00C317C0">
        <w:rPr>
          <w:rFonts w:ascii="Fujitsu Sans Light" w:hAnsi="Fujitsu Sans Light"/>
          <w:color w:val="000000" w:themeColor="text1"/>
          <w:sz w:val="32"/>
          <w:szCs w:val="32"/>
        </w:rPr>
        <w:br/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3062"/>
        <w:gridCol w:w="1011"/>
        <w:gridCol w:w="2440"/>
        <w:gridCol w:w="3093"/>
      </w:tblGrid>
      <w:tr w:rsidR="00147260" w:rsidRPr="00147260" w14:paraId="4394A03F" w14:textId="77777777" w:rsidTr="00D14AD1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594C8DF1" w14:textId="77777777" w:rsidR="00147260" w:rsidRPr="00147260" w:rsidRDefault="00147260" w:rsidP="00147260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  <w:lang w:val="en-PH" w:eastAsia="en-PH"/>
              </w:rPr>
            </w:pPr>
            <w:r w:rsidRPr="00147260">
              <w:rPr>
                <w:rFonts w:cs="Arial"/>
                <w:b/>
                <w:bCs/>
                <w:color w:val="000000"/>
                <w:sz w:val="22"/>
                <w:szCs w:val="22"/>
                <w:lang w:eastAsia="en-PH"/>
              </w:rPr>
              <w:t>Part 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68EE431F" w14:textId="77777777" w:rsidR="00147260" w:rsidRPr="00147260" w:rsidRDefault="00147260" w:rsidP="00147260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  <w:lang w:val="en-PH" w:eastAsia="en-PH"/>
              </w:rPr>
            </w:pPr>
            <w:r w:rsidRPr="00147260">
              <w:rPr>
                <w:rFonts w:cs="Arial"/>
                <w:b/>
                <w:bCs/>
                <w:color w:val="000000"/>
                <w:sz w:val="22"/>
                <w:szCs w:val="22"/>
                <w:lang w:eastAsia="en-PH"/>
              </w:rPr>
              <w:t>Section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1791DDAC" w14:textId="77777777" w:rsidR="00147260" w:rsidRPr="00147260" w:rsidRDefault="00147260" w:rsidP="00147260">
            <w:pPr>
              <w:rPr>
                <w:rFonts w:cs="Arial"/>
                <w:b/>
                <w:bCs/>
                <w:color w:val="000000"/>
                <w:sz w:val="22"/>
                <w:szCs w:val="22"/>
                <w:lang w:val="en-PH" w:eastAsia="en-PH"/>
              </w:rPr>
            </w:pPr>
            <w:r w:rsidRPr="00147260">
              <w:rPr>
                <w:rFonts w:cs="Arial"/>
                <w:b/>
                <w:bCs/>
                <w:color w:val="000000"/>
                <w:sz w:val="22"/>
                <w:szCs w:val="22"/>
                <w:lang w:eastAsia="en-PH"/>
              </w:rPr>
              <w:t> </w:t>
            </w:r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14:paraId="51F1C80E" w14:textId="77777777" w:rsidR="00147260" w:rsidRPr="00147260" w:rsidRDefault="00147260" w:rsidP="00147260">
            <w:pPr>
              <w:jc w:val="center"/>
              <w:rPr>
                <w:rFonts w:cs="Arial"/>
                <w:b/>
                <w:bCs/>
                <w:color w:val="000000"/>
                <w:sz w:val="22"/>
                <w:szCs w:val="22"/>
                <w:lang w:val="en-PH" w:eastAsia="en-PH"/>
              </w:rPr>
            </w:pPr>
            <w:r w:rsidRPr="001B6F16">
              <w:rPr>
                <w:rFonts w:cs="Arial"/>
                <w:b/>
                <w:bCs/>
                <w:color w:val="000000"/>
                <w:sz w:val="18"/>
                <w:szCs w:val="18"/>
                <w:lang w:eastAsia="en-PH"/>
              </w:rPr>
              <w:t>To be completed by</w:t>
            </w:r>
          </w:p>
        </w:tc>
      </w:tr>
      <w:tr w:rsidR="00147260" w:rsidRPr="00147260" w14:paraId="1E27FCED" w14:textId="77777777" w:rsidTr="00D14AD1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37D45E97" w14:textId="77777777" w:rsidR="00147260" w:rsidRPr="00147260" w:rsidRDefault="00147260" w:rsidP="00147260">
            <w:pPr>
              <w:jc w:val="center"/>
              <w:rPr>
                <w:rFonts w:cs="Arial"/>
                <w:color w:val="000000"/>
                <w:szCs w:val="20"/>
                <w:lang w:val="en-PH" w:eastAsia="en-PH"/>
              </w:rPr>
            </w:pPr>
            <w:r w:rsidRPr="00147260">
              <w:rPr>
                <w:rFonts w:cs="Arial"/>
                <w:color w:val="000000"/>
                <w:szCs w:val="20"/>
                <w:lang w:eastAsia="en-PH"/>
              </w:rPr>
              <w:t>NCR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693D8831" w14:textId="77777777" w:rsidR="00147260" w:rsidRPr="00147260" w:rsidRDefault="00147260" w:rsidP="00147260">
            <w:pPr>
              <w:jc w:val="center"/>
              <w:rPr>
                <w:rFonts w:cs="Arial"/>
                <w:color w:val="000000"/>
                <w:szCs w:val="20"/>
                <w:lang w:val="en-PH" w:eastAsia="en-PH"/>
              </w:rPr>
            </w:pPr>
            <w:r w:rsidRPr="00147260">
              <w:rPr>
                <w:rFonts w:cs="Arial"/>
                <w:color w:val="000000"/>
                <w:szCs w:val="20"/>
                <w:lang w:eastAsia="en-P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789EA89F" w14:textId="77777777" w:rsidR="00147260" w:rsidRPr="00002868" w:rsidRDefault="00CD1BD3" w:rsidP="00147260">
            <w:pPr>
              <w:rPr>
                <w:rFonts w:ascii="Calibri" w:hAnsi="Calibri" w:cs="Calibri"/>
                <w:sz w:val="22"/>
                <w:szCs w:val="22"/>
                <w:lang w:val="en-PH" w:eastAsia="en-PH"/>
              </w:rPr>
            </w:pPr>
            <w:hyperlink w:anchor="RANGE!Request_Details" w:history="1">
              <w:r w:rsidR="00147260" w:rsidRPr="00002868">
                <w:rPr>
                  <w:rFonts w:ascii="Calibri" w:hAnsi="Calibri" w:cs="Calibri"/>
                  <w:sz w:val="22"/>
                  <w:szCs w:val="20"/>
                  <w:lang w:eastAsia="en-PH"/>
                </w:rPr>
                <w:t>Request Details</w:t>
              </w:r>
            </w:hyperlink>
          </w:p>
        </w:tc>
        <w:tc>
          <w:tcPr>
            <w:tcW w:w="30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79B7E062" w14:textId="46C0940C" w:rsidR="00147260" w:rsidRPr="00147260" w:rsidRDefault="00F43D87" w:rsidP="00147260">
            <w:pPr>
              <w:jc w:val="center"/>
              <w:rPr>
                <w:rFonts w:cs="Arial"/>
                <w:color w:val="000000"/>
                <w:szCs w:val="20"/>
                <w:lang w:val="en-PH" w:eastAsia="en-PH"/>
              </w:rPr>
            </w:pPr>
            <w:r>
              <w:rPr>
                <w:rFonts w:cs="Arial"/>
                <w:color w:val="000000"/>
                <w:szCs w:val="20"/>
                <w:lang w:eastAsia="en-PH"/>
              </w:rPr>
              <w:t>Requestor</w:t>
            </w:r>
          </w:p>
        </w:tc>
      </w:tr>
      <w:tr w:rsidR="00147260" w:rsidRPr="00147260" w14:paraId="5E95AD71" w14:textId="77777777" w:rsidTr="00D14AD1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7F1EC42B" w14:textId="77777777" w:rsidR="00147260" w:rsidRPr="00147260" w:rsidRDefault="00147260" w:rsidP="00147260">
            <w:pPr>
              <w:jc w:val="center"/>
              <w:rPr>
                <w:rFonts w:cs="Arial"/>
                <w:color w:val="000000"/>
                <w:szCs w:val="20"/>
                <w:lang w:val="en-PH" w:eastAsia="en-PH"/>
              </w:rPr>
            </w:pPr>
            <w:r w:rsidRPr="00147260">
              <w:rPr>
                <w:rFonts w:cs="Arial"/>
                <w:color w:val="000000"/>
                <w:szCs w:val="20"/>
                <w:lang w:eastAsia="en-PH"/>
              </w:rPr>
              <w:t>Information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5A58AF0A" w14:textId="77777777" w:rsidR="00147260" w:rsidRPr="00147260" w:rsidRDefault="00147260" w:rsidP="00147260">
            <w:pPr>
              <w:jc w:val="center"/>
              <w:rPr>
                <w:rFonts w:cs="Arial"/>
                <w:color w:val="000000"/>
                <w:szCs w:val="20"/>
                <w:lang w:val="en-PH" w:eastAsia="en-PH"/>
              </w:rPr>
            </w:pPr>
            <w:r w:rsidRPr="00147260">
              <w:rPr>
                <w:rFonts w:cs="Arial"/>
                <w:color w:val="000000"/>
                <w:szCs w:val="20"/>
                <w:lang w:eastAsia="en-PH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14:paraId="173FF192" w14:textId="65275A3B" w:rsidR="00147260" w:rsidRPr="00002868" w:rsidRDefault="00147260" w:rsidP="00147260">
            <w:pPr>
              <w:rPr>
                <w:rFonts w:ascii="Calibri" w:hAnsi="Calibri" w:cs="Calibri"/>
                <w:sz w:val="22"/>
                <w:szCs w:val="22"/>
                <w:lang w:val="en-PH" w:eastAsia="en-PH"/>
              </w:rPr>
            </w:pPr>
            <w:r w:rsidRPr="00002868">
              <w:rPr>
                <w:rFonts w:ascii="Calibri" w:hAnsi="Calibri" w:cs="Calibri"/>
                <w:sz w:val="22"/>
                <w:szCs w:val="20"/>
                <w:lang w:eastAsia="en-PH"/>
              </w:rPr>
              <w:t>Key Contact Details</w:t>
            </w:r>
          </w:p>
        </w:tc>
        <w:tc>
          <w:tcPr>
            <w:tcW w:w="30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326D7" w14:textId="77777777" w:rsidR="00147260" w:rsidRPr="00147260" w:rsidRDefault="00147260" w:rsidP="00147260">
            <w:pPr>
              <w:rPr>
                <w:rFonts w:cs="Arial"/>
                <w:color w:val="000000"/>
                <w:szCs w:val="20"/>
                <w:lang w:val="en-PH" w:eastAsia="en-PH"/>
              </w:rPr>
            </w:pPr>
          </w:p>
        </w:tc>
      </w:tr>
      <w:tr w:rsidR="00147260" w:rsidRPr="00147260" w14:paraId="09D1D91B" w14:textId="77777777" w:rsidTr="00D14AD1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14:paraId="2F2BAFC1" w14:textId="77777777" w:rsidR="00147260" w:rsidRPr="00147260" w:rsidRDefault="00147260" w:rsidP="00147260">
            <w:pPr>
              <w:jc w:val="center"/>
              <w:rPr>
                <w:rFonts w:cs="Arial"/>
                <w:b/>
                <w:bCs/>
                <w:color w:val="000000"/>
                <w:szCs w:val="20"/>
                <w:lang w:val="en-PH" w:eastAsia="en-PH"/>
              </w:rPr>
            </w:pPr>
            <w:r w:rsidRPr="00147260">
              <w:rPr>
                <w:rFonts w:cs="Arial"/>
                <w:b/>
                <w:bCs/>
                <w:color w:val="000000"/>
                <w:szCs w:val="20"/>
                <w:lang w:eastAsia="en-PH"/>
              </w:rPr>
              <w:t>Part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14:paraId="3A024193" w14:textId="77777777" w:rsidR="00147260" w:rsidRPr="00147260" w:rsidRDefault="00147260" w:rsidP="00147260">
            <w:pPr>
              <w:jc w:val="center"/>
              <w:rPr>
                <w:rFonts w:cs="Arial"/>
                <w:b/>
                <w:bCs/>
                <w:color w:val="808080"/>
                <w:sz w:val="22"/>
                <w:szCs w:val="22"/>
                <w:lang w:val="en-PH" w:eastAsia="en-PH"/>
              </w:rPr>
            </w:pPr>
            <w:r w:rsidRPr="00147260">
              <w:rPr>
                <w:rFonts w:cs="Arial"/>
                <w:b/>
                <w:bCs/>
                <w:color w:val="808080"/>
                <w:sz w:val="22"/>
                <w:szCs w:val="22"/>
                <w:lang w:eastAsia="en-PH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14:paraId="039A82AB" w14:textId="77777777" w:rsidR="00147260" w:rsidRPr="00147260" w:rsidRDefault="00147260" w:rsidP="00147260">
            <w:pPr>
              <w:rPr>
                <w:rFonts w:cs="Arial"/>
                <w:b/>
                <w:bCs/>
                <w:color w:val="000000"/>
                <w:szCs w:val="20"/>
                <w:lang w:val="en-PH" w:eastAsia="en-PH"/>
              </w:rPr>
            </w:pPr>
            <w:r w:rsidRPr="00147260">
              <w:rPr>
                <w:rFonts w:cs="Arial"/>
                <w:b/>
                <w:bCs/>
                <w:color w:val="000000"/>
                <w:szCs w:val="20"/>
                <w:lang w:eastAsia="en-PH"/>
              </w:rPr>
              <w:t> 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14:paraId="59937A90" w14:textId="77777777" w:rsidR="00147260" w:rsidRPr="00147260" w:rsidRDefault="00147260" w:rsidP="00147260">
            <w:pPr>
              <w:rPr>
                <w:rFonts w:cs="Arial"/>
                <w:b/>
                <w:bCs/>
                <w:color w:val="000000"/>
                <w:szCs w:val="20"/>
                <w:lang w:val="en-PH" w:eastAsia="en-PH"/>
              </w:rPr>
            </w:pPr>
            <w:r w:rsidRPr="00147260">
              <w:rPr>
                <w:rFonts w:cs="Arial"/>
                <w:b/>
                <w:bCs/>
                <w:color w:val="000000"/>
                <w:szCs w:val="20"/>
                <w:lang w:eastAsia="en-PH"/>
              </w:rPr>
              <w:t> </w:t>
            </w:r>
          </w:p>
        </w:tc>
      </w:tr>
      <w:tr w:rsidR="00002868" w:rsidRPr="00147260" w14:paraId="2C3164D4" w14:textId="77777777" w:rsidTr="00D14AD1">
        <w:trPr>
          <w:trHeight w:val="29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52829EC6" w14:textId="77777777" w:rsidR="00002868" w:rsidRPr="00147260" w:rsidRDefault="00002868" w:rsidP="00147260">
            <w:pPr>
              <w:jc w:val="center"/>
              <w:rPr>
                <w:rFonts w:cs="Arial"/>
                <w:color w:val="000000"/>
                <w:szCs w:val="20"/>
                <w:lang w:val="en-PH" w:eastAsia="en-PH"/>
              </w:rPr>
            </w:pPr>
            <w:r w:rsidRPr="00147260">
              <w:rPr>
                <w:rFonts w:cs="Arial"/>
                <w:color w:val="000000"/>
                <w:szCs w:val="20"/>
                <w:lang w:eastAsia="en-PH"/>
              </w:rPr>
              <w:t>Technical Discovery Information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7811F415" w14:textId="77777777" w:rsidR="00002868" w:rsidRPr="00147260" w:rsidRDefault="00002868" w:rsidP="00147260">
            <w:pPr>
              <w:jc w:val="center"/>
              <w:rPr>
                <w:rFonts w:cs="Arial"/>
                <w:color w:val="000000"/>
                <w:sz w:val="22"/>
                <w:szCs w:val="22"/>
                <w:lang w:val="en-PH" w:eastAsia="en-PH"/>
              </w:rPr>
            </w:pPr>
            <w:r w:rsidRPr="00147260">
              <w:rPr>
                <w:rFonts w:cs="Arial"/>
                <w:color w:val="000000" w:themeColor="text1"/>
                <w:sz w:val="22"/>
                <w:szCs w:val="22"/>
                <w:lang w:eastAsia="en-P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63CDC7E2" w14:textId="20253F32" w:rsidR="00002868" w:rsidRPr="00147260" w:rsidRDefault="00002868" w:rsidP="00147260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PH" w:eastAsia="en-PH"/>
              </w:rPr>
            </w:pPr>
            <w:r w:rsidRPr="00002868">
              <w:t>Installation Routine</w:t>
            </w:r>
          </w:p>
        </w:tc>
        <w:tc>
          <w:tcPr>
            <w:tcW w:w="30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687A057C" w14:textId="57A779A6" w:rsidR="00002868" w:rsidRPr="00147260" w:rsidRDefault="00002868" w:rsidP="00147260">
            <w:pPr>
              <w:jc w:val="center"/>
              <w:rPr>
                <w:rFonts w:cs="Arial"/>
                <w:color w:val="000000"/>
                <w:szCs w:val="20"/>
                <w:lang w:val="en-PH" w:eastAsia="en-PH"/>
              </w:rPr>
            </w:pPr>
            <w:r>
              <w:rPr>
                <w:rFonts w:cs="Arial"/>
                <w:color w:val="000000"/>
                <w:szCs w:val="20"/>
                <w:lang w:eastAsia="en-PH"/>
              </w:rPr>
              <w:t>Requestor</w:t>
            </w:r>
          </w:p>
        </w:tc>
      </w:tr>
      <w:tr w:rsidR="00002868" w:rsidRPr="00147260" w14:paraId="4AA47AD0" w14:textId="77777777" w:rsidTr="00D14AD1">
        <w:trPr>
          <w:trHeight w:val="29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F5D960" w14:textId="77777777" w:rsidR="00002868" w:rsidRPr="00147260" w:rsidRDefault="00002868" w:rsidP="00147260">
            <w:pPr>
              <w:rPr>
                <w:rFonts w:cs="Arial"/>
                <w:color w:val="000000"/>
                <w:szCs w:val="20"/>
                <w:lang w:val="en-PH" w:eastAsia="en-P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5BA13933" w14:textId="77777777" w:rsidR="00002868" w:rsidRPr="00147260" w:rsidRDefault="00002868" w:rsidP="00147260">
            <w:pPr>
              <w:jc w:val="center"/>
              <w:rPr>
                <w:rFonts w:cs="Arial"/>
                <w:color w:val="000000"/>
                <w:sz w:val="22"/>
                <w:szCs w:val="22"/>
                <w:lang w:val="en-PH" w:eastAsia="en-PH"/>
              </w:rPr>
            </w:pPr>
            <w:r w:rsidRPr="00147260">
              <w:rPr>
                <w:rFonts w:cs="Arial"/>
                <w:color w:val="000000" w:themeColor="text1"/>
                <w:sz w:val="22"/>
                <w:szCs w:val="22"/>
                <w:lang w:eastAsia="en-PH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531C4726" w14:textId="13AEBD39" w:rsidR="00002868" w:rsidRPr="00147260" w:rsidRDefault="00002868" w:rsidP="00147260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PH" w:eastAsia="en-PH"/>
              </w:rPr>
            </w:pPr>
            <w:r w:rsidRPr="00002868">
              <w:t>Uninstall Routine</w:t>
            </w:r>
          </w:p>
        </w:tc>
        <w:tc>
          <w:tcPr>
            <w:tcW w:w="3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E24CAD" w14:textId="77777777" w:rsidR="00002868" w:rsidRPr="00147260" w:rsidRDefault="00002868" w:rsidP="00147260">
            <w:pPr>
              <w:rPr>
                <w:rFonts w:cs="Arial"/>
                <w:color w:val="000000"/>
                <w:szCs w:val="20"/>
                <w:lang w:val="en-PH" w:eastAsia="en-PH"/>
              </w:rPr>
            </w:pPr>
          </w:p>
        </w:tc>
      </w:tr>
      <w:tr w:rsidR="00002868" w:rsidRPr="00147260" w14:paraId="0AE59130" w14:textId="77777777" w:rsidTr="00D14AD1">
        <w:trPr>
          <w:trHeight w:val="29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308620B" w14:textId="77777777" w:rsidR="00002868" w:rsidRPr="00147260" w:rsidRDefault="00002868" w:rsidP="00147260">
            <w:pPr>
              <w:rPr>
                <w:rFonts w:cs="Arial"/>
                <w:color w:val="000000"/>
                <w:szCs w:val="20"/>
                <w:lang w:val="en-PH" w:eastAsia="en-P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13A609BB" w14:textId="77777777" w:rsidR="00002868" w:rsidRPr="00147260" w:rsidRDefault="00002868" w:rsidP="00147260">
            <w:pPr>
              <w:jc w:val="center"/>
              <w:rPr>
                <w:rFonts w:cs="Arial"/>
                <w:color w:val="000000"/>
                <w:sz w:val="22"/>
                <w:szCs w:val="22"/>
                <w:lang w:val="en-PH" w:eastAsia="en-PH"/>
              </w:rPr>
            </w:pPr>
            <w:r w:rsidRPr="00147260">
              <w:rPr>
                <w:rFonts w:cs="Arial"/>
                <w:color w:val="000000" w:themeColor="text1"/>
                <w:sz w:val="22"/>
                <w:szCs w:val="22"/>
                <w:lang w:eastAsia="en-P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  <w:hideMark/>
          </w:tcPr>
          <w:p w14:paraId="63CFF438" w14:textId="0E43B1D8" w:rsidR="00002868" w:rsidRPr="00147260" w:rsidRDefault="00002868" w:rsidP="00147260">
            <w:pPr>
              <w:rPr>
                <w:rFonts w:ascii="Calibri" w:hAnsi="Calibri" w:cs="Calibri"/>
                <w:color w:val="0563C1"/>
                <w:sz w:val="22"/>
                <w:szCs w:val="22"/>
                <w:u w:val="single"/>
                <w:lang w:val="en-PH" w:eastAsia="en-PH"/>
              </w:rPr>
            </w:pPr>
            <w:r w:rsidRPr="00002868">
              <w:t>Post Setup Configuration</w:t>
            </w:r>
          </w:p>
        </w:tc>
        <w:tc>
          <w:tcPr>
            <w:tcW w:w="30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D8E568" w14:textId="77777777" w:rsidR="00002868" w:rsidRPr="00147260" w:rsidRDefault="00002868" w:rsidP="00147260">
            <w:pPr>
              <w:rPr>
                <w:rFonts w:cs="Arial"/>
                <w:color w:val="000000"/>
                <w:szCs w:val="20"/>
                <w:lang w:val="en-PH" w:eastAsia="en-PH"/>
              </w:rPr>
            </w:pPr>
          </w:p>
        </w:tc>
      </w:tr>
      <w:tr w:rsidR="00002868" w:rsidRPr="00147260" w14:paraId="008C0599" w14:textId="77777777" w:rsidTr="00D14AD1">
        <w:trPr>
          <w:trHeight w:val="29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6AEA5" w14:textId="77777777" w:rsidR="00002868" w:rsidRPr="00147260" w:rsidRDefault="00002868" w:rsidP="00147260">
            <w:pPr>
              <w:rPr>
                <w:rFonts w:cs="Arial"/>
                <w:color w:val="000000"/>
                <w:szCs w:val="20"/>
                <w:lang w:val="en-PH" w:eastAsia="en-P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</w:tcPr>
          <w:p w14:paraId="06B6C151" w14:textId="7DCA9D21" w:rsidR="00002868" w:rsidRPr="00147260" w:rsidRDefault="00002868" w:rsidP="00147260">
            <w:pPr>
              <w:jc w:val="center"/>
              <w:rPr>
                <w:rFonts w:cs="Arial"/>
                <w:color w:val="000000" w:themeColor="text1"/>
                <w:sz w:val="22"/>
                <w:szCs w:val="22"/>
                <w:lang w:eastAsia="en-PH"/>
              </w:rPr>
            </w:pPr>
            <w:r>
              <w:rPr>
                <w:rFonts w:cs="Arial"/>
                <w:color w:val="000000" w:themeColor="text1"/>
                <w:sz w:val="22"/>
                <w:szCs w:val="22"/>
                <w:lang w:eastAsia="en-PH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</w:tcPr>
          <w:p w14:paraId="2C22FDF2" w14:textId="078A8A63" w:rsidR="00002868" w:rsidRPr="00002868" w:rsidRDefault="00002868" w:rsidP="00147260">
            <w:r w:rsidRPr="00002868">
              <w:t>Additional Information</w:t>
            </w:r>
          </w:p>
        </w:tc>
        <w:tc>
          <w:tcPr>
            <w:tcW w:w="30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4E542" w14:textId="77777777" w:rsidR="00002868" w:rsidRPr="00147260" w:rsidRDefault="00002868" w:rsidP="00147260">
            <w:pPr>
              <w:rPr>
                <w:rFonts w:cs="Arial"/>
                <w:color w:val="000000"/>
                <w:szCs w:val="20"/>
                <w:lang w:val="en-PH" w:eastAsia="en-PH"/>
              </w:rPr>
            </w:pPr>
          </w:p>
        </w:tc>
      </w:tr>
    </w:tbl>
    <w:p w14:paraId="696431BE" w14:textId="77777777" w:rsidR="00542C09" w:rsidRPr="00C317C0" w:rsidRDefault="00542C09" w:rsidP="00542C09">
      <w:pPr>
        <w:jc w:val="center"/>
        <w:rPr>
          <w:rFonts w:ascii="Fujitsu Sans Light" w:hAnsi="Fujitsu Sans Light"/>
          <w:color w:val="76923C" w:themeColor="accent3" w:themeShade="BF"/>
          <w:sz w:val="16"/>
          <w:szCs w:val="16"/>
        </w:rPr>
      </w:pPr>
    </w:p>
    <w:p w14:paraId="43D53FC8" w14:textId="77777777" w:rsidR="00542C09" w:rsidRPr="00C317C0" w:rsidRDefault="00542C09" w:rsidP="00542C09">
      <w:pPr>
        <w:rPr>
          <w:rFonts w:ascii="Fujitsu Sans Light" w:hAnsi="Fujitsu Sans Light"/>
          <w:color w:val="76923C" w:themeColor="accent3" w:themeShade="BF"/>
          <w:sz w:val="16"/>
          <w:szCs w:val="16"/>
        </w:rPr>
      </w:pPr>
      <w:r w:rsidRPr="00C317C0">
        <w:rPr>
          <w:rFonts w:ascii="Fujitsu Sans Light" w:hAnsi="Fujitsu Sans Light"/>
          <w:color w:val="76923C" w:themeColor="accent3" w:themeShade="BF"/>
          <w:sz w:val="16"/>
          <w:szCs w:val="16"/>
        </w:rPr>
        <w:br w:type="page"/>
      </w: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BBB59" w:themeFill="accent3"/>
        <w:tblLook w:val="04A0" w:firstRow="1" w:lastRow="0" w:firstColumn="1" w:lastColumn="0" w:noHBand="0" w:noVBand="1"/>
      </w:tblPr>
      <w:tblGrid>
        <w:gridCol w:w="6096"/>
        <w:gridCol w:w="2974"/>
      </w:tblGrid>
      <w:tr w:rsidR="00542C09" w:rsidRPr="00C317C0" w14:paraId="465FF94C" w14:textId="77777777" w:rsidTr="0064694B">
        <w:tc>
          <w:tcPr>
            <w:tcW w:w="6096" w:type="dxa"/>
            <w:shd w:val="clear" w:color="auto" w:fill="9BBB59" w:themeFill="accent3"/>
          </w:tcPr>
          <w:p w14:paraId="66FCBBDD" w14:textId="77777777" w:rsidR="00542C09" w:rsidRPr="005F398F" w:rsidRDefault="00542C09" w:rsidP="0064694B">
            <w:pPr>
              <w:rPr>
                <w:rFonts w:ascii="Fujitsu Sans Light" w:hAnsi="Fujitsu Sans Light"/>
                <w:b/>
                <w:sz w:val="24"/>
              </w:rPr>
            </w:pPr>
            <w:r w:rsidRPr="005F398F">
              <w:rPr>
                <w:rFonts w:ascii="Fujitsu Sans Light" w:hAnsi="Fujitsu Sans Light"/>
                <w:b/>
                <w:color w:val="76923C" w:themeColor="accent3" w:themeShade="BF"/>
                <w:sz w:val="24"/>
              </w:rPr>
              <w:lastRenderedPageBreak/>
              <w:br w:type="page"/>
            </w:r>
            <w:r w:rsidRPr="005F398F">
              <w:rPr>
                <w:rFonts w:ascii="Fujitsu Sans Light" w:hAnsi="Fujitsu Sans Light"/>
                <w:b/>
                <w:sz w:val="24"/>
              </w:rPr>
              <w:t>Part 1 – NCR Information – (Non Catalogue Request)</w:t>
            </w:r>
          </w:p>
        </w:tc>
        <w:tc>
          <w:tcPr>
            <w:tcW w:w="2974" w:type="dxa"/>
            <w:shd w:val="clear" w:color="auto" w:fill="9BBB59" w:themeFill="accent3"/>
          </w:tcPr>
          <w:p w14:paraId="08BFEFD2" w14:textId="77777777" w:rsidR="00542C09" w:rsidRPr="005F398F" w:rsidRDefault="00CD1BD3" w:rsidP="0064694B">
            <w:pPr>
              <w:jc w:val="right"/>
              <w:rPr>
                <w:rFonts w:ascii="Fujitsu Sans Light" w:hAnsi="Fujitsu Sans Light"/>
                <w:b/>
                <w:szCs w:val="20"/>
              </w:rPr>
            </w:pPr>
            <w:hyperlink w:anchor="Home" w:history="1">
              <w:r w:rsidR="00542C09" w:rsidRPr="005F398F">
                <w:rPr>
                  <w:rStyle w:val="Hypertextovprepojenie"/>
                  <w:rFonts w:ascii="Fujitsu Sans Light" w:hAnsi="Fujitsu Sans Light"/>
                  <w:b/>
                  <w:szCs w:val="20"/>
                </w:rPr>
                <w:t>Go to Main Page</w:t>
              </w:r>
            </w:hyperlink>
          </w:p>
        </w:tc>
      </w:tr>
    </w:tbl>
    <w:p w14:paraId="6AEBA050" w14:textId="555EE092" w:rsidR="00542C09" w:rsidRPr="00C317C0" w:rsidRDefault="00371337" w:rsidP="00542C09">
      <w:pPr>
        <w:jc w:val="right"/>
        <w:rPr>
          <w:rFonts w:ascii="Fujitsu Sans Light" w:hAnsi="Fujitsu Sans Light"/>
          <w:b/>
          <w:sz w:val="16"/>
          <w:szCs w:val="16"/>
        </w:rPr>
      </w:pPr>
      <w:r w:rsidRPr="00C317C0">
        <w:rPr>
          <w:rFonts w:ascii="Fujitsu Sans Light" w:hAnsi="Fujitsu Sans Light"/>
          <w:b/>
          <w:sz w:val="16"/>
          <w:szCs w:val="16"/>
        </w:rPr>
        <w:t>To be completed by</w:t>
      </w:r>
      <w:r>
        <w:rPr>
          <w:rFonts w:ascii="Fujitsu Sans Light" w:hAnsi="Fujitsu Sans Light"/>
          <w:b/>
          <w:sz w:val="16"/>
          <w:szCs w:val="16"/>
        </w:rPr>
        <w:t xml:space="preserve"> Application Owner</w:t>
      </w:r>
      <w:r w:rsidR="00542C09" w:rsidRPr="00C317C0">
        <w:rPr>
          <w:rFonts w:ascii="Fujitsu Sans Light" w:hAnsi="Fujitsu Sans Light"/>
          <w:b/>
          <w:sz w:val="16"/>
          <w:szCs w:val="16"/>
        </w:rPr>
        <w:br/>
      </w:r>
    </w:p>
    <w:tbl>
      <w:tblPr>
        <w:tblStyle w:val="Mriekatabuky"/>
        <w:tblW w:w="9322" w:type="dxa"/>
        <w:tblLook w:val="04A0" w:firstRow="1" w:lastRow="0" w:firstColumn="1" w:lastColumn="0" w:noHBand="0" w:noVBand="1"/>
      </w:tblPr>
      <w:tblGrid>
        <w:gridCol w:w="1897"/>
        <w:gridCol w:w="7425"/>
      </w:tblGrid>
      <w:tr w:rsidR="00542C09" w:rsidRPr="00C317C0" w14:paraId="6FDF76A0" w14:textId="77777777" w:rsidTr="0064694B">
        <w:trPr>
          <w:trHeight w:val="454"/>
        </w:trPr>
        <w:tc>
          <w:tcPr>
            <w:tcW w:w="9322" w:type="dxa"/>
            <w:gridSpan w:val="2"/>
            <w:shd w:val="clear" w:color="auto" w:fill="9BBB59" w:themeFill="accent3"/>
            <w:vAlign w:val="center"/>
          </w:tcPr>
          <w:p w14:paraId="6C7216BE" w14:textId="77777777" w:rsidR="00542C09" w:rsidRPr="00C317C0" w:rsidRDefault="00AD058E" w:rsidP="0064694B">
            <w:pPr>
              <w:rPr>
                <w:rFonts w:ascii="Fujitsu Sans Light" w:hAnsi="Fujitsu Sans Light"/>
                <w:b/>
                <w:szCs w:val="20"/>
              </w:rPr>
            </w:pPr>
            <w:bookmarkStart w:id="12" w:name="Request_Details" w:colFirst="0" w:colLast="0"/>
            <w:r>
              <w:rPr>
                <w:rFonts w:ascii="Fujitsu Sans Light" w:hAnsi="Fujitsu Sans Light"/>
                <w:b/>
                <w:szCs w:val="20"/>
              </w:rPr>
              <w:t xml:space="preserve">Section 1: </w:t>
            </w:r>
            <w:r w:rsidR="00542C09" w:rsidRPr="00C317C0">
              <w:rPr>
                <w:rFonts w:ascii="Fujitsu Sans Light" w:hAnsi="Fujitsu Sans Light"/>
                <w:b/>
                <w:szCs w:val="20"/>
              </w:rPr>
              <w:t>Request Details</w:t>
            </w:r>
          </w:p>
        </w:tc>
      </w:tr>
      <w:bookmarkEnd w:id="12"/>
      <w:tr w:rsidR="00542C09" w:rsidRPr="00C317C0" w14:paraId="6B64A7F2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6AD6BED9" w14:textId="3F53936C" w:rsidR="00542C09" w:rsidRPr="0083416E" w:rsidRDefault="0006227E" w:rsidP="0064694B">
            <w:pPr>
              <w:rPr>
                <w:rFonts w:ascii="Fujitsu Sans Light" w:hAnsi="Fujitsu Sans Light"/>
                <w:bCs/>
                <w:szCs w:val="20"/>
              </w:rPr>
            </w:pPr>
            <w:proofErr w:type="spellStart"/>
            <w:r w:rsidRPr="00730C10">
              <w:rPr>
                <w:rFonts w:ascii="Fujitsu Sans Light" w:hAnsi="Fujitsu Sans Light"/>
                <w:bCs/>
                <w:sz w:val="18"/>
                <w:szCs w:val="18"/>
              </w:rPr>
              <w:t>ServiceNow</w:t>
            </w:r>
            <w:proofErr w:type="spellEnd"/>
            <w:r w:rsidR="00932B22" w:rsidRPr="00730C10">
              <w:rPr>
                <w:rFonts w:ascii="Fujitsu Sans Light" w:hAnsi="Fujitsu Sans Light"/>
                <w:bCs/>
                <w:sz w:val="18"/>
                <w:szCs w:val="18"/>
              </w:rPr>
              <w:t xml:space="preserve"> Service Request</w:t>
            </w:r>
            <w:r w:rsidR="00371337" w:rsidRPr="00730C10">
              <w:rPr>
                <w:rFonts w:ascii="Fujitsu Sans Light" w:hAnsi="Fujitsu Sans Light"/>
                <w:bCs/>
                <w:sz w:val="18"/>
                <w:szCs w:val="18"/>
              </w:rPr>
              <w:t xml:space="preserve"> Ticket</w:t>
            </w:r>
            <w:r w:rsidR="00932B22" w:rsidRPr="00730C10">
              <w:rPr>
                <w:rFonts w:ascii="Fujitsu Sans Light" w:hAnsi="Fujitsu Sans Light"/>
                <w:bCs/>
                <w:sz w:val="18"/>
                <w:szCs w:val="18"/>
              </w:rPr>
              <w:t>#</w:t>
            </w:r>
          </w:p>
        </w:tc>
        <w:tc>
          <w:tcPr>
            <w:tcW w:w="6520" w:type="dxa"/>
            <w:vAlign w:val="center"/>
          </w:tcPr>
          <w:p w14:paraId="4B648C3C" w14:textId="77777777" w:rsidR="00542C09" w:rsidRPr="00C317C0" w:rsidRDefault="00542C09" w:rsidP="0064694B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287A53" w:rsidRPr="00C317C0" w14:paraId="4BD7904A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3063FB3E" w14:textId="2C3FB6A0" w:rsidR="00287A53" w:rsidRPr="00730C10" w:rsidRDefault="00287A53" w:rsidP="0064694B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>
              <w:rPr>
                <w:rFonts w:ascii="Fujitsu Sans Light" w:hAnsi="Fujitsu Sans Light"/>
                <w:bCs/>
                <w:sz w:val="18"/>
                <w:szCs w:val="18"/>
              </w:rPr>
              <w:t>Software Owner (e-mail or Name, Surname)</w:t>
            </w:r>
          </w:p>
        </w:tc>
        <w:tc>
          <w:tcPr>
            <w:tcW w:w="6520" w:type="dxa"/>
            <w:vAlign w:val="center"/>
          </w:tcPr>
          <w:p w14:paraId="06AA3C4A" w14:textId="3C2F9FB7" w:rsidR="00287A53" w:rsidRPr="00C317C0" w:rsidRDefault="00287A53" w:rsidP="0064694B">
            <w:pPr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t>Ex.john.doe@cevalogistics.com</w:t>
            </w:r>
          </w:p>
        </w:tc>
      </w:tr>
      <w:tr w:rsidR="00542C09" w:rsidRPr="00C317C0" w14:paraId="570F2DC9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5544D93B" w14:textId="1738CE33" w:rsidR="00542C09" w:rsidRPr="00C317C0" w:rsidRDefault="00542C09" w:rsidP="0064694B">
            <w:pPr>
              <w:rPr>
                <w:rFonts w:ascii="Fujitsu Sans Light" w:hAnsi="Fujitsu Sans Light"/>
                <w:bCs/>
                <w:szCs w:val="20"/>
              </w:rPr>
            </w:pPr>
            <w:r w:rsidRPr="00C317C0">
              <w:rPr>
                <w:rFonts w:ascii="Fujitsu Sans Light" w:hAnsi="Fujitsu Sans Light"/>
                <w:bCs/>
                <w:szCs w:val="20"/>
              </w:rPr>
              <w:t>Name of Product and Version</w:t>
            </w:r>
            <w:r w:rsidR="00932B22">
              <w:rPr>
                <w:rFonts w:ascii="Fujitsu Sans Light" w:hAnsi="Fujitsu Sans Light"/>
                <w:bCs/>
                <w:szCs w:val="20"/>
              </w:rPr>
              <w:br/>
            </w:r>
            <w:r w:rsidR="00932B22" w:rsidRPr="00371337">
              <w:rPr>
                <w:rFonts w:ascii="Fujitsu Sans Light" w:hAnsi="Fujitsu Sans Light"/>
                <w:b/>
                <w:bCs/>
                <w:i/>
                <w:iCs/>
                <w:sz w:val="14"/>
                <w:szCs w:val="14"/>
              </w:rPr>
              <w:t>“</w:t>
            </w:r>
            <w:proofErr w:type="spellStart"/>
            <w:r w:rsidR="00932B22" w:rsidRPr="00371337">
              <w:rPr>
                <w:rFonts w:ascii="Fujitsu Sans Light" w:hAnsi="Fujitsu Sans Light"/>
                <w:b/>
                <w:bCs/>
                <w:i/>
                <w:iCs/>
                <w:sz w:val="14"/>
                <w:szCs w:val="14"/>
              </w:rPr>
              <w:t>Manufacturer_Application</w:t>
            </w:r>
            <w:proofErr w:type="spellEnd"/>
            <w:r w:rsidR="00932B22" w:rsidRPr="00371337">
              <w:rPr>
                <w:rFonts w:ascii="Fujitsu Sans Light" w:hAnsi="Fujitsu Sans Light"/>
                <w:b/>
                <w:bCs/>
                <w:i/>
                <w:iCs/>
                <w:sz w:val="14"/>
                <w:szCs w:val="14"/>
              </w:rPr>
              <w:t xml:space="preserve"> </w:t>
            </w:r>
            <w:proofErr w:type="spellStart"/>
            <w:r w:rsidR="00932B22" w:rsidRPr="00371337">
              <w:rPr>
                <w:rFonts w:ascii="Fujitsu Sans Light" w:hAnsi="Fujitsu Sans Light"/>
                <w:b/>
                <w:bCs/>
                <w:i/>
                <w:iCs/>
                <w:sz w:val="14"/>
                <w:szCs w:val="14"/>
              </w:rPr>
              <w:t>Name_Version</w:t>
            </w:r>
            <w:proofErr w:type="spellEnd"/>
            <w:r w:rsidR="00932B22" w:rsidRPr="00371337">
              <w:rPr>
                <w:rFonts w:ascii="Fujitsu Sans Light" w:hAnsi="Fujitsu Sans Light"/>
                <w:b/>
                <w:bCs/>
                <w:i/>
                <w:iCs/>
                <w:sz w:val="14"/>
                <w:szCs w:val="14"/>
              </w:rPr>
              <w:t>”</w:t>
            </w:r>
          </w:p>
        </w:tc>
        <w:tc>
          <w:tcPr>
            <w:tcW w:w="6520" w:type="dxa"/>
            <w:vAlign w:val="center"/>
          </w:tcPr>
          <w:p w14:paraId="2100C1A3" w14:textId="0C96CA54" w:rsidR="00932B22" w:rsidRPr="00932B22" w:rsidRDefault="00932B22" w:rsidP="0064694B">
            <w:pPr>
              <w:rPr>
                <w:rFonts w:ascii="Fujitsu Sans Light" w:hAnsi="Fujitsu Sans Light"/>
                <w:sz w:val="18"/>
                <w:szCs w:val="18"/>
              </w:rPr>
            </w:pPr>
            <w:r>
              <w:rPr>
                <w:rFonts w:ascii="Fujitsu Sans Light" w:hAnsi="Fujitsu Sans Light"/>
                <w:sz w:val="18"/>
                <w:szCs w:val="18"/>
              </w:rPr>
              <w:t xml:space="preserve">Ex. </w:t>
            </w:r>
            <w:proofErr w:type="spellStart"/>
            <w:r>
              <w:rPr>
                <w:rFonts w:ascii="Fujitsu Sans Light" w:hAnsi="Fujitsu Sans Light"/>
                <w:sz w:val="18"/>
                <w:szCs w:val="18"/>
              </w:rPr>
              <w:t>WiseTech</w:t>
            </w:r>
            <w:proofErr w:type="spellEnd"/>
            <w:r>
              <w:rPr>
                <w:rFonts w:ascii="Fujitsu Sans Light" w:hAnsi="Fujitsu Sans Ligh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Fujitsu Sans Light" w:hAnsi="Fujitsu Sans Light"/>
                <w:sz w:val="18"/>
                <w:szCs w:val="18"/>
              </w:rPr>
              <w:t>Global_CargoWise</w:t>
            </w:r>
            <w:proofErr w:type="spellEnd"/>
            <w:r>
              <w:rPr>
                <w:rFonts w:ascii="Fujitsu Sans Light" w:hAnsi="Fujitsu Sans Light"/>
                <w:sz w:val="18"/>
                <w:szCs w:val="18"/>
              </w:rPr>
              <w:t xml:space="preserve"> One Citrix Services_1.7.7</w:t>
            </w:r>
          </w:p>
          <w:p w14:paraId="4D4E7C9B" w14:textId="1EE04EB5" w:rsidR="00542C09" w:rsidRPr="00371337" w:rsidRDefault="00371337" w:rsidP="0064694B">
            <w:pPr>
              <w:rPr>
                <w:rFonts w:ascii="Fujitsu Sans Light" w:hAnsi="Fujitsu Sans Light"/>
                <w:sz w:val="18"/>
                <w:szCs w:val="18"/>
              </w:rPr>
            </w:pPr>
            <w:r>
              <w:rPr>
                <w:rFonts w:ascii="Fujitsu Sans Light" w:hAnsi="Fujitsu Sans Light"/>
                <w:i/>
                <w:iCs/>
                <w:sz w:val="18"/>
                <w:szCs w:val="18"/>
              </w:rPr>
              <w:t xml:space="preserve">       </w:t>
            </w:r>
            <w:proofErr w:type="spellStart"/>
            <w:r>
              <w:rPr>
                <w:rFonts w:ascii="Fujitsu Sans Light" w:hAnsi="Fujitsu Sans Light"/>
                <w:sz w:val="18"/>
                <w:szCs w:val="18"/>
              </w:rPr>
              <w:t>Citrix_Workspace</w:t>
            </w:r>
            <w:proofErr w:type="spellEnd"/>
            <w:r>
              <w:rPr>
                <w:rFonts w:ascii="Fujitsu Sans Light" w:hAnsi="Fujitsu Sans Light"/>
                <w:sz w:val="18"/>
                <w:szCs w:val="18"/>
              </w:rPr>
              <w:t xml:space="preserve"> 2102_21.02.0.25</w:t>
            </w:r>
          </w:p>
        </w:tc>
      </w:tr>
      <w:tr w:rsidR="00730C10" w:rsidRPr="00C317C0" w14:paraId="7D336C8F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00E001EF" w14:textId="4DD4A9C9" w:rsidR="00730C10" w:rsidRPr="00C947DB" w:rsidRDefault="00730C10" w:rsidP="00730C10">
            <w:pPr>
              <w:rPr>
                <w:rFonts w:ascii="Fujitsu Sans Light" w:hAnsi="Fujitsu Sans Light"/>
                <w:szCs w:val="20"/>
              </w:rPr>
            </w:pPr>
            <w:r w:rsidRPr="00730C10">
              <w:rPr>
                <w:rFonts w:ascii="Fujitsu Sans Light" w:hAnsi="Fujitsu Sans Light"/>
                <w:szCs w:val="20"/>
              </w:rPr>
              <w:t>Please provide short description of what the software will be used for</w:t>
            </w:r>
          </w:p>
        </w:tc>
        <w:tc>
          <w:tcPr>
            <w:tcW w:w="6520" w:type="dxa"/>
            <w:vAlign w:val="center"/>
          </w:tcPr>
          <w:p w14:paraId="2CB6D5C3" w14:textId="2F957F44" w:rsidR="00730C10" w:rsidRPr="00C317C0" w:rsidRDefault="00C947DB" w:rsidP="0064694B">
            <w:pPr>
              <w:autoSpaceDE w:val="0"/>
              <w:autoSpaceDN w:val="0"/>
              <w:adjustRightInd w:val="0"/>
              <w:spacing w:before="100" w:after="100"/>
              <w:rPr>
                <w:rFonts w:ascii="Fujitsu Sans Light" w:hAnsi="Fujitsu Sans Light"/>
                <w:szCs w:val="20"/>
              </w:rPr>
            </w:pPr>
            <w:r w:rsidRPr="00C947DB">
              <w:rPr>
                <w:rFonts w:ascii="Fujitsu Sans Light" w:hAnsi="Fujitsu Sans Light"/>
                <w:szCs w:val="20"/>
              </w:rPr>
              <w:t>This software serves to efficiently manage and monitor warehouse operations by enabling users to record, search, and visualize the status of inventory and logistics.</w:t>
            </w:r>
          </w:p>
        </w:tc>
      </w:tr>
      <w:tr w:rsidR="00542C09" w:rsidRPr="00C317C0" w14:paraId="64804208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27B8D4D3" w14:textId="405740CD" w:rsidR="00730C10" w:rsidRPr="00C317C0" w:rsidRDefault="00542C09" w:rsidP="0064694B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t>Upgrade to existing or New Application</w:t>
            </w:r>
          </w:p>
        </w:tc>
        <w:tc>
          <w:tcPr>
            <w:tcW w:w="6520" w:type="dxa"/>
            <w:vAlign w:val="center"/>
          </w:tcPr>
          <w:p w14:paraId="1EBC2B5C" w14:textId="7990F12D" w:rsidR="00542C09" w:rsidRDefault="00542C09" w:rsidP="0064694B">
            <w:pPr>
              <w:autoSpaceDE w:val="0"/>
              <w:autoSpaceDN w:val="0"/>
              <w:adjustRightInd w:val="0"/>
              <w:spacing w:before="100" w:after="100"/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2AB5AFD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9" type="#_x0000_t75" style="width:12.85pt;height:12.3pt" o:ole="">
                  <v:imagedata r:id="rId18" o:title=""/>
                </v:shape>
                <w:control r:id="rId19" w:name="CheckBox111213111111152" w:shapeid="_x0000_i1069"/>
              </w:object>
            </w:r>
            <w:r w:rsidRPr="00C317C0">
              <w:rPr>
                <w:rFonts w:ascii="Fujitsu Sans Light" w:hAnsi="Fujitsu Sans Light"/>
                <w:szCs w:val="20"/>
              </w:rPr>
              <w:t>New</w:t>
            </w:r>
            <w:r w:rsidR="00050381">
              <w:rPr>
                <w:rFonts w:ascii="Fujitsu Sans Light" w:hAnsi="Fujitsu Sans Light"/>
                <w:szCs w:val="20"/>
              </w:rPr>
              <w:tab/>
            </w: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1726A884">
                <v:shape id="_x0000_i1071" type="#_x0000_t75" style="width:12.85pt;height:12.3pt" o:ole="">
                  <v:imagedata r:id="rId20" o:title=""/>
                </v:shape>
                <w:control r:id="rId21" w:name="CheckBox111213111111162" w:shapeid="_x0000_i1071"/>
              </w:object>
            </w:r>
            <w:r w:rsidRPr="00C317C0">
              <w:rPr>
                <w:rFonts w:ascii="Fujitsu Sans Light" w:hAnsi="Fujitsu Sans Light"/>
                <w:szCs w:val="20"/>
              </w:rPr>
              <w:t>Upgrade</w:t>
            </w:r>
          </w:p>
          <w:p w14:paraId="78C97AFD" w14:textId="76F0BD94" w:rsidR="00730C10" w:rsidRPr="00730C10" w:rsidRDefault="00730C10" w:rsidP="00730C10">
            <w:pPr>
              <w:spacing w:line="240" w:lineRule="atLeast"/>
              <w:rPr>
                <w:b/>
                <w:bCs/>
                <w:i/>
                <w:iCs/>
              </w:rPr>
            </w:pPr>
            <w:r w:rsidRPr="00730C10">
              <w:rPr>
                <w:rFonts w:ascii="Fujitsu Sans Light" w:hAnsi="Fujitsu Sans Light"/>
                <w:b/>
                <w:bCs/>
                <w:i/>
                <w:iCs/>
                <w:sz w:val="16"/>
                <w:szCs w:val="16"/>
              </w:rPr>
              <w:t>(If Upgrade,</w:t>
            </w:r>
            <w:r w:rsidRPr="00730C10">
              <w:rPr>
                <w:rFonts w:asciiTheme="minorHAnsi" w:hAnsiTheme="minorHAnsi" w:cstheme="minorHAnsi"/>
                <w:b/>
                <w:bCs/>
                <w:i/>
                <w:iCs/>
                <w:sz w:val="16"/>
                <w:szCs w:val="16"/>
                <w:lang w:val="en-GB" w:eastAsia="nl-NL"/>
              </w:rPr>
              <w:t xml:space="preserve"> please be precise which software and version that must be superseded)</w:t>
            </w:r>
          </w:p>
        </w:tc>
      </w:tr>
      <w:tr w:rsidR="00B461BC" w:rsidRPr="00C317C0" w14:paraId="44A5A3F7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27720C24" w14:textId="77777777" w:rsidR="00B461BC" w:rsidRPr="00C317C0" w:rsidRDefault="00B461BC" w:rsidP="0064694B">
            <w:pPr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t>Deployment Type</w:t>
            </w:r>
          </w:p>
        </w:tc>
        <w:tc>
          <w:tcPr>
            <w:tcW w:w="6520" w:type="dxa"/>
            <w:vAlign w:val="center"/>
          </w:tcPr>
          <w:p w14:paraId="77125042" w14:textId="698EEA74" w:rsidR="00B461BC" w:rsidRDefault="00B461BC" w:rsidP="0064694B">
            <w:pPr>
              <w:autoSpaceDE w:val="0"/>
              <w:autoSpaceDN w:val="0"/>
              <w:adjustRightInd w:val="0"/>
              <w:spacing w:before="100" w:after="100"/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411B7D49">
                <v:shape id="_x0000_i1073" type="#_x0000_t75" style="width:12.85pt;height:12.3pt" o:ole="">
                  <v:imagedata r:id="rId18" o:title=""/>
                </v:shape>
                <w:control r:id="rId22" w:name="CheckBox1112131111111524" w:shapeid="_x0000_i1073"/>
              </w:object>
            </w:r>
            <w:r>
              <w:rPr>
                <w:rFonts w:ascii="Fujitsu Sans Light" w:hAnsi="Fujitsu Sans Light"/>
                <w:szCs w:val="20"/>
              </w:rPr>
              <w:t>Available</w:t>
            </w:r>
            <w:r>
              <w:rPr>
                <w:rFonts w:ascii="Fujitsu Sans Light" w:hAnsi="Fujitsu Sans Light"/>
                <w:szCs w:val="20"/>
              </w:rPr>
              <w:tab/>
            </w: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56A22F3D">
                <v:shape id="_x0000_i1075" type="#_x0000_t75" style="width:12.85pt;height:12.3pt" o:ole="">
                  <v:imagedata r:id="rId20" o:title=""/>
                </v:shape>
                <w:control r:id="rId23" w:name="CheckBox1112131111111624" w:shapeid="_x0000_i1075"/>
              </w:object>
            </w:r>
            <w:r>
              <w:rPr>
                <w:rFonts w:ascii="Fujitsu Sans Light" w:hAnsi="Fujitsu Sans Light"/>
                <w:szCs w:val="20"/>
              </w:rPr>
              <w:t>Required</w:t>
            </w:r>
          </w:p>
          <w:p w14:paraId="5D4895BF" w14:textId="356258D8" w:rsidR="002F7B15" w:rsidRPr="004123BD" w:rsidRDefault="00730C10" w:rsidP="0064694B">
            <w:pPr>
              <w:autoSpaceDE w:val="0"/>
              <w:autoSpaceDN w:val="0"/>
              <w:adjustRightInd w:val="0"/>
              <w:spacing w:before="100" w:after="100"/>
              <w:rPr>
                <w:rFonts w:ascii="Fujitsu Sans Light" w:hAnsi="Fujitsu Sans Light"/>
                <w:i/>
                <w:iCs/>
                <w:szCs w:val="20"/>
              </w:rPr>
            </w:pPr>
            <w:r w:rsidRPr="00730C10">
              <w:rPr>
                <w:rFonts w:ascii="Fujitsu Sans Light" w:hAnsi="Fujitsu Sans Light"/>
                <w:b/>
                <w:bCs/>
                <w:i/>
                <w:iCs/>
                <w:sz w:val="16"/>
                <w:szCs w:val="16"/>
              </w:rPr>
              <w:t>Available Deployment:</w:t>
            </w:r>
            <w:r w:rsidRPr="00730C10">
              <w:rPr>
                <w:rFonts w:ascii="Fujitsu Sans Light" w:hAnsi="Fujitsu Sans Light"/>
                <w:i/>
                <w:iCs/>
                <w:sz w:val="16"/>
                <w:szCs w:val="16"/>
              </w:rPr>
              <w:t xml:space="preserve"> User will be the one to install the software via Software </w:t>
            </w:r>
            <w:proofErr w:type="spellStart"/>
            <w:r w:rsidRPr="00730C10">
              <w:rPr>
                <w:rFonts w:ascii="Fujitsu Sans Light" w:hAnsi="Fujitsu Sans Light"/>
                <w:i/>
                <w:iCs/>
                <w:sz w:val="16"/>
                <w:szCs w:val="16"/>
              </w:rPr>
              <w:t>Center</w:t>
            </w:r>
            <w:proofErr w:type="spellEnd"/>
            <w:r w:rsidRPr="00730C10">
              <w:rPr>
                <w:rFonts w:ascii="Fujitsu Sans Light" w:hAnsi="Fujitsu Sans Light"/>
                <w:i/>
                <w:iCs/>
                <w:sz w:val="16"/>
                <w:szCs w:val="16"/>
              </w:rPr>
              <w:br/>
            </w:r>
            <w:r w:rsidRPr="00730C10">
              <w:rPr>
                <w:rFonts w:ascii="Fujitsu Sans Light" w:hAnsi="Fujitsu Sans Light"/>
                <w:b/>
                <w:bCs/>
                <w:i/>
                <w:iCs/>
                <w:sz w:val="16"/>
                <w:szCs w:val="16"/>
              </w:rPr>
              <w:t>Required Deployment:</w:t>
            </w:r>
            <w:r w:rsidRPr="00730C10">
              <w:rPr>
                <w:rFonts w:ascii="Fujitsu Sans Light" w:hAnsi="Fujitsu Sans Light"/>
                <w:i/>
                <w:iCs/>
                <w:sz w:val="16"/>
                <w:szCs w:val="16"/>
              </w:rPr>
              <w:t xml:space="preserve"> Application is </w:t>
            </w:r>
            <w:r w:rsidRPr="0064694B">
              <w:rPr>
                <w:rFonts w:ascii="Fujitsu Sans Light" w:hAnsi="Fujitsu Sans Light"/>
                <w:i/>
                <w:iCs/>
                <w:sz w:val="16"/>
                <w:szCs w:val="16"/>
              </w:rPr>
              <w:t>automatically</w:t>
            </w:r>
            <w:r w:rsidRPr="00730C10">
              <w:rPr>
                <w:rFonts w:ascii="Fujitsu Sans Light" w:hAnsi="Fujitsu Sans Light"/>
                <w:i/>
                <w:iCs/>
                <w:sz w:val="16"/>
                <w:szCs w:val="16"/>
              </w:rPr>
              <w:t xml:space="preserve"> installed to the user’s machine </w:t>
            </w:r>
          </w:p>
        </w:tc>
      </w:tr>
      <w:tr w:rsidR="009035F0" w:rsidRPr="00C317C0" w14:paraId="355684A5" w14:textId="77777777" w:rsidTr="00940D59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4E27F29E" w14:textId="77777777" w:rsidR="009035F0" w:rsidRPr="00C317C0" w:rsidRDefault="009035F0" w:rsidP="00940D59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t xml:space="preserve">Location of Media </w:t>
            </w:r>
          </w:p>
          <w:p w14:paraId="6D9376DB" w14:textId="77777777" w:rsidR="009035F0" w:rsidRPr="00C317C0" w:rsidRDefault="009035F0" w:rsidP="00940D59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t>provide the repository path or URL Link for download</w:t>
            </w:r>
          </w:p>
        </w:tc>
        <w:tc>
          <w:tcPr>
            <w:tcW w:w="6520" w:type="dxa"/>
            <w:vAlign w:val="center"/>
          </w:tcPr>
          <w:p w14:paraId="4D439922" w14:textId="77777777" w:rsidR="009035F0" w:rsidRPr="00C317C0" w:rsidRDefault="009035F0" w:rsidP="00940D59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542C09" w:rsidRPr="00C317C0" w14:paraId="7E81EC04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62DF14CD" w14:textId="77777777" w:rsidR="009035F0" w:rsidRPr="009035F0" w:rsidRDefault="009035F0" w:rsidP="009035F0">
            <w:pPr>
              <w:rPr>
                <w:rFonts w:ascii="Fujitsu Sans Light" w:hAnsi="Fujitsu Sans Light"/>
                <w:szCs w:val="20"/>
              </w:rPr>
            </w:pPr>
            <w:r w:rsidRPr="009035F0">
              <w:rPr>
                <w:rFonts w:ascii="Fujitsu Sans Light" w:hAnsi="Fujitsu Sans Light"/>
                <w:szCs w:val="20"/>
              </w:rPr>
              <w:t xml:space="preserve">Attach software icon as a file </w:t>
            </w:r>
            <w:r w:rsidRPr="009035F0">
              <w:rPr>
                <w:rFonts w:ascii="Fujitsu Sans Light" w:hAnsi="Fujitsu Sans Light"/>
                <w:szCs w:val="20"/>
              </w:rPr>
              <w:t></w:t>
            </w:r>
          </w:p>
          <w:p w14:paraId="232DED18" w14:textId="77777777" w:rsidR="009035F0" w:rsidRPr="009035F0" w:rsidRDefault="009035F0" w:rsidP="009035F0">
            <w:pPr>
              <w:rPr>
                <w:rFonts w:ascii="Fujitsu Sans Light" w:hAnsi="Fujitsu Sans Light"/>
                <w:szCs w:val="20"/>
              </w:rPr>
            </w:pPr>
            <w:r w:rsidRPr="009035F0">
              <w:rPr>
                <w:rFonts w:ascii="Fujitsu Sans Light" w:hAnsi="Fujitsu Sans Light"/>
                <w:szCs w:val="20"/>
              </w:rPr>
              <w:t>Please use .</w:t>
            </w:r>
            <w:proofErr w:type="spellStart"/>
            <w:r w:rsidRPr="009035F0">
              <w:rPr>
                <w:rFonts w:ascii="Fujitsu Sans Light" w:hAnsi="Fujitsu Sans Light"/>
                <w:szCs w:val="20"/>
              </w:rPr>
              <w:t>ico</w:t>
            </w:r>
            <w:proofErr w:type="spellEnd"/>
            <w:r w:rsidRPr="009035F0">
              <w:rPr>
                <w:rFonts w:ascii="Fujitsu Sans Light" w:hAnsi="Fujitsu Sans Light"/>
                <w:szCs w:val="20"/>
              </w:rPr>
              <w:t xml:space="preserve"> or .</w:t>
            </w:r>
            <w:proofErr w:type="spellStart"/>
            <w:r w:rsidRPr="009035F0">
              <w:rPr>
                <w:rFonts w:ascii="Fujitsu Sans Light" w:hAnsi="Fujitsu Sans Light"/>
                <w:szCs w:val="20"/>
              </w:rPr>
              <w:t>png</w:t>
            </w:r>
            <w:proofErr w:type="spellEnd"/>
            <w:r w:rsidRPr="009035F0">
              <w:rPr>
                <w:rFonts w:ascii="Fujitsu Sans Light" w:hAnsi="Fujitsu Sans Light"/>
                <w:szCs w:val="20"/>
              </w:rPr>
              <w:t xml:space="preserve"> file types</w:t>
            </w:r>
          </w:p>
          <w:p w14:paraId="31BF3C33" w14:textId="33ED656C" w:rsidR="00542C09" w:rsidRPr="00C317C0" w:rsidRDefault="009035F0" w:rsidP="009035F0">
            <w:pPr>
              <w:rPr>
                <w:rFonts w:ascii="Fujitsu Sans Light" w:hAnsi="Fujitsu Sans Light"/>
                <w:szCs w:val="20"/>
              </w:rPr>
            </w:pPr>
            <w:r w:rsidRPr="009035F0">
              <w:rPr>
                <w:rFonts w:ascii="Fujitsu Sans Light" w:hAnsi="Fujitsu Sans Light"/>
                <w:szCs w:val="20"/>
              </w:rPr>
              <w:t>This icon will be shown in Company Portal</w:t>
            </w:r>
          </w:p>
        </w:tc>
        <w:tc>
          <w:tcPr>
            <w:tcW w:w="6520" w:type="dxa"/>
            <w:vAlign w:val="center"/>
          </w:tcPr>
          <w:p w14:paraId="10754919" w14:textId="5CAC4E83" w:rsidR="00542C09" w:rsidRPr="00C317C0" w:rsidRDefault="00AC03CB" w:rsidP="0064694B">
            <w:pPr>
              <w:rPr>
                <w:rFonts w:ascii="Fujitsu Sans Light" w:hAnsi="Fujitsu Sans Light"/>
                <w:szCs w:val="20"/>
              </w:rPr>
            </w:pPr>
            <w:r w:rsidRPr="00AC03CB">
              <w:rPr>
                <w:rFonts w:ascii="Fujitsu Sans Light" w:hAnsi="Fujitsu Sans Light"/>
                <w:szCs w:val="20"/>
              </w:rPr>
              <w:t>https://github.com/TIS2023-FMFI/sklad/blob/main/src/FinalApp/src/main/resources/CEVA_Logistics_Logo_white.ico</w:t>
            </w:r>
          </w:p>
        </w:tc>
      </w:tr>
      <w:tr w:rsidR="00542C09" w:rsidRPr="00C317C0" w14:paraId="2677CD6D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57A8649E" w14:textId="77777777" w:rsidR="00542C09" w:rsidRPr="00C317C0" w:rsidRDefault="00542C09" w:rsidP="0064694B">
            <w:pPr>
              <w:rPr>
                <w:rFonts w:ascii="Fujitsu Sans Light" w:hAnsi="Fujitsu Sans Light"/>
                <w:bCs/>
                <w:szCs w:val="20"/>
              </w:rPr>
            </w:pPr>
            <w:r w:rsidRPr="00C317C0">
              <w:rPr>
                <w:rFonts w:ascii="Fujitsu Sans Light" w:hAnsi="Fujitsu Sans Light" w:cstheme="minorHAnsi"/>
                <w:bCs/>
                <w:szCs w:val="20"/>
              </w:rPr>
              <w:t>Target Environment</w:t>
            </w:r>
          </w:p>
        </w:tc>
        <w:tc>
          <w:tcPr>
            <w:tcW w:w="6520" w:type="dxa"/>
            <w:vAlign w:val="center"/>
          </w:tcPr>
          <w:p w14:paraId="7228E8CC" w14:textId="3FCBC399" w:rsidR="0052104C" w:rsidRPr="00C317C0" w:rsidRDefault="00542C09" w:rsidP="00081B90">
            <w:pPr>
              <w:rPr>
                <w:rFonts w:ascii="Fujitsu Sans Light" w:hAnsi="Fujitsu Sans Light"/>
                <w:bCs/>
                <w:szCs w:val="20"/>
              </w:rPr>
            </w:pPr>
            <w:r w:rsidRPr="00C317C0">
              <w:rPr>
                <w:rFonts w:ascii="Fujitsu Sans Light" w:hAnsi="Fujitsu Sans Light"/>
                <w:bCs/>
                <w:szCs w:val="20"/>
              </w:rPr>
              <w:object w:dxaOrig="225" w:dyaOrig="225" w14:anchorId="2EE6E13F">
                <v:shape id="_x0000_i1077" type="#_x0000_t75" style="width:12.85pt;height:12.3pt" o:ole="">
                  <v:imagedata r:id="rId18" o:title=""/>
                </v:shape>
                <w:control r:id="rId24" w:name="CheckBox111213121453" w:shapeid="_x0000_i1077"/>
              </w:object>
            </w:r>
            <w:r w:rsidRPr="00C317C0">
              <w:rPr>
                <w:rFonts w:ascii="Fujitsu Sans Light" w:hAnsi="Fujitsu Sans Light"/>
                <w:bCs/>
                <w:szCs w:val="20"/>
              </w:rPr>
              <w:t xml:space="preserve"> Windows 10</w:t>
            </w:r>
            <w:r w:rsidR="00A9597F">
              <w:rPr>
                <w:rFonts w:ascii="Fujitsu Sans Light" w:hAnsi="Fujitsu Sans Light"/>
                <w:bCs/>
                <w:szCs w:val="20"/>
              </w:rPr>
              <w:t>/11</w:t>
            </w:r>
            <w:r w:rsidR="002F00F4">
              <w:rPr>
                <w:rFonts w:ascii="Fujitsu Sans Light" w:hAnsi="Fujitsu Sans Light"/>
                <w:bCs/>
                <w:szCs w:val="20"/>
              </w:rPr>
              <w:tab/>
            </w:r>
            <w:r w:rsidR="004123BD">
              <w:rPr>
                <w:rFonts w:ascii="Fujitsu Sans Light" w:hAnsi="Fujitsu Sans Light"/>
                <w:bCs/>
                <w:szCs w:val="20"/>
              </w:rPr>
              <w:t xml:space="preserve"> </w:t>
            </w:r>
            <w:r w:rsidR="002F00F4" w:rsidRPr="00C317C0">
              <w:rPr>
                <w:rFonts w:ascii="Fujitsu Sans Light" w:hAnsi="Fujitsu Sans Light"/>
                <w:bCs/>
                <w:szCs w:val="20"/>
              </w:rPr>
              <w:object w:dxaOrig="225" w:dyaOrig="225" w14:anchorId="6A5BFB83">
                <v:shape id="_x0000_i1079" type="#_x0000_t75" style="width:12.85pt;height:12.3pt" o:ole="">
                  <v:imagedata r:id="rId20" o:title=""/>
                </v:shape>
                <w:control r:id="rId25" w:name="CheckBox1112131214532" w:shapeid="_x0000_i1079"/>
              </w:object>
            </w:r>
            <w:r w:rsidR="002F00F4" w:rsidRPr="00C317C0">
              <w:rPr>
                <w:rFonts w:ascii="Fujitsu Sans Light" w:hAnsi="Fujitsu Sans Light"/>
                <w:bCs/>
                <w:szCs w:val="20"/>
              </w:rPr>
              <w:t xml:space="preserve"> </w:t>
            </w:r>
            <w:r w:rsidR="00932B22">
              <w:rPr>
                <w:rFonts w:ascii="Fujitsu Sans Light" w:hAnsi="Fujitsu Sans Light"/>
                <w:bCs/>
                <w:szCs w:val="20"/>
              </w:rPr>
              <w:t>Windows Server</w:t>
            </w:r>
          </w:p>
        </w:tc>
      </w:tr>
      <w:tr w:rsidR="0064694B" w:rsidRPr="00C317C0" w14:paraId="45B49A8A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1E4214C8" w14:textId="77777777" w:rsidR="0064694B" w:rsidRPr="00C317C0" w:rsidRDefault="0064694B" w:rsidP="0064694B">
            <w:pPr>
              <w:rPr>
                <w:rFonts w:ascii="Fujitsu Sans Light" w:hAnsi="Fujitsu Sans Light" w:cstheme="minorHAnsi"/>
                <w:bCs/>
                <w:szCs w:val="20"/>
              </w:rPr>
            </w:pPr>
            <w:r>
              <w:rPr>
                <w:rFonts w:ascii="Fujitsu Sans Light" w:hAnsi="Fujitsu Sans Light" w:cstheme="minorHAnsi"/>
                <w:bCs/>
                <w:szCs w:val="20"/>
              </w:rPr>
              <w:t>Application Architecture</w:t>
            </w:r>
          </w:p>
        </w:tc>
        <w:tc>
          <w:tcPr>
            <w:tcW w:w="6520" w:type="dxa"/>
            <w:vAlign w:val="center"/>
          </w:tcPr>
          <w:p w14:paraId="6823EFD5" w14:textId="05EA2D10" w:rsidR="0064694B" w:rsidRPr="00C317C0" w:rsidRDefault="0064694B" w:rsidP="0064694B">
            <w:pPr>
              <w:rPr>
                <w:rFonts w:ascii="Fujitsu Sans Light" w:hAnsi="Fujitsu Sans Light"/>
                <w:bCs/>
                <w:szCs w:val="20"/>
              </w:rPr>
            </w:pPr>
            <w:r w:rsidRPr="00C317C0">
              <w:rPr>
                <w:rFonts w:ascii="Fujitsu Sans Light" w:hAnsi="Fujitsu Sans Light"/>
                <w:bCs/>
                <w:szCs w:val="20"/>
              </w:rPr>
              <w:object w:dxaOrig="225" w:dyaOrig="225" w14:anchorId="5DD91376">
                <v:shape id="_x0000_i1081" type="#_x0000_t75" style="width:12.85pt;height:12.3pt" o:ole="">
                  <v:imagedata r:id="rId20" o:title=""/>
                </v:shape>
                <w:control r:id="rId26" w:name="CheckBox11121312145332" w:shapeid="_x0000_i1081"/>
              </w:object>
            </w:r>
            <w:r w:rsidRPr="00C317C0">
              <w:rPr>
                <w:rFonts w:ascii="Fujitsu Sans Light" w:hAnsi="Fujitsu Sans Light"/>
                <w:bCs/>
                <w:szCs w:val="20"/>
              </w:rPr>
              <w:t xml:space="preserve"> </w:t>
            </w:r>
            <w:r>
              <w:rPr>
                <w:rFonts w:ascii="Fujitsu Sans Light" w:hAnsi="Fujitsu Sans Light"/>
                <w:bCs/>
                <w:szCs w:val="20"/>
              </w:rPr>
              <w:t xml:space="preserve">32bit     </w:t>
            </w:r>
            <w:r w:rsidRPr="00C317C0">
              <w:rPr>
                <w:rFonts w:ascii="Fujitsu Sans Light" w:hAnsi="Fujitsu Sans Light"/>
                <w:bCs/>
                <w:szCs w:val="20"/>
              </w:rPr>
              <w:object w:dxaOrig="225" w:dyaOrig="225" w14:anchorId="6BCC78C5">
                <v:shape id="_x0000_i1083" type="#_x0000_t75" style="width:12.85pt;height:12.3pt" o:ole="">
                  <v:imagedata r:id="rId18" o:title=""/>
                </v:shape>
                <w:control r:id="rId27" w:name="CheckBox111213121453311" w:shapeid="_x0000_i1083"/>
              </w:object>
            </w:r>
            <w:r w:rsidRPr="00C317C0">
              <w:rPr>
                <w:rFonts w:ascii="Fujitsu Sans Light" w:hAnsi="Fujitsu Sans Light"/>
                <w:bCs/>
                <w:szCs w:val="20"/>
              </w:rPr>
              <w:t xml:space="preserve"> </w:t>
            </w:r>
            <w:r>
              <w:rPr>
                <w:rFonts w:ascii="Fujitsu Sans Light" w:hAnsi="Fujitsu Sans Light"/>
                <w:bCs/>
                <w:szCs w:val="20"/>
              </w:rPr>
              <w:t xml:space="preserve">64bit     </w:t>
            </w:r>
          </w:p>
        </w:tc>
      </w:tr>
      <w:tr w:rsidR="00BA0F4D" w:rsidRPr="00C317C0" w14:paraId="3EBA619D" w14:textId="77777777" w:rsidTr="009035F0">
        <w:trPr>
          <w:trHeight w:val="1168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79071336" w14:textId="03A46373" w:rsidR="00BA0F4D" w:rsidRPr="00C317C0" w:rsidRDefault="003331D7" w:rsidP="00BA0F4D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bCs/>
                <w:szCs w:val="20"/>
              </w:rPr>
              <w:t>Does the product need a Licence to install?</w:t>
            </w:r>
          </w:p>
        </w:tc>
        <w:tc>
          <w:tcPr>
            <w:tcW w:w="6520" w:type="dxa"/>
            <w:vAlign w:val="center"/>
          </w:tcPr>
          <w:sdt>
            <w:sdtPr>
              <w:rPr>
                <w:rStyle w:val="Style2"/>
                <w:rFonts w:ascii="Fujitsu Sans Light" w:hAnsi="Fujitsu Sans Light"/>
                <w:sz w:val="20"/>
                <w:szCs w:val="20"/>
              </w:rPr>
              <w:alias w:val="License Type"/>
              <w:tag w:val="License Type"/>
              <w:id w:val="-1111360167"/>
              <w:lock w:val="sdtLocked"/>
              <w:placeholder>
                <w:docPart w:val="8C9AED625E964397BC25DC203BC0F825"/>
              </w:placeholder>
              <w:showingPlcHdr/>
              <w15:color w:val="000000"/>
              <w:dropDownList>
                <w:listItem w:value="Choose an item."/>
                <w:listItem w:displayText="User Subscriptions" w:value="User Subscriptions"/>
                <w:listItem w:displayText="Per device" w:value="Per device"/>
                <w:listItem w:displayText="Volume License" w:value="Volume License"/>
                <w:listItem w:displayText="Freeware" w:value="Freeware"/>
                <w:listItem w:displayText="Server based" w:value="Server based"/>
                <w:listItem w:displayText="Site / Corporate" w:value="Site / Corporate"/>
                <w:listItem w:displayText="Not Applicable" w:value="Not Applicable"/>
              </w:dropDownList>
            </w:sdtPr>
            <w:sdtEndPr>
              <w:rPr>
                <w:rStyle w:val="Style2"/>
              </w:rPr>
            </w:sdtEndPr>
            <w:sdtContent>
              <w:p w14:paraId="78687832" w14:textId="77777777" w:rsidR="00BA0F4D" w:rsidRDefault="002F7B15" w:rsidP="00BA0F4D">
                <w:pPr>
                  <w:rPr>
                    <w:rStyle w:val="Style2"/>
                    <w:rFonts w:ascii="Fujitsu Sans Light" w:hAnsi="Fujitsu Sans Light"/>
                    <w:sz w:val="20"/>
                    <w:szCs w:val="20"/>
                  </w:rPr>
                </w:pPr>
                <w:r w:rsidRPr="003E0A6D">
                  <w:rPr>
                    <w:rStyle w:val="Zstupntext"/>
                    <w:rFonts w:eastAsiaTheme="majorEastAsia"/>
                  </w:rPr>
                  <w:t>Choose an item.</w:t>
                </w:r>
              </w:p>
            </w:sdtContent>
          </w:sdt>
          <w:p w14:paraId="2C218574" w14:textId="77777777" w:rsidR="009035F0" w:rsidRDefault="009035F0" w:rsidP="009035F0">
            <w:pPr>
              <w:rPr>
                <w:rStyle w:val="Style2"/>
                <w:rFonts w:ascii="Fujitsu Sans Light" w:hAnsi="Fujitsu Sans Light"/>
                <w:sz w:val="20"/>
                <w:szCs w:val="20"/>
              </w:rPr>
            </w:pPr>
          </w:p>
          <w:p w14:paraId="1FDA219B" w14:textId="4763E977" w:rsidR="009035F0" w:rsidRP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object w:dxaOrig="225" w:dyaOrig="225" w14:anchorId="5DEDC764">
                <v:shape id="_x0000_i1085" type="#_x0000_t75" style="width:12.85pt;height:12.3pt" o:ole="">
                  <v:imagedata r:id="rId20" o:title=""/>
                </v:shape>
                <w:control r:id="rId28" w:name="CheckBox1112131214533111" w:shapeid="_x0000_i1085"/>
              </w:object>
            </w: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 xml:space="preserve"> A Volume or Multiple-user licence. List of users to be shared</w:t>
            </w:r>
          </w:p>
          <w:p w14:paraId="74F5322A" w14:textId="163EA1B5" w:rsidR="009035F0" w:rsidRP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object w:dxaOrig="225" w:dyaOrig="225" w14:anchorId="62C4A1BB">
                <v:shape id="_x0000_i1087" type="#_x0000_t75" style="width:12.85pt;height:12.3pt" o:ole="">
                  <v:imagedata r:id="rId20" o:title=""/>
                </v:shape>
                <w:control r:id="rId29" w:name="CheckBox1112131214533112" w:shapeid="_x0000_i1087"/>
              </w:object>
            </w: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 xml:space="preserve"> An Individual Client licence which will need to be entered as a Post-Install task</w:t>
            </w:r>
          </w:p>
          <w:p w14:paraId="2B3AB0E0" w14:textId="28AF47C3" w:rsidR="009035F0" w:rsidRP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object w:dxaOrig="225" w:dyaOrig="225" w14:anchorId="7D926E6A">
                <v:shape id="_x0000_i1089" type="#_x0000_t75" style="width:12.85pt;height:12.3pt" o:ole="">
                  <v:imagedata r:id="rId20" o:title=""/>
                </v:shape>
                <w:control r:id="rId30" w:name="CheckBox1112131214533113" w:shapeid="_x0000_i1089"/>
              </w:object>
            </w: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 xml:space="preserve"> A licence is obtained from the server product when the application is run Specify the number of licences:  </w:t>
            </w:r>
          </w:p>
          <w:p w14:paraId="3B2D7BBD" w14:textId="5FE5934F" w:rsidR="009035F0" w:rsidRP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object w:dxaOrig="225" w:dyaOrig="225" w14:anchorId="05A043D7">
                <v:shape id="_x0000_i1091" type="#_x0000_t75" style="width:12.85pt;height:12.3pt" o:ole="">
                  <v:imagedata r:id="rId18" o:title=""/>
                </v:shape>
                <w:control r:id="rId31" w:name="CheckBox1112131214533114" w:shapeid="_x0000_i1091"/>
              </w:object>
            </w: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 xml:space="preserve"> No licence is required to run this application</w:t>
            </w:r>
          </w:p>
          <w:p w14:paraId="03EC60E5" w14:textId="78496618" w:rsid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object w:dxaOrig="225" w:dyaOrig="225" w14:anchorId="5AF0E623">
                <v:shape id="_x0000_i1093" type="#_x0000_t75" style="width:12.85pt;height:12.3pt" o:ole="">
                  <v:imagedata r:id="rId20" o:title=""/>
                </v:shape>
                <w:control r:id="rId32" w:name="CheckBox1112131214533115" w:shapeid="_x0000_i1093"/>
              </w:object>
            </w: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 xml:space="preserve"> Other (please give details):</w:t>
            </w:r>
            <w:r w:rsidRPr="009035F0">
              <w:rPr>
                <w:rFonts w:asciiTheme="minorHAnsi" w:hAnsiTheme="minorHAnsi" w:cstheme="minorHAnsi"/>
                <w:iCs/>
                <w:sz w:val="18"/>
                <w:szCs w:val="18"/>
                <w:highlight w:val="green"/>
                <w:lang w:val="en-GB" w:eastAsia="nl-NL"/>
              </w:rPr>
              <w:t xml:space="preserve"> </w:t>
            </w: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 xml:space="preserve">    </w:t>
            </w:r>
          </w:p>
          <w:p w14:paraId="5B64A27C" w14:textId="21603C0C" w:rsidR="009035F0" w:rsidRPr="009035F0" w:rsidRDefault="009035F0" w:rsidP="009035F0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9035F0" w:rsidRPr="00C317C0" w14:paraId="4385CD6F" w14:textId="77777777" w:rsidTr="00940D59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0A7BDDC3" w14:textId="1A323AD2" w:rsidR="009035F0" w:rsidRPr="00C317C0" w:rsidRDefault="009035F0" w:rsidP="00940D59">
            <w:pPr>
              <w:rPr>
                <w:rFonts w:ascii="Fujitsu Sans Light" w:hAnsi="Fujitsu Sans Light"/>
                <w:szCs w:val="20"/>
              </w:rPr>
            </w:pPr>
            <w:r w:rsidRPr="009035F0">
              <w:rPr>
                <w:rFonts w:ascii="Fujitsu Sans Light" w:hAnsi="Fujitsu Sans Light"/>
                <w:szCs w:val="20"/>
              </w:rPr>
              <w:t>Where you have indicated that a license key is needed, please supply it here</w:t>
            </w:r>
          </w:p>
        </w:tc>
        <w:tc>
          <w:tcPr>
            <w:tcW w:w="6520" w:type="dxa"/>
            <w:vAlign w:val="center"/>
          </w:tcPr>
          <w:p w14:paraId="3D5BEE45" w14:textId="77777777" w:rsidR="009035F0" w:rsidRPr="00771B36" w:rsidRDefault="009035F0" w:rsidP="009035F0">
            <w:pPr>
              <w:rPr>
                <w:rFonts w:asciiTheme="minorHAnsi" w:hAnsiTheme="minorHAnsi" w:cstheme="minorHAnsi"/>
                <w:b/>
                <w:bCs/>
                <w:szCs w:val="20"/>
                <w:lang w:val="en-GB" w:eastAsia="nl-NL"/>
              </w:rPr>
            </w:pPr>
            <w:r w:rsidRPr="009E5DF5">
              <w:rPr>
                <w:rFonts w:asciiTheme="minorHAnsi" w:hAnsiTheme="minorHAnsi" w:cstheme="minorHAnsi"/>
                <w:szCs w:val="20"/>
                <w:lang w:val="en-GB" w:eastAsia="nl-NL"/>
              </w:rPr>
              <w:t xml:space="preserve">License key: </w:t>
            </w:r>
          </w:p>
          <w:p w14:paraId="4CF73A56" w14:textId="5B6FD006" w:rsidR="009035F0" w:rsidRPr="00C317C0" w:rsidRDefault="009035F0" w:rsidP="00940D59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3331D7" w:rsidRPr="00C317C0" w14:paraId="7AD70494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0D3CEA62" w14:textId="77777777" w:rsidR="003331D7" w:rsidRPr="00C317C0" w:rsidRDefault="003331D7" w:rsidP="0064694B">
            <w:pPr>
              <w:rPr>
                <w:rFonts w:ascii="Fujitsu Sans Light" w:hAnsi="Fujitsu Sans Light"/>
                <w:szCs w:val="20"/>
              </w:rPr>
            </w:pPr>
            <w:r w:rsidRPr="0092619C">
              <w:rPr>
                <w:rFonts w:ascii="Fujitsu Sans Light" w:hAnsi="Fujitsu Sans Light"/>
                <w:szCs w:val="20"/>
              </w:rPr>
              <w:t>Will this application be set to auto-update?</w:t>
            </w:r>
          </w:p>
        </w:tc>
        <w:tc>
          <w:tcPr>
            <w:tcW w:w="6520" w:type="dxa"/>
            <w:vAlign w:val="center"/>
          </w:tcPr>
          <w:p w14:paraId="74F87615" w14:textId="7D1AEB5E" w:rsidR="003331D7" w:rsidRPr="00C317C0" w:rsidRDefault="003331D7" w:rsidP="0064694B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6E044377">
                <v:shape id="_x0000_i1095" type="#_x0000_t75" style="width:12.85pt;height:12.3pt" o:ole="">
                  <v:imagedata r:id="rId20" o:title=""/>
                </v:shape>
                <w:control r:id="rId33" w:name="CheckBox111213111111152211" w:shapeid="_x0000_i1095"/>
              </w:object>
            </w:r>
            <w:r w:rsidRPr="00C317C0">
              <w:rPr>
                <w:rFonts w:ascii="Fujitsu Sans Light" w:hAnsi="Fujitsu Sans Light"/>
                <w:szCs w:val="20"/>
              </w:rPr>
              <w:t>Y</w:t>
            </w:r>
            <w:r>
              <w:rPr>
                <w:rFonts w:ascii="Fujitsu Sans Light" w:hAnsi="Fujitsu Sans Light"/>
                <w:szCs w:val="20"/>
              </w:rPr>
              <w:t>es</w:t>
            </w:r>
            <w:r w:rsidRPr="00C317C0">
              <w:rPr>
                <w:rFonts w:ascii="Fujitsu Sans Light" w:hAnsi="Fujitsu Sans Light"/>
                <w:szCs w:val="20"/>
              </w:rPr>
              <w:t xml:space="preserve">  </w:t>
            </w: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349D2FBB">
                <v:shape id="_x0000_i1097" type="#_x0000_t75" style="width:12.85pt;height:12.3pt" o:ole="">
                  <v:imagedata r:id="rId18" o:title=""/>
                </v:shape>
                <w:control r:id="rId34" w:name="CheckBox111213111111162211" w:shapeid="_x0000_i1097"/>
              </w:object>
            </w:r>
            <w:r w:rsidRPr="00C317C0">
              <w:rPr>
                <w:rFonts w:ascii="Fujitsu Sans Light" w:hAnsi="Fujitsu Sans Light"/>
                <w:szCs w:val="20"/>
              </w:rPr>
              <w:t>N</w:t>
            </w:r>
            <w:r>
              <w:rPr>
                <w:rFonts w:ascii="Fujitsu Sans Light" w:hAnsi="Fujitsu Sans Light"/>
                <w:szCs w:val="20"/>
              </w:rPr>
              <w:t>o</w:t>
            </w:r>
          </w:p>
        </w:tc>
      </w:tr>
      <w:tr w:rsidR="002F7B15" w:rsidRPr="00C317C0" w14:paraId="173F2D0B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6287B654" w14:textId="3E0C062A" w:rsidR="002F7B15" w:rsidRPr="00C317C0" w:rsidRDefault="002F7B15" w:rsidP="0064694B">
            <w:pPr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lastRenderedPageBreak/>
              <w:t>Pre-requisites and Dependencies</w:t>
            </w:r>
          </w:p>
        </w:tc>
        <w:tc>
          <w:tcPr>
            <w:tcW w:w="6520" w:type="dxa"/>
            <w:vAlign w:val="center"/>
          </w:tcPr>
          <w:p w14:paraId="2465FF46" w14:textId="2DF5A558" w:rsidR="002F7B15" w:rsidRDefault="002F7B15" w:rsidP="0064694B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4B381B0E">
                <v:shape id="_x0000_i1099" type="#_x0000_t75" style="width:12.85pt;height:12.3pt" o:ole="">
                  <v:imagedata r:id="rId20" o:title=""/>
                </v:shape>
                <w:control r:id="rId35" w:name="CheckBox11121311111115221111" w:shapeid="_x0000_i1099"/>
              </w:object>
            </w:r>
            <w:r w:rsidRPr="00C317C0">
              <w:rPr>
                <w:rFonts w:ascii="Fujitsu Sans Light" w:hAnsi="Fujitsu Sans Light"/>
                <w:szCs w:val="20"/>
              </w:rPr>
              <w:t>Y</w:t>
            </w:r>
            <w:r>
              <w:rPr>
                <w:rFonts w:ascii="Fujitsu Sans Light" w:hAnsi="Fujitsu Sans Light"/>
                <w:szCs w:val="20"/>
              </w:rPr>
              <w:t>es</w:t>
            </w:r>
            <w:r w:rsidRPr="00C317C0">
              <w:rPr>
                <w:rFonts w:ascii="Fujitsu Sans Light" w:hAnsi="Fujitsu Sans Light"/>
                <w:szCs w:val="20"/>
              </w:rPr>
              <w:t xml:space="preserve">  </w:t>
            </w: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4272C3B9">
                <v:shape id="_x0000_i1113" type="#_x0000_t75" style="width:12.85pt;height:12.3pt" o:ole="">
                  <v:imagedata r:id="rId18" o:title=""/>
                </v:shape>
                <w:control r:id="rId36" w:name="CheckBox11121311111116221111" w:shapeid="_x0000_i1113"/>
              </w:object>
            </w:r>
            <w:r w:rsidRPr="00C317C0">
              <w:rPr>
                <w:rFonts w:ascii="Fujitsu Sans Light" w:hAnsi="Fujitsu Sans Light"/>
                <w:szCs w:val="20"/>
              </w:rPr>
              <w:t>N</w:t>
            </w:r>
            <w:r>
              <w:rPr>
                <w:rFonts w:ascii="Fujitsu Sans Light" w:hAnsi="Fujitsu Sans Light"/>
                <w:szCs w:val="20"/>
              </w:rPr>
              <w:t>o</w:t>
            </w:r>
          </w:p>
          <w:p w14:paraId="0B6AB219" w14:textId="4131D3C0" w:rsidR="008A0DFA" w:rsidRPr="008A0DFA" w:rsidRDefault="008A0DFA" w:rsidP="0064694B">
            <w:pPr>
              <w:rPr>
                <w:rFonts w:ascii="Fujitsu Sans Light" w:hAnsi="Fujitsu Sans Light"/>
                <w:i/>
                <w:iCs/>
                <w:szCs w:val="20"/>
              </w:rPr>
            </w:pPr>
            <w:r w:rsidRPr="0064694B">
              <w:rPr>
                <w:rFonts w:ascii="Fujitsu Sans Light" w:hAnsi="Fujitsu Sans Light"/>
                <w:i/>
                <w:iCs/>
                <w:sz w:val="14"/>
                <w:szCs w:val="14"/>
              </w:rPr>
              <w:t>(If yes, lists all requirements in order ex. .Net Framework)</w:t>
            </w:r>
          </w:p>
        </w:tc>
      </w:tr>
      <w:tr w:rsidR="00F43D87" w:rsidRPr="00C317C0" w14:paraId="351DE751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4913B3C4" w14:textId="37254D34" w:rsidR="00F43D87" w:rsidRPr="00C317C0" w:rsidRDefault="00730C10" w:rsidP="0064694B">
            <w:pPr>
              <w:rPr>
                <w:rFonts w:ascii="Fujitsu Sans Light" w:hAnsi="Fujitsu Sans Light"/>
                <w:szCs w:val="20"/>
              </w:rPr>
            </w:pPr>
            <w:r w:rsidRPr="00730C10">
              <w:rPr>
                <w:rFonts w:ascii="Fujitsu Sans Light" w:hAnsi="Fujitsu Sans Light"/>
                <w:szCs w:val="20"/>
              </w:rPr>
              <w:t>Does the software require a silent installation?</w:t>
            </w:r>
          </w:p>
        </w:tc>
        <w:tc>
          <w:tcPr>
            <w:tcW w:w="6520" w:type="dxa"/>
            <w:vAlign w:val="center"/>
          </w:tcPr>
          <w:p w14:paraId="13E436FB" w14:textId="7F1A35FE" w:rsidR="00F43D87" w:rsidRPr="00C317C0" w:rsidRDefault="00730C10" w:rsidP="0064694B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23BFE006">
                <v:shape id="_x0000_i1103" type="#_x0000_t75" style="width:12.85pt;height:12.3pt" o:ole="">
                  <v:imagedata r:id="rId20" o:title=""/>
                </v:shape>
                <w:control r:id="rId37" w:name="CheckBox111213111111152211111" w:shapeid="_x0000_i1103"/>
              </w:object>
            </w:r>
            <w:r w:rsidRPr="00C317C0">
              <w:rPr>
                <w:rFonts w:ascii="Fujitsu Sans Light" w:hAnsi="Fujitsu Sans Light"/>
                <w:szCs w:val="20"/>
              </w:rPr>
              <w:t>Y</w:t>
            </w:r>
            <w:r>
              <w:rPr>
                <w:rFonts w:ascii="Fujitsu Sans Light" w:hAnsi="Fujitsu Sans Light"/>
                <w:szCs w:val="20"/>
              </w:rPr>
              <w:t>es</w:t>
            </w:r>
            <w:r w:rsidRPr="00C317C0">
              <w:rPr>
                <w:rFonts w:ascii="Fujitsu Sans Light" w:hAnsi="Fujitsu Sans Light"/>
                <w:szCs w:val="20"/>
              </w:rPr>
              <w:t xml:space="preserve">  </w:t>
            </w: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13020EDD">
                <v:shape id="_x0000_i1114" type="#_x0000_t75" style="width:12.85pt;height:12.3pt" o:ole="">
                  <v:imagedata r:id="rId18" o:title=""/>
                </v:shape>
                <w:control r:id="rId38" w:name="CheckBox111213111111162211111" w:shapeid="_x0000_i1114"/>
              </w:object>
            </w:r>
            <w:r w:rsidRPr="00C317C0">
              <w:rPr>
                <w:rFonts w:ascii="Fujitsu Sans Light" w:hAnsi="Fujitsu Sans Light"/>
                <w:szCs w:val="20"/>
              </w:rPr>
              <w:t>N</w:t>
            </w:r>
            <w:r>
              <w:rPr>
                <w:rFonts w:ascii="Fujitsu Sans Light" w:hAnsi="Fujitsu Sans Light"/>
                <w:szCs w:val="20"/>
              </w:rPr>
              <w:t>o</w:t>
            </w:r>
          </w:p>
        </w:tc>
      </w:tr>
      <w:tr w:rsidR="002F7B15" w:rsidRPr="00C317C0" w14:paraId="2FD6A8D2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418ED2A7" w14:textId="01CD0A43" w:rsidR="002F7B15" w:rsidRPr="00C317C0" w:rsidRDefault="002F7B15" w:rsidP="0064694B">
            <w:pPr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t>Command Parameter to use</w:t>
            </w:r>
            <w:r w:rsidR="00730C10">
              <w:rPr>
                <w:rFonts w:ascii="Fujitsu Sans Light" w:hAnsi="Fujitsu Sans Light"/>
                <w:szCs w:val="20"/>
              </w:rPr>
              <w:br/>
            </w:r>
            <w:r w:rsidR="00730C10" w:rsidRPr="00730C10">
              <w:rPr>
                <w:rFonts w:ascii="Fujitsu Sans Light" w:hAnsi="Fujitsu Sans Light"/>
                <w:b/>
                <w:bCs/>
                <w:i/>
                <w:iCs/>
                <w:sz w:val="14"/>
                <w:szCs w:val="14"/>
              </w:rPr>
              <w:t>(kindly detail the command to use)</w:t>
            </w:r>
          </w:p>
        </w:tc>
        <w:tc>
          <w:tcPr>
            <w:tcW w:w="6520" w:type="dxa"/>
            <w:vAlign w:val="center"/>
          </w:tcPr>
          <w:p w14:paraId="1F342E08" w14:textId="77777777" w:rsidR="002F7B15" w:rsidRPr="00C317C0" w:rsidRDefault="002F7B15" w:rsidP="0064694B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BA0F4D" w:rsidRPr="00C317C0" w14:paraId="788F0A1A" w14:textId="77777777" w:rsidTr="0064694B">
        <w:trPr>
          <w:trHeight w:val="454"/>
        </w:trPr>
        <w:tc>
          <w:tcPr>
            <w:tcW w:w="2802" w:type="dxa"/>
            <w:shd w:val="clear" w:color="auto" w:fill="EAF1DD" w:themeFill="accent3" w:themeFillTint="33"/>
            <w:vAlign w:val="center"/>
          </w:tcPr>
          <w:p w14:paraId="17784E36" w14:textId="6581C42A" w:rsidR="003331D7" w:rsidRPr="00C317C0" w:rsidRDefault="002F7B15" w:rsidP="00BA0F4D">
            <w:pPr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t>Manager’s Approval</w:t>
            </w:r>
          </w:p>
        </w:tc>
        <w:tc>
          <w:tcPr>
            <w:tcW w:w="6520" w:type="dxa"/>
            <w:vAlign w:val="center"/>
          </w:tcPr>
          <w:p w14:paraId="7D5D1F84" w14:textId="79CECB8D" w:rsidR="00BA0F4D" w:rsidRPr="00C317C0" w:rsidRDefault="00721174" w:rsidP="00BA0F4D">
            <w:pPr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t>yes</w:t>
            </w:r>
          </w:p>
        </w:tc>
      </w:tr>
    </w:tbl>
    <w:p w14:paraId="22839117" w14:textId="77777777" w:rsidR="00542C09" w:rsidRPr="00C317C0" w:rsidRDefault="00542C09" w:rsidP="00542C09">
      <w:pPr>
        <w:rPr>
          <w:rFonts w:ascii="Fujitsu Sans Light" w:hAnsi="Fujitsu Sans Light"/>
          <w:szCs w:val="20"/>
        </w:rPr>
      </w:pPr>
    </w:p>
    <w:tbl>
      <w:tblPr>
        <w:tblStyle w:val="Mriekatabuky"/>
        <w:tblW w:w="9351" w:type="dxa"/>
        <w:tblLayout w:type="fixed"/>
        <w:tblLook w:val="04A0" w:firstRow="1" w:lastRow="0" w:firstColumn="1" w:lastColumn="0" w:noHBand="0" w:noVBand="1"/>
      </w:tblPr>
      <w:tblGrid>
        <w:gridCol w:w="2802"/>
        <w:gridCol w:w="2183"/>
        <w:gridCol w:w="2183"/>
        <w:gridCol w:w="2183"/>
      </w:tblGrid>
      <w:tr w:rsidR="00AD058E" w:rsidRPr="00C317C0" w14:paraId="43C49A4E" w14:textId="77777777" w:rsidTr="00983198">
        <w:trPr>
          <w:trHeight w:val="454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7FAC00"/>
            <w:vAlign w:val="center"/>
          </w:tcPr>
          <w:p w14:paraId="2C61ECC2" w14:textId="2B6C8F15" w:rsidR="00AD058E" w:rsidRPr="00C317C0" w:rsidRDefault="00AD058E" w:rsidP="0064694B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C317C0">
              <w:rPr>
                <w:rFonts w:ascii="Fujitsu Sans Light" w:hAnsi="Fujitsu Sans Light"/>
              </w:rPr>
              <w:br w:type="page"/>
            </w:r>
            <w:bookmarkStart w:id="13" w:name="Key_Contact_Details"/>
            <w:bookmarkEnd w:id="13"/>
            <w:r w:rsidRPr="00AD058E">
              <w:rPr>
                <w:rFonts w:ascii="Fujitsu Sans Light" w:hAnsi="Fujitsu Sans Light"/>
                <w:b/>
                <w:bCs/>
              </w:rPr>
              <w:t>Section 2:</w:t>
            </w:r>
            <w:r>
              <w:rPr>
                <w:rFonts w:ascii="Fujitsu Sans Light" w:hAnsi="Fujitsu Sans Light"/>
              </w:rPr>
              <w:t xml:space="preserve"> </w:t>
            </w:r>
            <w:r w:rsidRPr="00C317C0">
              <w:rPr>
                <w:rFonts w:ascii="Fujitsu Sans Light" w:hAnsi="Fujitsu Sans Light"/>
                <w:b/>
                <w:szCs w:val="20"/>
              </w:rPr>
              <w:t>Key Contact Details</w:t>
            </w:r>
            <w:r>
              <w:rPr>
                <w:rFonts w:ascii="Fujitsu Sans Light" w:hAnsi="Fujitsu Sans Light"/>
                <w:b/>
                <w:szCs w:val="20"/>
              </w:rPr>
              <w:t xml:space="preserve"> </w:t>
            </w:r>
            <w:r w:rsidRPr="00AD058E">
              <w:rPr>
                <w:rFonts w:ascii="Fujitsu Sans Light" w:hAnsi="Fujitsu Sans Light"/>
                <w:bCs/>
                <w:szCs w:val="20"/>
              </w:rPr>
              <w:t>(</w:t>
            </w:r>
            <w:r w:rsidR="00F43D87">
              <w:rPr>
                <w:rFonts w:ascii="Fujitsu Sans Light" w:hAnsi="Fujitsu Sans Light"/>
                <w:bCs/>
                <w:szCs w:val="20"/>
              </w:rPr>
              <w:t xml:space="preserve">Test User </w:t>
            </w:r>
            <w:r w:rsidR="00730C10">
              <w:rPr>
                <w:rFonts w:ascii="Fujitsu Sans Light" w:hAnsi="Fujitsu Sans Light"/>
                <w:bCs/>
                <w:szCs w:val="20"/>
              </w:rPr>
              <w:t>Information</w:t>
            </w:r>
            <w:r w:rsidRPr="00AD058E">
              <w:rPr>
                <w:rFonts w:ascii="Fujitsu Sans Light" w:hAnsi="Fujitsu Sans Light"/>
                <w:bCs/>
                <w:sz w:val="18"/>
                <w:szCs w:val="18"/>
              </w:rPr>
              <w:t>)</w:t>
            </w:r>
          </w:p>
        </w:tc>
      </w:tr>
      <w:tr w:rsidR="00F43D87" w:rsidRPr="00C317C0" w14:paraId="2CC3E2D7" w14:textId="77777777" w:rsidTr="0064694B">
        <w:trPr>
          <w:trHeight w:val="454"/>
        </w:trPr>
        <w:tc>
          <w:tcPr>
            <w:tcW w:w="280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DD83DCF" w14:textId="71E21277" w:rsidR="00F43D87" w:rsidRPr="00C317C0" w:rsidRDefault="00F43D87" w:rsidP="0064694B">
            <w:pPr>
              <w:rPr>
                <w:rFonts w:ascii="Fujitsu Sans Light" w:hAnsi="Fujitsu Sans Light"/>
                <w:bCs/>
                <w:szCs w:val="20"/>
              </w:rPr>
            </w:pPr>
            <w:r>
              <w:rPr>
                <w:rFonts w:ascii="Fujitsu Sans Light" w:hAnsi="Fujitsu Sans Light"/>
                <w:bCs/>
                <w:szCs w:val="20"/>
              </w:rPr>
              <w:t>Test User1 Details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4BC8196C" w14:textId="2244D2AF" w:rsidR="00F43D87" w:rsidRPr="00F43D87" w:rsidRDefault="00F43D87" w:rsidP="0064694B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Name: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56841B4D" w14:textId="00735A9D" w:rsidR="00F43D87" w:rsidRPr="00F43D87" w:rsidRDefault="00F43D87" w:rsidP="0064694B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User ID: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2518355C" w14:textId="05E27139" w:rsidR="00F43D87" w:rsidRPr="00F43D87" w:rsidRDefault="00F43D87" w:rsidP="0064694B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>Device ID/Name:</w:t>
            </w:r>
          </w:p>
        </w:tc>
      </w:tr>
      <w:tr w:rsidR="00F43D87" w:rsidRPr="00C317C0" w14:paraId="027A5C91" w14:textId="77777777" w:rsidTr="0064694B">
        <w:trPr>
          <w:trHeight w:val="454"/>
        </w:trPr>
        <w:tc>
          <w:tcPr>
            <w:tcW w:w="280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64EBC1C" w14:textId="77777777" w:rsidR="00F43D87" w:rsidRPr="00C317C0" w:rsidRDefault="00F43D87" w:rsidP="00F43D87">
            <w:pPr>
              <w:rPr>
                <w:rFonts w:ascii="Fujitsu Sans Light" w:hAnsi="Fujitsu Sans Light"/>
                <w:bCs/>
                <w:szCs w:val="20"/>
              </w:rPr>
            </w:pPr>
            <w:r>
              <w:rPr>
                <w:rFonts w:ascii="Fujitsu Sans Light" w:hAnsi="Fujitsu Sans Light"/>
                <w:bCs/>
                <w:szCs w:val="20"/>
              </w:rPr>
              <w:t>Test User2 Details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159334DF" w14:textId="74229F62" w:rsidR="00F43D87" w:rsidRPr="00F43D87" w:rsidRDefault="00F43D87" w:rsidP="00F43D87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Name: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4B60196A" w14:textId="6F49635E" w:rsidR="00F43D87" w:rsidRPr="00F43D87" w:rsidRDefault="00F43D87" w:rsidP="00F43D87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User ID: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40BBDF82" w14:textId="68521F03" w:rsidR="00F43D87" w:rsidRPr="00F43D87" w:rsidRDefault="00F43D87" w:rsidP="00F43D87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>Device ID/Name:</w:t>
            </w:r>
          </w:p>
        </w:tc>
      </w:tr>
      <w:tr w:rsidR="00F43D87" w:rsidRPr="00C317C0" w14:paraId="28B5EB46" w14:textId="77777777" w:rsidTr="0064694B">
        <w:trPr>
          <w:trHeight w:val="454"/>
        </w:trPr>
        <w:tc>
          <w:tcPr>
            <w:tcW w:w="280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6BCFDD4" w14:textId="7D1810A9" w:rsidR="00F43D87" w:rsidRPr="00C317C0" w:rsidRDefault="00F43D87" w:rsidP="00F43D87">
            <w:pPr>
              <w:rPr>
                <w:rFonts w:ascii="Fujitsu Sans Light" w:hAnsi="Fujitsu Sans Light"/>
                <w:bCs/>
                <w:szCs w:val="20"/>
              </w:rPr>
            </w:pPr>
            <w:r>
              <w:rPr>
                <w:rFonts w:ascii="Fujitsu Sans Light" w:hAnsi="Fujitsu Sans Light"/>
                <w:bCs/>
                <w:szCs w:val="20"/>
              </w:rPr>
              <w:t>Test User3 Details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5E17EB57" w14:textId="5FAFE874" w:rsidR="00F43D87" w:rsidRPr="00F43D87" w:rsidRDefault="00F43D87" w:rsidP="00F43D87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Name: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56AC5420" w14:textId="7A75816E" w:rsidR="00F43D87" w:rsidRPr="00F43D87" w:rsidRDefault="00F43D87" w:rsidP="00F43D87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User ID: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1B62647E" w14:textId="2E7D5BE3" w:rsidR="00F43D87" w:rsidRPr="00F43D87" w:rsidRDefault="00F43D87" w:rsidP="00F43D87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>Device ID/Name:</w:t>
            </w:r>
          </w:p>
        </w:tc>
      </w:tr>
      <w:tr w:rsidR="00F43D87" w:rsidRPr="00E14310" w14:paraId="58C13F53" w14:textId="77777777" w:rsidTr="0064694B">
        <w:trPr>
          <w:trHeight w:val="454"/>
        </w:trPr>
        <w:tc>
          <w:tcPr>
            <w:tcW w:w="280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60FAA6E" w14:textId="590C48E2" w:rsidR="00F43D87" w:rsidRPr="00E14310" w:rsidRDefault="00F43D87" w:rsidP="00F43D87">
            <w:pPr>
              <w:rPr>
                <w:rFonts w:ascii="Fujitsu Sans Light" w:hAnsi="Fujitsu Sans Light"/>
                <w:bCs/>
                <w:szCs w:val="20"/>
              </w:rPr>
            </w:pPr>
            <w:r>
              <w:rPr>
                <w:rFonts w:ascii="Fujitsu Sans Light" w:hAnsi="Fujitsu Sans Light"/>
                <w:bCs/>
                <w:szCs w:val="20"/>
              </w:rPr>
              <w:t>Estimated Number of Users</w:t>
            </w:r>
          </w:p>
        </w:tc>
        <w:tc>
          <w:tcPr>
            <w:tcW w:w="6549" w:type="dxa"/>
            <w:gridSpan w:val="3"/>
            <w:tcBorders>
              <w:bottom w:val="single" w:sz="4" w:space="0" w:color="auto"/>
            </w:tcBorders>
            <w:vAlign w:val="center"/>
          </w:tcPr>
          <w:p w14:paraId="020A1B2D" w14:textId="77777777" w:rsidR="00F43D87" w:rsidRPr="00E14310" w:rsidRDefault="00F43D87" w:rsidP="00F43D87">
            <w:pPr>
              <w:rPr>
                <w:rFonts w:ascii="Fujitsu Sans Light" w:hAnsi="Fujitsu Sans Light"/>
                <w:bCs/>
                <w:szCs w:val="20"/>
                <w:highlight w:val="black"/>
              </w:rPr>
            </w:pPr>
          </w:p>
        </w:tc>
      </w:tr>
    </w:tbl>
    <w:p w14:paraId="5CEF4903" w14:textId="428E1E34" w:rsidR="00AD058E" w:rsidRDefault="00AD058E" w:rsidP="00542C09">
      <w:pPr>
        <w:rPr>
          <w:rFonts w:ascii="Fujitsu Sans Light" w:hAnsi="Fujitsu Sans Light"/>
        </w:rPr>
      </w:pPr>
    </w:p>
    <w:tbl>
      <w:tblPr>
        <w:tblStyle w:val="Mriekatabuky"/>
        <w:tblW w:w="9351" w:type="dxa"/>
        <w:tblLayout w:type="fixed"/>
        <w:tblLook w:val="04A0" w:firstRow="1" w:lastRow="0" w:firstColumn="1" w:lastColumn="0" w:noHBand="0" w:noVBand="1"/>
      </w:tblPr>
      <w:tblGrid>
        <w:gridCol w:w="2802"/>
        <w:gridCol w:w="2183"/>
        <w:gridCol w:w="2183"/>
        <w:gridCol w:w="2183"/>
      </w:tblGrid>
      <w:tr w:rsidR="009035F0" w:rsidRPr="00C317C0" w14:paraId="48BD3450" w14:textId="77777777" w:rsidTr="00940D59">
        <w:trPr>
          <w:trHeight w:val="454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7FAC00"/>
            <w:vAlign w:val="center"/>
          </w:tcPr>
          <w:p w14:paraId="73ADBD14" w14:textId="48BD5A62" w:rsidR="009035F0" w:rsidRDefault="009035F0" w:rsidP="00940D59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C317C0">
              <w:rPr>
                <w:rFonts w:ascii="Fujitsu Sans Light" w:hAnsi="Fujitsu Sans Light"/>
              </w:rPr>
              <w:br w:type="page"/>
            </w:r>
            <w:r w:rsidRPr="00002868">
              <w:rPr>
                <w:rFonts w:ascii="Fujitsu Sans Light" w:hAnsi="Fujitsu Sans Light"/>
                <w:b/>
                <w:szCs w:val="20"/>
              </w:rPr>
              <w:t>For Available Users ONLY</w:t>
            </w:r>
          </w:p>
          <w:p w14:paraId="21ECC705" w14:textId="77777777" w:rsidR="009035F0" w:rsidRP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 xml:space="preserve">Should the application be made available only for some restricted users? </w:t>
            </w:r>
          </w:p>
          <w:p w14:paraId="5BEB11DF" w14:textId="430202FF" w:rsidR="009035F0" w:rsidRP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>If yes, please mention the Usernames/User IDs who need to receive this application.</w:t>
            </w:r>
          </w:p>
          <w:p w14:paraId="18330D18" w14:textId="77777777" w:rsid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Cs/>
                <w:sz w:val="18"/>
                <w:szCs w:val="18"/>
              </w:rPr>
              <w:t>If no, the application will be made available to all users</w:t>
            </w:r>
            <w:r>
              <w:rPr>
                <w:rFonts w:ascii="Fujitsu Sans Light" w:hAnsi="Fujitsu Sans Light"/>
                <w:bCs/>
                <w:sz w:val="18"/>
                <w:szCs w:val="18"/>
              </w:rPr>
              <w:t xml:space="preserve"> </w:t>
            </w:r>
          </w:p>
          <w:p w14:paraId="3FDEF65C" w14:textId="77777777" w:rsidR="009035F0" w:rsidRDefault="009035F0" w:rsidP="009035F0">
            <w:pPr>
              <w:rPr>
                <w:rFonts w:ascii="Fujitsu Sans Light" w:hAnsi="Fujitsu Sans Light"/>
                <w:bCs/>
                <w:sz w:val="18"/>
                <w:szCs w:val="18"/>
              </w:rPr>
            </w:pPr>
          </w:p>
          <w:p w14:paraId="7BECDBE7" w14:textId="567539D4" w:rsidR="009035F0" w:rsidRPr="009035F0" w:rsidRDefault="009035F0" w:rsidP="009035F0">
            <w:pPr>
              <w:rPr>
                <w:rFonts w:ascii="Fujitsu Sans Light" w:hAnsi="Fujitsu Sans Light"/>
                <w:b/>
                <w:bCs/>
                <w:sz w:val="18"/>
                <w:szCs w:val="18"/>
              </w:rPr>
            </w:pPr>
            <w:r w:rsidRPr="009035F0">
              <w:rPr>
                <w:rFonts w:ascii="Fujitsu Sans Light" w:hAnsi="Fujitsu Sans Light"/>
                <w:b/>
                <w:bCs/>
                <w:szCs w:val="20"/>
              </w:rPr>
              <w:object w:dxaOrig="225" w:dyaOrig="225" w14:anchorId="6396F7EB">
                <v:shape id="_x0000_i1107" type="#_x0000_t75" style="width:12.85pt;height:12.3pt" o:ole="">
                  <v:imagedata r:id="rId20" o:title=""/>
                </v:shape>
                <w:control r:id="rId39" w:name="CheckBox1112131111111522111" w:shapeid="_x0000_i1107"/>
              </w:object>
            </w:r>
            <w:r w:rsidRPr="009035F0">
              <w:rPr>
                <w:rFonts w:ascii="Fujitsu Sans Light" w:hAnsi="Fujitsu Sans Light"/>
                <w:b/>
                <w:bCs/>
                <w:szCs w:val="20"/>
              </w:rPr>
              <w:t>Yes, available for ALL USERS</w:t>
            </w:r>
          </w:p>
        </w:tc>
      </w:tr>
      <w:tr w:rsidR="009035F0" w:rsidRPr="00C317C0" w14:paraId="58AD6D17" w14:textId="77777777" w:rsidTr="00940D59">
        <w:trPr>
          <w:trHeight w:val="454"/>
        </w:trPr>
        <w:tc>
          <w:tcPr>
            <w:tcW w:w="280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D8CC398" w14:textId="278A3069" w:rsidR="009035F0" w:rsidRPr="00C317C0" w:rsidRDefault="009035F0" w:rsidP="00940D59">
            <w:pPr>
              <w:rPr>
                <w:rFonts w:ascii="Fujitsu Sans Light" w:hAnsi="Fujitsu Sans Light"/>
                <w:bCs/>
                <w:szCs w:val="20"/>
              </w:rPr>
            </w:pPr>
            <w:r>
              <w:rPr>
                <w:rFonts w:ascii="Fujitsu Sans Light" w:hAnsi="Fujitsu Sans Light"/>
                <w:bCs/>
                <w:szCs w:val="20"/>
              </w:rPr>
              <w:t>User1 Details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3C387297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Name: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5C90D28F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User ID: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3AEAB1A2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>Device ID/Name:</w:t>
            </w:r>
          </w:p>
        </w:tc>
      </w:tr>
      <w:tr w:rsidR="009035F0" w:rsidRPr="00C317C0" w14:paraId="0E94669F" w14:textId="77777777" w:rsidTr="00940D59">
        <w:trPr>
          <w:trHeight w:val="454"/>
        </w:trPr>
        <w:tc>
          <w:tcPr>
            <w:tcW w:w="280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03EF203" w14:textId="7B6FE65C" w:rsidR="009035F0" w:rsidRPr="00C317C0" w:rsidRDefault="009035F0" w:rsidP="00940D59">
            <w:pPr>
              <w:rPr>
                <w:rFonts w:ascii="Fujitsu Sans Light" w:hAnsi="Fujitsu Sans Light"/>
                <w:bCs/>
                <w:szCs w:val="20"/>
              </w:rPr>
            </w:pPr>
            <w:r>
              <w:rPr>
                <w:rFonts w:ascii="Fujitsu Sans Light" w:hAnsi="Fujitsu Sans Light"/>
                <w:bCs/>
                <w:szCs w:val="20"/>
              </w:rPr>
              <w:t>User2 Details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59D70AB8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Name: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29C32670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User ID: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3EA65840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>Device ID/Name:</w:t>
            </w:r>
          </w:p>
        </w:tc>
      </w:tr>
      <w:tr w:rsidR="009035F0" w:rsidRPr="00C317C0" w14:paraId="49646341" w14:textId="77777777" w:rsidTr="00940D59">
        <w:trPr>
          <w:trHeight w:val="454"/>
        </w:trPr>
        <w:tc>
          <w:tcPr>
            <w:tcW w:w="280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E318D4B" w14:textId="0EE55CCC" w:rsidR="009035F0" w:rsidRPr="00C317C0" w:rsidRDefault="009035F0" w:rsidP="00940D59">
            <w:pPr>
              <w:rPr>
                <w:rFonts w:ascii="Fujitsu Sans Light" w:hAnsi="Fujitsu Sans Light"/>
                <w:bCs/>
                <w:szCs w:val="20"/>
              </w:rPr>
            </w:pPr>
            <w:r>
              <w:rPr>
                <w:rFonts w:ascii="Fujitsu Sans Light" w:hAnsi="Fujitsu Sans Light"/>
                <w:bCs/>
                <w:szCs w:val="20"/>
              </w:rPr>
              <w:t>User3 Details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7E066489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Name: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564BEA5B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 xml:space="preserve">User ID: </w:t>
            </w:r>
          </w:p>
        </w:tc>
        <w:tc>
          <w:tcPr>
            <w:tcW w:w="2183" w:type="dxa"/>
            <w:tcBorders>
              <w:bottom w:val="single" w:sz="4" w:space="0" w:color="auto"/>
            </w:tcBorders>
            <w:vAlign w:val="center"/>
          </w:tcPr>
          <w:p w14:paraId="396A9860" w14:textId="77777777" w:rsidR="009035F0" w:rsidRPr="00F43D87" w:rsidRDefault="009035F0" w:rsidP="00940D59">
            <w:pPr>
              <w:rPr>
                <w:rFonts w:ascii="Fujitsu Sans Light" w:hAnsi="Fujitsu Sans Light"/>
                <w:bCs/>
                <w:sz w:val="16"/>
                <w:szCs w:val="16"/>
              </w:rPr>
            </w:pPr>
            <w:r w:rsidRPr="00F43D87">
              <w:rPr>
                <w:rFonts w:ascii="Fujitsu Sans Light" w:hAnsi="Fujitsu Sans Light"/>
                <w:bCs/>
                <w:sz w:val="16"/>
                <w:szCs w:val="16"/>
              </w:rPr>
              <w:t>Device ID/Name:</w:t>
            </w:r>
          </w:p>
        </w:tc>
      </w:tr>
    </w:tbl>
    <w:p w14:paraId="14B196A4" w14:textId="06B9FA1E" w:rsidR="009035F0" w:rsidRDefault="009035F0" w:rsidP="00542C09">
      <w:pPr>
        <w:rPr>
          <w:rFonts w:ascii="Fujitsu Sans Light" w:hAnsi="Fujitsu Sans Light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6096"/>
        <w:gridCol w:w="2974"/>
      </w:tblGrid>
      <w:tr w:rsidR="00002868" w:rsidRPr="00C317C0" w14:paraId="70ACAAEB" w14:textId="77777777" w:rsidTr="00002868">
        <w:tc>
          <w:tcPr>
            <w:tcW w:w="6096" w:type="dxa"/>
            <w:shd w:val="clear" w:color="auto" w:fill="95B3D7" w:themeFill="accent1" w:themeFillTint="99"/>
          </w:tcPr>
          <w:p w14:paraId="5E3C598C" w14:textId="43CEC106" w:rsidR="00002868" w:rsidRPr="005F398F" w:rsidRDefault="00002868" w:rsidP="00940D59">
            <w:pPr>
              <w:rPr>
                <w:rFonts w:ascii="Fujitsu Sans Light" w:hAnsi="Fujitsu Sans Light"/>
                <w:b/>
                <w:sz w:val="24"/>
              </w:rPr>
            </w:pPr>
            <w:r w:rsidRPr="005F398F">
              <w:rPr>
                <w:rFonts w:ascii="Fujitsu Sans Light" w:hAnsi="Fujitsu Sans Light"/>
                <w:b/>
                <w:color w:val="76923C" w:themeColor="accent3" w:themeShade="BF"/>
                <w:sz w:val="24"/>
              </w:rPr>
              <w:br w:type="page"/>
            </w:r>
            <w:r w:rsidRPr="005F398F">
              <w:rPr>
                <w:rFonts w:ascii="Fujitsu Sans Light" w:hAnsi="Fujitsu Sans Light"/>
                <w:b/>
                <w:sz w:val="24"/>
              </w:rPr>
              <w:t xml:space="preserve">Part </w:t>
            </w:r>
            <w:r>
              <w:rPr>
                <w:rFonts w:ascii="Fujitsu Sans Light" w:hAnsi="Fujitsu Sans Light"/>
                <w:b/>
                <w:sz w:val="24"/>
              </w:rPr>
              <w:t>2</w:t>
            </w:r>
            <w:r w:rsidRPr="005F398F">
              <w:rPr>
                <w:rFonts w:ascii="Fujitsu Sans Light" w:hAnsi="Fujitsu Sans Light"/>
                <w:b/>
                <w:sz w:val="24"/>
              </w:rPr>
              <w:t xml:space="preserve"> – </w:t>
            </w:r>
            <w:r>
              <w:rPr>
                <w:rFonts w:ascii="Fujitsu Sans Light" w:hAnsi="Fujitsu Sans Light"/>
                <w:b/>
                <w:sz w:val="24"/>
              </w:rPr>
              <w:t>Technical Discovery Information</w:t>
            </w:r>
          </w:p>
        </w:tc>
        <w:tc>
          <w:tcPr>
            <w:tcW w:w="2974" w:type="dxa"/>
            <w:shd w:val="clear" w:color="auto" w:fill="95B3D7" w:themeFill="accent1" w:themeFillTint="99"/>
          </w:tcPr>
          <w:p w14:paraId="4C443B88" w14:textId="77777777" w:rsidR="00002868" w:rsidRPr="005F398F" w:rsidRDefault="00CD1BD3" w:rsidP="00940D59">
            <w:pPr>
              <w:jc w:val="right"/>
              <w:rPr>
                <w:rFonts w:ascii="Fujitsu Sans Light" w:hAnsi="Fujitsu Sans Light"/>
                <w:b/>
                <w:szCs w:val="20"/>
              </w:rPr>
            </w:pPr>
            <w:hyperlink w:anchor="Home" w:history="1">
              <w:r w:rsidR="00002868" w:rsidRPr="005F398F">
                <w:rPr>
                  <w:rStyle w:val="Hypertextovprepojenie"/>
                  <w:rFonts w:ascii="Fujitsu Sans Light" w:hAnsi="Fujitsu Sans Light"/>
                  <w:b/>
                  <w:szCs w:val="20"/>
                </w:rPr>
                <w:t>Go to Main Page</w:t>
              </w:r>
            </w:hyperlink>
          </w:p>
        </w:tc>
      </w:tr>
    </w:tbl>
    <w:p w14:paraId="64A30D26" w14:textId="7A7CCE23" w:rsidR="00002868" w:rsidRDefault="00002868" w:rsidP="00542C09">
      <w:pPr>
        <w:rPr>
          <w:rFonts w:ascii="Fujitsu Sans Light" w:hAnsi="Fujitsu Sans Light"/>
          <w:b/>
          <w:sz w:val="16"/>
          <w:szCs w:val="16"/>
        </w:rPr>
      </w:pPr>
      <w:r>
        <w:rPr>
          <w:rFonts w:ascii="Fujitsu Sans Light" w:hAnsi="Fujitsu Sans Light"/>
        </w:rPr>
        <w:tab/>
      </w:r>
      <w:r>
        <w:rPr>
          <w:rFonts w:ascii="Fujitsu Sans Light" w:hAnsi="Fujitsu Sans Light"/>
        </w:rPr>
        <w:tab/>
      </w:r>
      <w:r>
        <w:rPr>
          <w:rFonts w:ascii="Fujitsu Sans Light" w:hAnsi="Fujitsu Sans Light"/>
        </w:rPr>
        <w:tab/>
      </w:r>
      <w:r>
        <w:rPr>
          <w:rFonts w:ascii="Fujitsu Sans Light" w:hAnsi="Fujitsu Sans Light"/>
        </w:rPr>
        <w:tab/>
      </w:r>
      <w:r>
        <w:rPr>
          <w:rFonts w:ascii="Fujitsu Sans Light" w:hAnsi="Fujitsu Sans Light"/>
        </w:rPr>
        <w:tab/>
      </w:r>
      <w:r>
        <w:rPr>
          <w:rFonts w:ascii="Fujitsu Sans Light" w:hAnsi="Fujitsu Sans Light"/>
        </w:rPr>
        <w:tab/>
      </w:r>
      <w:r>
        <w:rPr>
          <w:rFonts w:ascii="Fujitsu Sans Light" w:hAnsi="Fujitsu Sans Light"/>
        </w:rPr>
        <w:tab/>
      </w:r>
      <w:r>
        <w:rPr>
          <w:rFonts w:ascii="Fujitsu Sans Light" w:hAnsi="Fujitsu Sans Light"/>
        </w:rPr>
        <w:tab/>
        <w:t xml:space="preserve">               </w:t>
      </w:r>
      <w:r w:rsidRPr="00C317C0">
        <w:rPr>
          <w:rFonts w:ascii="Fujitsu Sans Light" w:hAnsi="Fujitsu Sans Light"/>
          <w:b/>
          <w:sz w:val="16"/>
          <w:szCs w:val="16"/>
        </w:rPr>
        <w:t>To be completed by</w:t>
      </w:r>
      <w:r>
        <w:rPr>
          <w:rFonts w:ascii="Fujitsu Sans Light" w:hAnsi="Fujitsu Sans Light"/>
          <w:b/>
          <w:sz w:val="16"/>
          <w:szCs w:val="16"/>
        </w:rPr>
        <w:t xml:space="preserve"> Application Owner</w:t>
      </w:r>
    </w:p>
    <w:p w14:paraId="20FD0256" w14:textId="77777777" w:rsidR="00C32A12" w:rsidRPr="00C317C0" w:rsidRDefault="00C32A12" w:rsidP="00542C09">
      <w:pPr>
        <w:rPr>
          <w:rFonts w:ascii="Fujitsu Sans Light" w:hAnsi="Fujitsu Sans Light"/>
        </w:rPr>
      </w:pPr>
    </w:p>
    <w:tbl>
      <w:tblPr>
        <w:tblStyle w:val="Mriekatabuky"/>
        <w:tblW w:w="9322" w:type="dxa"/>
        <w:tblLayout w:type="fixed"/>
        <w:tblLook w:val="04A0" w:firstRow="1" w:lastRow="0" w:firstColumn="1" w:lastColumn="0" w:noHBand="0" w:noVBand="1"/>
      </w:tblPr>
      <w:tblGrid>
        <w:gridCol w:w="4077"/>
        <w:gridCol w:w="5245"/>
      </w:tblGrid>
      <w:tr w:rsidR="00542C09" w:rsidRPr="00C317C0" w14:paraId="6C461185" w14:textId="77777777" w:rsidTr="0064694B">
        <w:tc>
          <w:tcPr>
            <w:tcW w:w="9322" w:type="dxa"/>
            <w:gridSpan w:val="2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3E3EADAC" w14:textId="582893F7" w:rsidR="00542C09" w:rsidRPr="00C317C0" w:rsidRDefault="00542C09" w:rsidP="0064694B">
            <w:pPr>
              <w:rPr>
                <w:rFonts w:ascii="Fujitsu Sans Light" w:hAnsi="Fujitsu Sans Light"/>
                <w:b/>
                <w:szCs w:val="20"/>
              </w:rPr>
            </w:pPr>
            <w:bookmarkStart w:id="14" w:name="Section1_Existing"/>
            <w:bookmarkStart w:id="15" w:name="Section2_PreReq"/>
            <w:bookmarkEnd w:id="14"/>
            <w:bookmarkEnd w:id="15"/>
            <w:r w:rsidRPr="00C317C0">
              <w:rPr>
                <w:rFonts w:ascii="Fujitsu Sans Light" w:hAnsi="Fujitsu Sans Light"/>
                <w:szCs w:val="20"/>
              </w:rPr>
              <w:br w:type="page"/>
            </w:r>
            <w:r w:rsidRPr="00C317C0">
              <w:rPr>
                <w:rFonts w:ascii="Fujitsu Sans Light" w:hAnsi="Fujitsu Sans Light"/>
                <w:szCs w:val="20"/>
              </w:rPr>
              <w:br w:type="page"/>
            </w:r>
            <w:bookmarkStart w:id="16" w:name="Section3_InstallRoutine"/>
            <w:bookmarkEnd w:id="16"/>
            <w:r w:rsidRPr="00C317C0">
              <w:rPr>
                <w:rFonts w:ascii="Fujitsu Sans Light" w:hAnsi="Fujitsu Sans Light"/>
                <w:b/>
                <w:szCs w:val="20"/>
              </w:rPr>
              <w:t xml:space="preserve">Section </w:t>
            </w:r>
            <w:r w:rsidR="00002868">
              <w:rPr>
                <w:rFonts w:ascii="Fujitsu Sans Light" w:hAnsi="Fujitsu Sans Light"/>
                <w:b/>
                <w:szCs w:val="20"/>
              </w:rPr>
              <w:t>1</w:t>
            </w:r>
            <w:r w:rsidRPr="00C317C0">
              <w:rPr>
                <w:rFonts w:ascii="Fujitsu Sans Light" w:hAnsi="Fujitsu Sans Light"/>
                <w:b/>
                <w:szCs w:val="20"/>
              </w:rPr>
              <w:t xml:space="preserve">: Installation Routine </w:t>
            </w:r>
          </w:p>
          <w:p w14:paraId="31F8FE1A" w14:textId="77777777" w:rsidR="00542C09" w:rsidRDefault="00542C09" w:rsidP="0064694B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t xml:space="preserve">(Please define the installation and un-installation steps in detail. Provide screenshots where necessary. Add more rows as required. </w:t>
            </w:r>
            <w:r w:rsidRPr="00C317C0">
              <w:rPr>
                <w:rFonts w:ascii="Fujitsu Sans Light" w:hAnsi="Fujitsu Sans Light"/>
                <w:b/>
                <w:szCs w:val="20"/>
                <w:u w:val="single"/>
              </w:rPr>
              <w:t>This includes the uninstall of any previous products this product is replacing.</w:t>
            </w:r>
            <w:r w:rsidRPr="00C317C0">
              <w:rPr>
                <w:rFonts w:ascii="Fujitsu Sans Light" w:hAnsi="Fujitsu Sans Light"/>
                <w:szCs w:val="20"/>
              </w:rPr>
              <w:t>)</w:t>
            </w:r>
          </w:p>
          <w:p w14:paraId="05997C66" w14:textId="3838E9F0" w:rsidR="00E65856" w:rsidRPr="00C317C0" w:rsidRDefault="00E65856" w:rsidP="0064694B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>Installation steps of the new product with all the necessary screenshots.</w:t>
            </w:r>
          </w:p>
        </w:tc>
      </w:tr>
      <w:tr w:rsidR="00542C09" w:rsidRPr="00C317C0" w14:paraId="65D75E07" w14:textId="77777777" w:rsidTr="00E65856">
        <w:trPr>
          <w:trHeight w:val="41"/>
        </w:trPr>
        <w:tc>
          <w:tcPr>
            <w:tcW w:w="9322" w:type="dxa"/>
            <w:gridSpan w:val="2"/>
            <w:shd w:val="clear" w:color="auto" w:fill="DBE5F1" w:themeFill="accent1" w:themeFillTint="33"/>
          </w:tcPr>
          <w:p w14:paraId="190166F4" w14:textId="480C57A2" w:rsidR="00542C09" w:rsidRPr="00C317C0" w:rsidRDefault="00542C09" w:rsidP="0064694B">
            <w:pPr>
              <w:jc w:val="center"/>
              <w:rPr>
                <w:rFonts w:ascii="Fujitsu Sans Light" w:hAnsi="Fujitsu Sans Light"/>
                <w:szCs w:val="20"/>
              </w:rPr>
            </w:pPr>
          </w:p>
        </w:tc>
      </w:tr>
      <w:tr w:rsidR="00E65856" w:rsidRPr="00C317C0" w14:paraId="5661BEB7" w14:textId="77777777" w:rsidTr="00E65856">
        <w:trPr>
          <w:trHeight w:val="232"/>
        </w:trPr>
        <w:tc>
          <w:tcPr>
            <w:tcW w:w="4077" w:type="dxa"/>
            <w:shd w:val="clear" w:color="auto" w:fill="95B3D7" w:themeFill="accent1" w:themeFillTint="99"/>
          </w:tcPr>
          <w:p w14:paraId="7E2FF814" w14:textId="0572B469" w:rsidR="00E65856" w:rsidRPr="00C317C0" w:rsidRDefault="00E65856" w:rsidP="00E65856">
            <w:pPr>
              <w:jc w:val="center"/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b/>
                <w:szCs w:val="20"/>
              </w:rPr>
              <w:t>STEP DETAILED INFORMATION</w:t>
            </w:r>
          </w:p>
        </w:tc>
        <w:tc>
          <w:tcPr>
            <w:tcW w:w="5245" w:type="dxa"/>
            <w:shd w:val="clear" w:color="auto" w:fill="95B3D7" w:themeFill="accent1" w:themeFillTint="99"/>
            <w:vAlign w:val="center"/>
          </w:tcPr>
          <w:p w14:paraId="114D1D17" w14:textId="4CA5E228" w:rsidR="00E65856" w:rsidRPr="00C317C0" w:rsidRDefault="00E65856" w:rsidP="00E65856">
            <w:pPr>
              <w:jc w:val="center"/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b/>
                <w:szCs w:val="20"/>
              </w:rPr>
              <w:t>STEP SCREENSHOT</w:t>
            </w:r>
          </w:p>
        </w:tc>
      </w:tr>
      <w:tr w:rsidR="00542C09" w:rsidRPr="00C317C0" w14:paraId="2EA9166D" w14:textId="77777777" w:rsidTr="00E65856">
        <w:trPr>
          <w:trHeight w:val="454"/>
        </w:trPr>
        <w:tc>
          <w:tcPr>
            <w:tcW w:w="4077" w:type="dxa"/>
            <w:shd w:val="clear" w:color="auto" w:fill="DBE5F1" w:themeFill="accent1" w:themeFillTint="33"/>
          </w:tcPr>
          <w:p w14:paraId="4C4AE71A" w14:textId="0876D4FE" w:rsidR="009035F0" w:rsidRDefault="00461568" w:rsidP="00461568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 xml:space="preserve">Install Step </w:t>
            </w:r>
            <w:r>
              <w:rPr>
                <w:rFonts w:ascii="Fujitsu Sans Light" w:hAnsi="Fujitsu Sans Light"/>
                <w:b/>
                <w:szCs w:val="20"/>
              </w:rPr>
              <w:t xml:space="preserve">1: </w:t>
            </w:r>
            <w:r>
              <w:rPr>
                <w:rFonts w:ascii="Fujitsu Sans Light" w:hAnsi="Fujitsu Sans Light"/>
                <w:szCs w:val="20"/>
              </w:rPr>
              <w:t>Download the app from:</w:t>
            </w:r>
          </w:p>
          <w:p w14:paraId="51D5BE75" w14:textId="77777777" w:rsidR="00CD1BD3" w:rsidRDefault="00CD1BD3" w:rsidP="00461568">
            <w:pPr>
              <w:rPr>
                <w:rFonts w:ascii="Fujitsu Sans Light" w:hAnsi="Fujitsu Sans Light"/>
                <w:szCs w:val="20"/>
              </w:rPr>
            </w:pPr>
            <w:bookmarkStart w:id="17" w:name="_GoBack"/>
            <w:bookmarkEnd w:id="17"/>
          </w:p>
          <w:p w14:paraId="123F2603" w14:textId="68D7CFBE" w:rsidR="00A97B77" w:rsidRPr="00461568" w:rsidRDefault="005F0BF0" w:rsidP="00343344">
            <w:pPr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t>and place it where you want to have the application.</w:t>
            </w:r>
          </w:p>
        </w:tc>
        <w:tc>
          <w:tcPr>
            <w:tcW w:w="5245" w:type="dxa"/>
            <w:vAlign w:val="center"/>
          </w:tcPr>
          <w:p w14:paraId="1BA1F10C" w14:textId="41D83075" w:rsidR="00542C09" w:rsidRPr="00C317C0" w:rsidRDefault="00542C09" w:rsidP="0064694B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542C09" w:rsidRPr="00C317C0" w14:paraId="140BC5BD" w14:textId="77777777" w:rsidTr="00E65856">
        <w:trPr>
          <w:trHeight w:val="454"/>
        </w:trPr>
        <w:tc>
          <w:tcPr>
            <w:tcW w:w="4077" w:type="dxa"/>
            <w:shd w:val="clear" w:color="auto" w:fill="DBE5F1" w:themeFill="accent1" w:themeFillTint="33"/>
          </w:tcPr>
          <w:p w14:paraId="27CE2EDD" w14:textId="5B69D547" w:rsidR="009035F0" w:rsidRPr="009035F0" w:rsidRDefault="00542C09" w:rsidP="0064694B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>Install Step 2</w:t>
            </w:r>
          </w:p>
        </w:tc>
        <w:tc>
          <w:tcPr>
            <w:tcW w:w="5245" w:type="dxa"/>
            <w:vAlign w:val="center"/>
          </w:tcPr>
          <w:p w14:paraId="2BE890E7" w14:textId="77777777" w:rsidR="00542C09" w:rsidRPr="00C317C0" w:rsidRDefault="00542C09" w:rsidP="0064694B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542C09" w:rsidRPr="00C317C0" w14:paraId="52513CEA" w14:textId="77777777" w:rsidTr="00E65856">
        <w:trPr>
          <w:trHeight w:val="454"/>
        </w:trPr>
        <w:tc>
          <w:tcPr>
            <w:tcW w:w="4077" w:type="dxa"/>
            <w:shd w:val="clear" w:color="auto" w:fill="DBE5F1" w:themeFill="accent1" w:themeFillTint="33"/>
          </w:tcPr>
          <w:p w14:paraId="22AD92A4" w14:textId="77777777" w:rsidR="00542C09" w:rsidRPr="00C317C0" w:rsidRDefault="00542C09" w:rsidP="0064694B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>Install Step 3</w:t>
            </w:r>
          </w:p>
        </w:tc>
        <w:tc>
          <w:tcPr>
            <w:tcW w:w="5245" w:type="dxa"/>
            <w:vAlign w:val="center"/>
          </w:tcPr>
          <w:p w14:paraId="77DF7325" w14:textId="77777777" w:rsidR="00542C09" w:rsidRPr="00C317C0" w:rsidRDefault="00542C09" w:rsidP="0064694B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542C09" w:rsidRPr="00C317C0" w14:paraId="2D3181AD" w14:textId="77777777" w:rsidTr="00E65856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119ABB32" w14:textId="77777777" w:rsidR="00542C09" w:rsidRPr="00C317C0" w:rsidRDefault="00542C09" w:rsidP="0064694B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 xml:space="preserve">Application Entry on </w:t>
            </w:r>
          </w:p>
          <w:p w14:paraId="780C2D00" w14:textId="77777777" w:rsidR="00542C09" w:rsidRPr="00C317C0" w:rsidRDefault="00542C09" w:rsidP="0064694B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 xml:space="preserve">Programs and </w:t>
            </w:r>
            <w:r w:rsidR="005F398F">
              <w:rPr>
                <w:rFonts w:ascii="Fujitsu Sans Light" w:hAnsi="Fujitsu Sans Light"/>
                <w:b/>
                <w:szCs w:val="20"/>
              </w:rPr>
              <w:t>F</w:t>
            </w:r>
            <w:r w:rsidRPr="00C317C0">
              <w:rPr>
                <w:rFonts w:ascii="Fujitsu Sans Light" w:hAnsi="Fujitsu Sans Light"/>
                <w:b/>
                <w:szCs w:val="20"/>
              </w:rPr>
              <w:t>eatures</w:t>
            </w:r>
            <w:r w:rsidRPr="00C317C0">
              <w:rPr>
                <w:rFonts w:ascii="Fujitsu Sans Light" w:hAnsi="Fujitsu Sans Light"/>
                <w:b/>
                <w:szCs w:val="20"/>
              </w:rPr>
              <w:br/>
            </w:r>
          </w:p>
        </w:tc>
        <w:tc>
          <w:tcPr>
            <w:tcW w:w="5245" w:type="dxa"/>
            <w:vAlign w:val="center"/>
          </w:tcPr>
          <w:p w14:paraId="06274FEA" w14:textId="77777777" w:rsidR="00542C09" w:rsidRPr="00C317C0" w:rsidRDefault="00542C09" w:rsidP="0064694B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5F398F" w:rsidRPr="00C317C0" w14:paraId="693C0C99" w14:textId="77777777" w:rsidTr="00E65856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5F489021" w14:textId="77777777" w:rsidR="005F398F" w:rsidRPr="00C317C0" w:rsidRDefault="005F398F" w:rsidP="005F398F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>Shortcuts</w:t>
            </w:r>
          </w:p>
        </w:tc>
        <w:tc>
          <w:tcPr>
            <w:tcW w:w="5245" w:type="dxa"/>
            <w:vAlign w:val="center"/>
          </w:tcPr>
          <w:p w14:paraId="7DCE2A5C" w14:textId="77777777" w:rsidR="005F398F" w:rsidRPr="00C317C0" w:rsidRDefault="005F398F" w:rsidP="005F398F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5F398F" w:rsidRPr="00C317C0" w14:paraId="0D2E885D" w14:textId="77777777" w:rsidTr="00E65856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3FBC291E" w14:textId="77777777" w:rsidR="005F398F" w:rsidRPr="00C317C0" w:rsidRDefault="005F398F" w:rsidP="005F398F">
            <w:pPr>
              <w:rPr>
                <w:rFonts w:ascii="Fujitsu Sans Light" w:hAnsi="Fujitsu Sans Light"/>
                <w:b/>
                <w:szCs w:val="20"/>
              </w:rPr>
            </w:pPr>
            <w:r>
              <w:rPr>
                <w:rFonts w:ascii="Fujitsu Sans Light" w:hAnsi="Fujitsu Sans Light"/>
                <w:b/>
                <w:szCs w:val="20"/>
              </w:rPr>
              <w:lastRenderedPageBreak/>
              <w:t>Install Directory</w:t>
            </w:r>
          </w:p>
        </w:tc>
        <w:tc>
          <w:tcPr>
            <w:tcW w:w="5245" w:type="dxa"/>
            <w:vAlign w:val="center"/>
          </w:tcPr>
          <w:p w14:paraId="30822E14" w14:textId="77777777" w:rsidR="005F398F" w:rsidRPr="00C317C0" w:rsidRDefault="005F398F" w:rsidP="005F398F">
            <w:pPr>
              <w:rPr>
                <w:rFonts w:ascii="Fujitsu Sans Light" w:hAnsi="Fujitsu Sans Light"/>
                <w:szCs w:val="20"/>
              </w:rPr>
            </w:pPr>
          </w:p>
        </w:tc>
      </w:tr>
    </w:tbl>
    <w:p w14:paraId="181FECAB" w14:textId="68D53F21" w:rsidR="00542C09" w:rsidRDefault="00542C09" w:rsidP="00542C09">
      <w:pPr>
        <w:rPr>
          <w:rFonts w:ascii="Fujitsu Sans Light" w:hAnsi="Fujitsu Sans Light"/>
          <w:szCs w:val="20"/>
        </w:rPr>
      </w:pPr>
      <w:bookmarkStart w:id="18" w:name="Section4_Post"/>
      <w:bookmarkStart w:id="19" w:name="Section5_ConfigTest"/>
      <w:bookmarkStart w:id="20" w:name="Section6_FuntionalTest"/>
      <w:bookmarkStart w:id="21" w:name="Section7_TechDiscovery"/>
      <w:bookmarkStart w:id="22" w:name="Section8_DiscoverySign"/>
      <w:bookmarkEnd w:id="18"/>
      <w:bookmarkEnd w:id="19"/>
      <w:bookmarkEnd w:id="20"/>
      <w:bookmarkEnd w:id="21"/>
      <w:bookmarkEnd w:id="22"/>
    </w:p>
    <w:p w14:paraId="57E3B100" w14:textId="77777777" w:rsidR="00C32A12" w:rsidRDefault="00C32A12" w:rsidP="00542C09">
      <w:pPr>
        <w:rPr>
          <w:rFonts w:ascii="Fujitsu Sans Light" w:hAnsi="Fujitsu Sans Light"/>
          <w:szCs w:val="20"/>
        </w:rPr>
      </w:pPr>
    </w:p>
    <w:tbl>
      <w:tblPr>
        <w:tblStyle w:val="Mriekatabuky"/>
        <w:tblW w:w="9322" w:type="dxa"/>
        <w:tblLayout w:type="fixed"/>
        <w:tblLook w:val="04A0" w:firstRow="1" w:lastRow="0" w:firstColumn="1" w:lastColumn="0" w:noHBand="0" w:noVBand="1"/>
      </w:tblPr>
      <w:tblGrid>
        <w:gridCol w:w="4077"/>
        <w:gridCol w:w="5245"/>
      </w:tblGrid>
      <w:tr w:rsidR="00E65856" w:rsidRPr="00C317C0" w14:paraId="5E0A19A5" w14:textId="77777777" w:rsidTr="00940D59">
        <w:tc>
          <w:tcPr>
            <w:tcW w:w="9322" w:type="dxa"/>
            <w:gridSpan w:val="2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3C78CF7E" w14:textId="589570FA" w:rsidR="00E65856" w:rsidRDefault="00E65856" w:rsidP="00940D59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br w:type="page"/>
            </w:r>
            <w:r w:rsidRPr="00C317C0">
              <w:rPr>
                <w:rFonts w:ascii="Fujitsu Sans Light" w:hAnsi="Fujitsu Sans Light"/>
                <w:szCs w:val="20"/>
              </w:rPr>
              <w:br w:type="page"/>
            </w:r>
            <w:r w:rsidRPr="00C317C0">
              <w:rPr>
                <w:rFonts w:ascii="Fujitsu Sans Light" w:hAnsi="Fujitsu Sans Light"/>
                <w:b/>
                <w:szCs w:val="20"/>
              </w:rPr>
              <w:t xml:space="preserve">Section </w:t>
            </w:r>
            <w:r w:rsidR="00002868">
              <w:rPr>
                <w:rFonts w:ascii="Fujitsu Sans Light" w:hAnsi="Fujitsu Sans Light"/>
                <w:b/>
                <w:szCs w:val="20"/>
              </w:rPr>
              <w:t>2</w:t>
            </w:r>
            <w:r w:rsidRPr="00C317C0">
              <w:rPr>
                <w:rFonts w:ascii="Fujitsu Sans Light" w:hAnsi="Fujitsu Sans Light"/>
                <w:b/>
                <w:szCs w:val="20"/>
              </w:rPr>
              <w:t xml:space="preserve">: </w:t>
            </w:r>
            <w:r>
              <w:rPr>
                <w:rFonts w:ascii="Fujitsu Sans Light" w:hAnsi="Fujitsu Sans Light"/>
                <w:b/>
                <w:szCs w:val="20"/>
              </w:rPr>
              <w:t>Uninstall Routine</w:t>
            </w:r>
          </w:p>
          <w:p w14:paraId="0B56FE58" w14:textId="77777777" w:rsidR="00E65856" w:rsidRPr="00E65856" w:rsidRDefault="00E65856" w:rsidP="00E65856">
            <w:pPr>
              <w:rPr>
                <w:rFonts w:ascii="Fujitsu Sans Light" w:hAnsi="Fujitsu Sans Light"/>
                <w:bCs/>
                <w:szCs w:val="20"/>
              </w:rPr>
            </w:pPr>
            <w:r w:rsidRPr="00E65856">
              <w:rPr>
                <w:rFonts w:ascii="Fujitsu Sans Light" w:hAnsi="Fujitsu Sans Light"/>
                <w:bCs/>
                <w:szCs w:val="20"/>
              </w:rPr>
              <w:t>(Only if uninstall is specific and required by the software / application</w:t>
            </w:r>
          </w:p>
          <w:p w14:paraId="4CD9E3EF" w14:textId="035AFA72" w:rsidR="00E65856" w:rsidRPr="00C317C0" w:rsidRDefault="00E65856" w:rsidP="00E65856">
            <w:pPr>
              <w:rPr>
                <w:rFonts w:ascii="Fujitsu Sans Light" w:hAnsi="Fujitsu Sans Light"/>
                <w:szCs w:val="20"/>
              </w:rPr>
            </w:pPr>
            <w:r w:rsidRPr="00E65856">
              <w:rPr>
                <w:rFonts w:ascii="Fujitsu Sans Light" w:hAnsi="Fujitsu Sans Light"/>
                <w:bCs/>
                <w:szCs w:val="20"/>
              </w:rPr>
              <w:t>Indicate the steps and options that need to be retained if not the default Windows uninstall behaviour)</w:t>
            </w:r>
          </w:p>
        </w:tc>
      </w:tr>
      <w:tr w:rsidR="00E65856" w:rsidRPr="00C317C0" w14:paraId="75DD4A45" w14:textId="77777777" w:rsidTr="00E65856">
        <w:trPr>
          <w:trHeight w:val="238"/>
        </w:trPr>
        <w:tc>
          <w:tcPr>
            <w:tcW w:w="9322" w:type="dxa"/>
            <w:gridSpan w:val="2"/>
            <w:shd w:val="clear" w:color="auto" w:fill="DBE5F1" w:themeFill="accent1" w:themeFillTint="33"/>
            <w:vAlign w:val="center"/>
          </w:tcPr>
          <w:p w14:paraId="61257A9A" w14:textId="77777777" w:rsidR="00E65856" w:rsidRPr="00C317C0" w:rsidRDefault="00E65856" w:rsidP="00940D59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E65856" w:rsidRPr="00C317C0" w14:paraId="1B455A9C" w14:textId="77777777" w:rsidTr="00E65856">
        <w:trPr>
          <w:trHeight w:val="270"/>
        </w:trPr>
        <w:tc>
          <w:tcPr>
            <w:tcW w:w="4077" w:type="dxa"/>
            <w:shd w:val="clear" w:color="auto" w:fill="95B3D7" w:themeFill="accent1" w:themeFillTint="99"/>
            <w:vAlign w:val="center"/>
          </w:tcPr>
          <w:p w14:paraId="56E8B2C5" w14:textId="2227ED87" w:rsidR="00E65856" w:rsidRDefault="00E65856" w:rsidP="00E65856">
            <w:pPr>
              <w:jc w:val="center"/>
              <w:rPr>
                <w:rFonts w:ascii="Fujitsu Sans Light" w:hAnsi="Fujitsu Sans Light"/>
                <w:b/>
                <w:szCs w:val="20"/>
              </w:rPr>
            </w:pPr>
            <w:r>
              <w:rPr>
                <w:rFonts w:ascii="Fujitsu Sans Light" w:hAnsi="Fujitsu Sans Light"/>
                <w:b/>
                <w:szCs w:val="20"/>
              </w:rPr>
              <w:t>STEP DETAILED INFORMATION</w:t>
            </w:r>
          </w:p>
        </w:tc>
        <w:tc>
          <w:tcPr>
            <w:tcW w:w="5245" w:type="dxa"/>
            <w:shd w:val="clear" w:color="auto" w:fill="95B3D7" w:themeFill="accent1" w:themeFillTint="99"/>
            <w:vAlign w:val="center"/>
          </w:tcPr>
          <w:p w14:paraId="381F13BF" w14:textId="404B0FAE" w:rsidR="00E65856" w:rsidRPr="00C317C0" w:rsidRDefault="00E65856" w:rsidP="00E65856">
            <w:pPr>
              <w:jc w:val="center"/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b/>
                <w:szCs w:val="20"/>
              </w:rPr>
              <w:t>STEP SCREENSHOT</w:t>
            </w:r>
          </w:p>
        </w:tc>
      </w:tr>
      <w:tr w:rsidR="00E65856" w:rsidRPr="00C317C0" w14:paraId="151352F3" w14:textId="77777777" w:rsidTr="00940D59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11098C54" w14:textId="77777777" w:rsidR="00E65856" w:rsidRDefault="00E65856" w:rsidP="00940D59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 xml:space="preserve">Install Step </w:t>
            </w:r>
            <w:r>
              <w:rPr>
                <w:rFonts w:ascii="Fujitsu Sans Light" w:hAnsi="Fujitsu Sans Light"/>
                <w:b/>
                <w:szCs w:val="20"/>
              </w:rPr>
              <w:t>1</w:t>
            </w:r>
          </w:p>
        </w:tc>
        <w:tc>
          <w:tcPr>
            <w:tcW w:w="5245" w:type="dxa"/>
            <w:vAlign w:val="center"/>
          </w:tcPr>
          <w:p w14:paraId="365925FE" w14:textId="2B3C34A6" w:rsidR="00E65856" w:rsidRPr="00C317C0" w:rsidRDefault="00C43CEC" w:rsidP="00940D59">
            <w:pPr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t xml:space="preserve">Delete the app from </w:t>
            </w:r>
            <w:r w:rsidR="00585292">
              <w:rPr>
                <w:rFonts w:ascii="Fujitsu Sans Light" w:hAnsi="Fujitsu Sans Light"/>
                <w:szCs w:val="20"/>
              </w:rPr>
              <w:t>hard</w:t>
            </w:r>
            <w:r w:rsidR="002F3698">
              <w:rPr>
                <w:rFonts w:ascii="Fujitsu Sans Light" w:hAnsi="Fujitsu Sans Light"/>
                <w:szCs w:val="20"/>
              </w:rPr>
              <w:t xml:space="preserve"> </w:t>
            </w:r>
            <w:r>
              <w:rPr>
                <w:rFonts w:ascii="Fujitsu Sans Light" w:hAnsi="Fujitsu Sans Light"/>
                <w:szCs w:val="20"/>
              </w:rPr>
              <w:t>disk.</w:t>
            </w:r>
          </w:p>
        </w:tc>
      </w:tr>
      <w:tr w:rsidR="00E65856" w:rsidRPr="00C317C0" w14:paraId="6CE52E39" w14:textId="77777777" w:rsidTr="00940D59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4486B644" w14:textId="1FDF38D5" w:rsidR="00E65856" w:rsidRDefault="00E65856" w:rsidP="00940D59">
            <w:pPr>
              <w:rPr>
                <w:rFonts w:ascii="Fujitsu Sans Light" w:hAnsi="Fujitsu Sans Light"/>
                <w:b/>
                <w:szCs w:val="20"/>
              </w:rPr>
            </w:pPr>
          </w:p>
        </w:tc>
        <w:tc>
          <w:tcPr>
            <w:tcW w:w="5245" w:type="dxa"/>
            <w:vAlign w:val="center"/>
          </w:tcPr>
          <w:p w14:paraId="7F0B3B0C" w14:textId="77777777" w:rsidR="00E65856" w:rsidRPr="00C317C0" w:rsidRDefault="00E65856" w:rsidP="00940D59">
            <w:pPr>
              <w:rPr>
                <w:rFonts w:ascii="Fujitsu Sans Light" w:hAnsi="Fujitsu Sans Light"/>
                <w:szCs w:val="20"/>
              </w:rPr>
            </w:pPr>
          </w:p>
        </w:tc>
      </w:tr>
    </w:tbl>
    <w:p w14:paraId="185D42D7" w14:textId="14DB3DC7" w:rsidR="00E65856" w:rsidRDefault="00E65856" w:rsidP="00542C09">
      <w:pPr>
        <w:rPr>
          <w:rFonts w:ascii="Fujitsu Sans Light" w:hAnsi="Fujitsu Sans Light"/>
          <w:szCs w:val="20"/>
        </w:rPr>
      </w:pPr>
    </w:p>
    <w:p w14:paraId="39DDC087" w14:textId="1F7735FE" w:rsidR="00E06F5F" w:rsidRDefault="00E06F5F" w:rsidP="00542C09">
      <w:pPr>
        <w:rPr>
          <w:rFonts w:ascii="Fujitsu Sans Light" w:hAnsi="Fujitsu Sans Light"/>
          <w:szCs w:val="20"/>
        </w:rPr>
      </w:pPr>
    </w:p>
    <w:p w14:paraId="3B5F0F04" w14:textId="77777777" w:rsidR="00C32A12" w:rsidRDefault="00C32A12" w:rsidP="00542C09">
      <w:pPr>
        <w:rPr>
          <w:rFonts w:ascii="Fujitsu Sans Light" w:hAnsi="Fujitsu Sans Light"/>
          <w:szCs w:val="20"/>
        </w:rPr>
      </w:pPr>
    </w:p>
    <w:tbl>
      <w:tblPr>
        <w:tblStyle w:val="Mriekatabuky"/>
        <w:tblW w:w="9322" w:type="dxa"/>
        <w:tblLayout w:type="fixed"/>
        <w:tblLook w:val="04A0" w:firstRow="1" w:lastRow="0" w:firstColumn="1" w:lastColumn="0" w:noHBand="0" w:noVBand="1"/>
      </w:tblPr>
      <w:tblGrid>
        <w:gridCol w:w="4077"/>
        <w:gridCol w:w="5245"/>
      </w:tblGrid>
      <w:tr w:rsidR="00E06F5F" w:rsidRPr="00C317C0" w14:paraId="2110AB21" w14:textId="77777777" w:rsidTr="00940D59">
        <w:tc>
          <w:tcPr>
            <w:tcW w:w="9322" w:type="dxa"/>
            <w:gridSpan w:val="2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6AA6ECDF" w14:textId="56080AF2" w:rsidR="00E06F5F" w:rsidRDefault="00E06F5F" w:rsidP="00940D59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br w:type="page"/>
            </w:r>
            <w:r w:rsidRPr="00C317C0">
              <w:rPr>
                <w:rFonts w:ascii="Fujitsu Sans Light" w:hAnsi="Fujitsu Sans Light"/>
                <w:szCs w:val="20"/>
              </w:rPr>
              <w:br w:type="page"/>
            </w:r>
            <w:r w:rsidRPr="00C317C0">
              <w:rPr>
                <w:rFonts w:ascii="Fujitsu Sans Light" w:hAnsi="Fujitsu Sans Light"/>
                <w:b/>
                <w:szCs w:val="20"/>
              </w:rPr>
              <w:t xml:space="preserve">Section </w:t>
            </w:r>
            <w:r w:rsidR="00002868">
              <w:rPr>
                <w:rFonts w:ascii="Fujitsu Sans Light" w:hAnsi="Fujitsu Sans Light"/>
                <w:b/>
                <w:szCs w:val="20"/>
              </w:rPr>
              <w:t>3</w:t>
            </w:r>
            <w:r w:rsidRPr="00C317C0">
              <w:rPr>
                <w:rFonts w:ascii="Fujitsu Sans Light" w:hAnsi="Fujitsu Sans Light"/>
                <w:b/>
                <w:szCs w:val="20"/>
              </w:rPr>
              <w:t xml:space="preserve">: </w:t>
            </w:r>
            <w:r>
              <w:rPr>
                <w:rFonts w:ascii="Fujitsu Sans Light" w:hAnsi="Fujitsu Sans Light"/>
                <w:b/>
                <w:szCs w:val="20"/>
              </w:rPr>
              <w:t>Post Setup Configuration</w:t>
            </w:r>
          </w:p>
          <w:p w14:paraId="44347E4E" w14:textId="77777777" w:rsidR="00E06F5F" w:rsidRDefault="00E06F5F" w:rsidP="00940D59">
            <w:pPr>
              <w:rPr>
                <w:rFonts w:ascii="Fujitsu Sans Light" w:hAnsi="Fujitsu Sans Light"/>
                <w:bCs/>
                <w:szCs w:val="20"/>
              </w:rPr>
            </w:pPr>
            <w:r w:rsidRPr="00E06F5F">
              <w:rPr>
                <w:rFonts w:ascii="Fujitsu Sans Light" w:hAnsi="Fujitsu Sans Light"/>
                <w:bCs/>
                <w:szCs w:val="20"/>
              </w:rPr>
              <w:t>Does the software require post setup configuration?</w:t>
            </w:r>
          </w:p>
          <w:p w14:paraId="30B5A8F1" w14:textId="454C97D2" w:rsidR="00E06F5F" w:rsidRDefault="00E06F5F" w:rsidP="00E06F5F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55FF3E1C">
                <v:shape id="_x0000_i1115" type="#_x0000_t75" style="width:12.85pt;height:12.3pt" o:ole="">
                  <v:imagedata r:id="rId18" o:title=""/>
                </v:shape>
                <w:control r:id="rId40" w:name="CheckBox1112131111111522111121" w:shapeid="_x0000_i1115"/>
              </w:object>
            </w:r>
            <w:r w:rsidRPr="00C317C0">
              <w:rPr>
                <w:rFonts w:ascii="Fujitsu Sans Light" w:hAnsi="Fujitsu Sans Light"/>
                <w:szCs w:val="20"/>
              </w:rPr>
              <w:t>Y</w:t>
            </w:r>
            <w:r>
              <w:rPr>
                <w:rFonts w:ascii="Fujitsu Sans Light" w:hAnsi="Fujitsu Sans Light"/>
                <w:szCs w:val="20"/>
              </w:rPr>
              <w:t>es</w:t>
            </w:r>
            <w:r w:rsidRPr="00C317C0">
              <w:rPr>
                <w:rFonts w:ascii="Fujitsu Sans Light" w:hAnsi="Fujitsu Sans Light"/>
                <w:szCs w:val="20"/>
              </w:rPr>
              <w:t xml:space="preserve">  </w:t>
            </w:r>
            <w:r w:rsidRPr="00C317C0">
              <w:rPr>
                <w:rFonts w:ascii="Fujitsu Sans Light" w:hAnsi="Fujitsu Sans Light"/>
                <w:szCs w:val="20"/>
              </w:rPr>
              <w:object w:dxaOrig="225" w:dyaOrig="225" w14:anchorId="3BFE9562">
                <v:shape id="_x0000_i1111" type="#_x0000_t75" style="width:12.85pt;height:12.3pt" o:ole="">
                  <v:imagedata r:id="rId20" o:title=""/>
                </v:shape>
                <w:control r:id="rId41" w:name="CheckBox1112131111111622111121" w:shapeid="_x0000_i1111"/>
              </w:object>
            </w:r>
            <w:r w:rsidRPr="00C317C0">
              <w:rPr>
                <w:rFonts w:ascii="Fujitsu Sans Light" w:hAnsi="Fujitsu Sans Light"/>
                <w:szCs w:val="20"/>
              </w:rPr>
              <w:t>N</w:t>
            </w:r>
            <w:r>
              <w:rPr>
                <w:rFonts w:ascii="Fujitsu Sans Light" w:hAnsi="Fujitsu Sans Light"/>
                <w:szCs w:val="20"/>
              </w:rPr>
              <w:t>o</w:t>
            </w:r>
          </w:p>
          <w:p w14:paraId="69C0B5F0" w14:textId="439AC772" w:rsidR="00E06F5F" w:rsidRPr="00E06F5F" w:rsidRDefault="00E06F5F" w:rsidP="00E06F5F">
            <w:pPr>
              <w:spacing w:line="240" w:lineRule="atLeast"/>
              <w:rPr>
                <w:rFonts w:asciiTheme="minorHAnsi" w:hAnsiTheme="minorHAnsi" w:cstheme="minorHAnsi"/>
                <w:b/>
                <w:bCs/>
                <w:i/>
                <w:iCs/>
                <w:color w:val="4F81BD" w:themeColor="accent1"/>
                <w:sz w:val="14"/>
                <w:szCs w:val="14"/>
                <w:lang w:val="en-GB" w:eastAsia="nl-NL"/>
              </w:rPr>
            </w:pPr>
            <w:r w:rsidRPr="00E06F5F">
              <w:rPr>
                <w:rFonts w:ascii="Fujitsu Sans Light" w:hAnsi="Fujitsu Sans Light"/>
                <w:b/>
                <w:bCs/>
                <w:i/>
                <w:iCs/>
                <w:sz w:val="18"/>
                <w:szCs w:val="18"/>
              </w:rPr>
              <w:t>If Yes, please p</w:t>
            </w:r>
            <w:proofErr w:type="spellStart"/>
            <w:r w:rsidRPr="00E06F5F"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val="en-GB" w:eastAsia="nl-NL"/>
              </w:rPr>
              <w:t>rovide</w:t>
            </w:r>
            <w:proofErr w:type="spellEnd"/>
            <w:r w:rsidRPr="00E06F5F"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val="en-GB" w:eastAsia="nl-NL"/>
              </w:rPr>
              <w:t xml:space="preserve"> installation instructions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val="en-GB" w:eastAsia="nl-NL"/>
              </w:rPr>
              <w:t xml:space="preserve"> and snapshot</w:t>
            </w:r>
            <w:r w:rsidRPr="00E06F5F"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lang w:val="en-GB" w:eastAsia="nl-NL"/>
              </w:rPr>
              <w:t>:</w:t>
            </w:r>
          </w:p>
        </w:tc>
      </w:tr>
      <w:tr w:rsidR="00E06F5F" w:rsidRPr="00C317C0" w14:paraId="6C03F0BD" w14:textId="77777777" w:rsidTr="00940D59">
        <w:trPr>
          <w:trHeight w:val="238"/>
        </w:trPr>
        <w:tc>
          <w:tcPr>
            <w:tcW w:w="9322" w:type="dxa"/>
            <w:gridSpan w:val="2"/>
            <w:shd w:val="clear" w:color="auto" w:fill="DBE5F1" w:themeFill="accent1" w:themeFillTint="33"/>
            <w:vAlign w:val="center"/>
          </w:tcPr>
          <w:p w14:paraId="1781DCE5" w14:textId="77777777" w:rsidR="00E06F5F" w:rsidRPr="00C317C0" w:rsidRDefault="00E06F5F" w:rsidP="00940D59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E06F5F" w:rsidRPr="00C317C0" w14:paraId="6A86B716" w14:textId="77777777" w:rsidTr="00940D59">
        <w:trPr>
          <w:trHeight w:val="270"/>
        </w:trPr>
        <w:tc>
          <w:tcPr>
            <w:tcW w:w="4077" w:type="dxa"/>
            <w:shd w:val="clear" w:color="auto" w:fill="95B3D7" w:themeFill="accent1" w:themeFillTint="99"/>
            <w:vAlign w:val="center"/>
          </w:tcPr>
          <w:p w14:paraId="6E3781A9" w14:textId="77777777" w:rsidR="00E06F5F" w:rsidRDefault="00E06F5F" w:rsidP="00940D59">
            <w:pPr>
              <w:jc w:val="center"/>
              <w:rPr>
                <w:rFonts w:ascii="Fujitsu Sans Light" w:hAnsi="Fujitsu Sans Light"/>
                <w:b/>
                <w:szCs w:val="20"/>
              </w:rPr>
            </w:pPr>
            <w:r>
              <w:rPr>
                <w:rFonts w:ascii="Fujitsu Sans Light" w:hAnsi="Fujitsu Sans Light"/>
                <w:b/>
                <w:szCs w:val="20"/>
              </w:rPr>
              <w:t>STEP DETAILED INFORMATION</w:t>
            </w:r>
          </w:p>
        </w:tc>
        <w:tc>
          <w:tcPr>
            <w:tcW w:w="5245" w:type="dxa"/>
            <w:shd w:val="clear" w:color="auto" w:fill="95B3D7" w:themeFill="accent1" w:themeFillTint="99"/>
            <w:vAlign w:val="center"/>
          </w:tcPr>
          <w:p w14:paraId="62762C19" w14:textId="77777777" w:rsidR="00E06F5F" w:rsidRPr="00C317C0" w:rsidRDefault="00E06F5F" w:rsidP="00940D59">
            <w:pPr>
              <w:jc w:val="center"/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b/>
                <w:szCs w:val="20"/>
              </w:rPr>
              <w:t>STEP SCREENSHOT</w:t>
            </w:r>
          </w:p>
        </w:tc>
      </w:tr>
      <w:tr w:rsidR="00E06F5F" w:rsidRPr="00C317C0" w14:paraId="3D9960AC" w14:textId="77777777" w:rsidTr="00940D59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5C0FD5D0" w14:textId="77777777" w:rsidR="0049016A" w:rsidRDefault="00E06F5F" w:rsidP="0049016A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 xml:space="preserve">Install Step </w:t>
            </w:r>
            <w:r>
              <w:rPr>
                <w:rFonts w:ascii="Fujitsu Sans Light" w:hAnsi="Fujitsu Sans Light"/>
                <w:b/>
                <w:szCs w:val="20"/>
              </w:rPr>
              <w:t>1</w:t>
            </w:r>
            <w:r w:rsidR="00F314F1">
              <w:rPr>
                <w:rFonts w:ascii="Fujitsu Sans Light" w:hAnsi="Fujitsu Sans Light"/>
                <w:b/>
                <w:szCs w:val="20"/>
              </w:rPr>
              <w:t xml:space="preserve">: </w:t>
            </w:r>
            <w:r w:rsidR="0049016A" w:rsidRPr="0049016A">
              <w:rPr>
                <w:rFonts w:ascii="Fujitsu Sans Light" w:hAnsi="Fujitsu Sans Light"/>
                <w:szCs w:val="20"/>
              </w:rPr>
              <w:t xml:space="preserve">Download the </w:t>
            </w:r>
            <w:r w:rsidR="0049016A">
              <w:rPr>
                <w:rFonts w:ascii="Fujitsu Sans Light" w:hAnsi="Fujitsu Sans Light"/>
                <w:szCs w:val="20"/>
              </w:rPr>
              <w:t>Java file:</w:t>
            </w:r>
          </w:p>
          <w:p w14:paraId="1FD7FE32" w14:textId="23F208D1" w:rsidR="0049016A" w:rsidRDefault="00FB121D" w:rsidP="0049016A">
            <w:pPr>
              <w:rPr>
                <w:rFonts w:ascii="Fujitsu Sans Light" w:hAnsi="Fujitsu Sans Light"/>
                <w:szCs w:val="20"/>
              </w:rPr>
            </w:pPr>
            <w:hyperlink r:id="rId42" w:history="1">
              <w:r w:rsidRPr="00CE0131">
                <w:rPr>
                  <w:rStyle w:val="Hypertextovprepojenie"/>
                  <w:rFonts w:ascii="Fujitsu Sans Light" w:hAnsi="Fujitsu Sans Light"/>
                  <w:szCs w:val="20"/>
                </w:rPr>
                <w:t>https://drive.google.com/file/d/1_P2RQdqNYBYA8r31FFcnV2ZcrtVoR7Wy/view?usp=sharing</w:t>
              </w:r>
            </w:hyperlink>
          </w:p>
          <w:p w14:paraId="4D2AB86F" w14:textId="3F57FD73" w:rsidR="00F314F1" w:rsidRPr="00F314F1" w:rsidRDefault="000467B5" w:rsidP="00961044">
            <w:pPr>
              <w:rPr>
                <w:rFonts w:ascii="Fujitsu Sans Light" w:hAnsi="Fujitsu Sans Light"/>
                <w:szCs w:val="20"/>
              </w:rPr>
            </w:pPr>
            <w:r>
              <w:rPr>
                <w:rFonts w:ascii="Fujitsu Sans Light" w:hAnsi="Fujitsu Sans Light"/>
                <w:szCs w:val="20"/>
              </w:rPr>
              <w:t xml:space="preserve">Extract it </w:t>
            </w:r>
            <w:r w:rsidR="0049016A" w:rsidRPr="0049016A">
              <w:rPr>
                <w:rFonts w:ascii="Fujitsu Sans Light" w:hAnsi="Fujitsu Sans Light"/>
                <w:szCs w:val="20"/>
              </w:rPr>
              <w:t>specifically in the directory C:\Program Files, otherwise it will not work.</w:t>
            </w:r>
          </w:p>
        </w:tc>
        <w:tc>
          <w:tcPr>
            <w:tcW w:w="5245" w:type="dxa"/>
            <w:vAlign w:val="center"/>
          </w:tcPr>
          <w:p w14:paraId="7AF2544F" w14:textId="77777777" w:rsidR="00E06F5F" w:rsidRPr="00C317C0" w:rsidRDefault="00E06F5F" w:rsidP="00940D59">
            <w:pPr>
              <w:rPr>
                <w:rFonts w:ascii="Fujitsu Sans Light" w:hAnsi="Fujitsu Sans Light"/>
                <w:szCs w:val="20"/>
              </w:rPr>
            </w:pPr>
          </w:p>
        </w:tc>
      </w:tr>
      <w:tr w:rsidR="00E06F5F" w:rsidRPr="00C317C0" w14:paraId="178999BA" w14:textId="77777777" w:rsidTr="00940D59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401E77A2" w14:textId="77777777" w:rsidR="00E06F5F" w:rsidRDefault="00E06F5F" w:rsidP="00940D59">
            <w:pPr>
              <w:rPr>
                <w:rFonts w:ascii="Fujitsu Sans Light" w:hAnsi="Fujitsu Sans Light"/>
                <w:b/>
                <w:szCs w:val="20"/>
              </w:rPr>
            </w:pPr>
            <w:r w:rsidRPr="00C317C0">
              <w:rPr>
                <w:rFonts w:ascii="Fujitsu Sans Light" w:hAnsi="Fujitsu Sans Light"/>
                <w:b/>
                <w:szCs w:val="20"/>
              </w:rPr>
              <w:t xml:space="preserve">Install Step </w:t>
            </w:r>
            <w:r>
              <w:rPr>
                <w:rFonts w:ascii="Fujitsu Sans Light" w:hAnsi="Fujitsu Sans Light"/>
                <w:b/>
                <w:szCs w:val="20"/>
              </w:rPr>
              <w:t>2</w:t>
            </w:r>
          </w:p>
        </w:tc>
        <w:tc>
          <w:tcPr>
            <w:tcW w:w="5245" w:type="dxa"/>
            <w:vAlign w:val="center"/>
          </w:tcPr>
          <w:p w14:paraId="6BE050D3" w14:textId="77777777" w:rsidR="00E06F5F" w:rsidRPr="00C317C0" w:rsidRDefault="00E06F5F" w:rsidP="00940D59">
            <w:pPr>
              <w:rPr>
                <w:rFonts w:ascii="Fujitsu Sans Light" w:hAnsi="Fujitsu Sans Light"/>
                <w:szCs w:val="20"/>
              </w:rPr>
            </w:pPr>
          </w:p>
        </w:tc>
      </w:tr>
    </w:tbl>
    <w:p w14:paraId="665F5A15" w14:textId="48CFD9B4" w:rsidR="00E65856" w:rsidRDefault="00E65856" w:rsidP="00542C09">
      <w:pPr>
        <w:rPr>
          <w:rFonts w:ascii="Fujitsu Sans Light" w:hAnsi="Fujitsu Sans Light"/>
          <w:szCs w:val="20"/>
        </w:rPr>
      </w:pPr>
    </w:p>
    <w:p w14:paraId="68DFB2A4" w14:textId="77777777" w:rsidR="00C32A12" w:rsidRDefault="00C32A12" w:rsidP="00542C09">
      <w:pPr>
        <w:rPr>
          <w:rFonts w:ascii="Fujitsu Sans Light" w:hAnsi="Fujitsu Sans Light"/>
          <w:szCs w:val="20"/>
        </w:rPr>
      </w:pPr>
    </w:p>
    <w:tbl>
      <w:tblPr>
        <w:tblStyle w:val="Mriekatabuky"/>
        <w:tblW w:w="9322" w:type="dxa"/>
        <w:tblLayout w:type="fixed"/>
        <w:tblLook w:val="04A0" w:firstRow="1" w:lastRow="0" w:firstColumn="1" w:lastColumn="0" w:noHBand="0" w:noVBand="1"/>
      </w:tblPr>
      <w:tblGrid>
        <w:gridCol w:w="4077"/>
        <w:gridCol w:w="5245"/>
      </w:tblGrid>
      <w:tr w:rsidR="00730C10" w:rsidRPr="00C317C0" w14:paraId="46D705A0" w14:textId="77777777" w:rsidTr="0064694B">
        <w:tc>
          <w:tcPr>
            <w:tcW w:w="9322" w:type="dxa"/>
            <w:gridSpan w:val="2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236A7A00" w14:textId="74CE68AD" w:rsidR="00730C10" w:rsidRPr="00C317C0" w:rsidRDefault="00730C10" w:rsidP="00730C10">
            <w:pPr>
              <w:rPr>
                <w:rFonts w:ascii="Fujitsu Sans Light" w:hAnsi="Fujitsu Sans Light"/>
                <w:szCs w:val="20"/>
              </w:rPr>
            </w:pPr>
            <w:r w:rsidRPr="00C317C0">
              <w:rPr>
                <w:rFonts w:ascii="Fujitsu Sans Light" w:hAnsi="Fujitsu Sans Light"/>
                <w:szCs w:val="20"/>
              </w:rPr>
              <w:br w:type="page"/>
            </w:r>
            <w:r w:rsidRPr="00C317C0">
              <w:rPr>
                <w:rFonts w:ascii="Fujitsu Sans Light" w:hAnsi="Fujitsu Sans Light"/>
                <w:szCs w:val="20"/>
              </w:rPr>
              <w:br w:type="page"/>
            </w:r>
            <w:r w:rsidRPr="00C317C0">
              <w:rPr>
                <w:rFonts w:ascii="Fujitsu Sans Light" w:hAnsi="Fujitsu Sans Light"/>
                <w:b/>
                <w:szCs w:val="20"/>
              </w:rPr>
              <w:t xml:space="preserve">Section </w:t>
            </w:r>
            <w:r w:rsidR="00002868">
              <w:rPr>
                <w:rFonts w:ascii="Fujitsu Sans Light" w:hAnsi="Fujitsu Sans Light"/>
                <w:b/>
                <w:szCs w:val="20"/>
              </w:rPr>
              <w:t>4</w:t>
            </w:r>
            <w:r w:rsidRPr="00C317C0">
              <w:rPr>
                <w:rFonts w:ascii="Fujitsu Sans Light" w:hAnsi="Fujitsu Sans Light"/>
                <w:b/>
                <w:szCs w:val="20"/>
              </w:rPr>
              <w:t xml:space="preserve">: </w:t>
            </w:r>
            <w:r w:rsidRPr="00730C10">
              <w:rPr>
                <w:rFonts w:ascii="Fujitsu Sans Light" w:hAnsi="Fujitsu Sans Light"/>
                <w:b/>
                <w:szCs w:val="20"/>
              </w:rPr>
              <w:t>Additional Information</w:t>
            </w:r>
          </w:p>
        </w:tc>
      </w:tr>
      <w:tr w:rsidR="00730C10" w:rsidRPr="00C317C0" w14:paraId="51D41157" w14:textId="77777777" w:rsidTr="00E65856">
        <w:trPr>
          <w:trHeight w:val="454"/>
        </w:trPr>
        <w:tc>
          <w:tcPr>
            <w:tcW w:w="4077" w:type="dxa"/>
            <w:shd w:val="clear" w:color="auto" w:fill="DBE5F1" w:themeFill="accent1" w:themeFillTint="33"/>
            <w:vAlign w:val="center"/>
          </w:tcPr>
          <w:p w14:paraId="62958C09" w14:textId="195F204A" w:rsidR="00730C10" w:rsidRDefault="00730C10" w:rsidP="0064694B">
            <w:pPr>
              <w:rPr>
                <w:rFonts w:ascii="Fujitsu Sans Light" w:hAnsi="Fujitsu Sans Light"/>
                <w:b/>
                <w:szCs w:val="20"/>
              </w:rPr>
            </w:pPr>
            <w:r w:rsidRPr="008B2AF7">
              <w:rPr>
                <w:rFonts w:asciiTheme="minorHAnsi" w:hAnsiTheme="minorHAnsi" w:cstheme="minorHAnsi"/>
                <w:bCs/>
              </w:rPr>
              <w:t xml:space="preserve">Provide any </w:t>
            </w:r>
            <w:r w:rsidRPr="008B0A2A">
              <w:rPr>
                <w:rFonts w:asciiTheme="minorHAnsi" w:hAnsiTheme="minorHAnsi" w:cstheme="minorHAnsi"/>
                <w:b/>
              </w:rPr>
              <w:t>additional information not covered above</w:t>
            </w:r>
            <w:r w:rsidRPr="008B2AF7">
              <w:rPr>
                <w:rFonts w:asciiTheme="minorHAnsi" w:hAnsiTheme="minorHAnsi" w:cstheme="minorHAnsi"/>
                <w:bCs/>
              </w:rPr>
              <w:t xml:space="preserve"> that may be helpful in fulfilling your request.</w:t>
            </w:r>
          </w:p>
        </w:tc>
        <w:tc>
          <w:tcPr>
            <w:tcW w:w="5245" w:type="dxa"/>
            <w:vAlign w:val="center"/>
          </w:tcPr>
          <w:p w14:paraId="1E2A24D7" w14:textId="77777777" w:rsidR="00730C10" w:rsidRPr="00C317C0" w:rsidRDefault="00730C10" w:rsidP="0064694B">
            <w:pPr>
              <w:rPr>
                <w:rFonts w:ascii="Fujitsu Sans Light" w:hAnsi="Fujitsu Sans Light"/>
                <w:szCs w:val="20"/>
              </w:rPr>
            </w:pPr>
          </w:p>
        </w:tc>
      </w:tr>
    </w:tbl>
    <w:p w14:paraId="05A9692B" w14:textId="77777777" w:rsidR="00730C10" w:rsidRDefault="00730C10" w:rsidP="00542C09">
      <w:pPr>
        <w:rPr>
          <w:rFonts w:ascii="Fujitsu Sans Light" w:hAnsi="Fujitsu Sans Light"/>
          <w:szCs w:val="20"/>
        </w:rPr>
      </w:pPr>
    </w:p>
    <w:p w14:paraId="0F9CE7D5" w14:textId="77777777" w:rsidR="00603F6B" w:rsidRPr="00C317C0" w:rsidRDefault="00603F6B" w:rsidP="00542C09">
      <w:pPr>
        <w:rPr>
          <w:rFonts w:ascii="Fujitsu Sans Light" w:hAnsi="Fujitsu Sans Light"/>
        </w:rPr>
      </w:pPr>
    </w:p>
    <w:p w14:paraId="7574919F" w14:textId="43492A96" w:rsidR="00542C09" w:rsidRDefault="00542C09" w:rsidP="00542C09">
      <w:pPr>
        <w:jc w:val="right"/>
        <w:rPr>
          <w:rFonts w:ascii="Fujitsu Sans Light" w:hAnsi="Fujitsu Sans Light"/>
          <w:b/>
          <w:sz w:val="16"/>
          <w:szCs w:val="16"/>
        </w:rPr>
      </w:pPr>
      <w:r w:rsidRPr="00C317C0">
        <w:rPr>
          <w:rFonts w:ascii="Fujitsu Sans Light" w:hAnsi="Fujitsu Sans Light"/>
          <w:b/>
          <w:sz w:val="16"/>
          <w:szCs w:val="16"/>
        </w:rPr>
        <w:br/>
      </w:r>
    </w:p>
    <w:p w14:paraId="68F398A7" w14:textId="6434288A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40042939" w14:textId="7AAE498B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0B485189" w14:textId="706CA7F1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1373CB14" w14:textId="5C4281ED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7E7F3BC2" w14:textId="7224796F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7C53902E" w14:textId="2CCF3477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241C8788" w14:textId="75883F20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06EA9CD9" w14:textId="718FEBCC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3955EF70" w14:textId="30CF7F1E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234C7D2A" w14:textId="486A70E0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36791931" w14:textId="5EC84224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439E5B02" w14:textId="2D164633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4A8FF0A3" w14:textId="0F0F7C74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60261C72" w14:textId="311E24FF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6C7E0D78" w14:textId="3AD7B5B2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0062464F" w14:textId="552FF39A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2BA14FE9" w14:textId="66837442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C100747" w14:textId="6DF41FEF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4979F84E" w14:textId="67379223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9EE45B2" w14:textId="24F4969B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6428316" w14:textId="50ABC778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691036AF" w14:textId="2E0ECD96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08F1D08F" w14:textId="3FDAA1FD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41854EE9" w14:textId="32311EFB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217E50F6" w14:textId="05F4B5AD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17EA6C31" w14:textId="17454C13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8843830" w14:textId="636C679F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0D024F7" w14:textId="5C26E847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BA9CFBF" w14:textId="1C93B811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6A092A4E" w14:textId="7CA8F322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788468C4" w14:textId="0AB42C81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3D1C09BC" w14:textId="77AE45F6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73BEF84F" w14:textId="0048D7FA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05924D3E" w14:textId="58A9F893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0BB1F855" w14:textId="459088CE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4DD1BF4" w14:textId="418646AB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751DE98" w14:textId="7AD54A34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638C96B0" w14:textId="237DCA10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2BBD7F69" w14:textId="1FCDB072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30F6BBF7" w14:textId="0495AF34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7D6F0167" w14:textId="2695D05E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5C677B0A" w14:textId="08E8271F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4D3186BC" w14:textId="000AB62A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35FB10E5" w14:textId="7BC3FE66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29039B66" w14:textId="0A6D53C7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1F33A3DB" w14:textId="1B21C2A1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79346B8F" w14:textId="6B0F3B51" w:rsidR="001551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426381B2" w14:textId="77777777" w:rsidR="001551C0" w:rsidRPr="00C317C0" w:rsidRDefault="001551C0" w:rsidP="00542C09">
      <w:pPr>
        <w:jc w:val="right"/>
        <w:rPr>
          <w:rFonts w:ascii="Fujitsu Sans Light" w:hAnsi="Fujitsu Sans Light"/>
          <w:b/>
          <w:sz w:val="16"/>
          <w:szCs w:val="16"/>
        </w:rPr>
      </w:pPr>
    </w:p>
    <w:p w14:paraId="00731E10" w14:textId="77777777" w:rsidR="00DE3C4F" w:rsidRDefault="00DE3C4F" w:rsidP="00DE3C4F">
      <w:pPr>
        <w:jc w:val="right"/>
        <w:rPr>
          <w:rFonts w:ascii="Fujitsu Sans Light" w:hAnsi="Fujitsu Sans Light"/>
        </w:rPr>
      </w:pPr>
      <w:bookmarkStart w:id="23" w:name="Part3_Section1"/>
      <w:bookmarkEnd w:id="23"/>
    </w:p>
    <w:p w14:paraId="3CDB3E76" w14:textId="77777777" w:rsidR="00542C09" w:rsidRPr="0059261E" w:rsidRDefault="00542C09" w:rsidP="00542C09">
      <w:pPr>
        <w:jc w:val="right"/>
        <w:rPr>
          <w:rFonts w:ascii="Fujitsu Sans Light" w:hAnsi="Fujitsu Sans Light"/>
          <w:b/>
          <w:bCs/>
          <w:sz w:val="16"/>
          <w:szCs w:val="16"/>
        </w:rPr>
      </w:pPr>
      <w:bookmarkStart w:id="24" w:name="PrePilot"/>
      <w:bookmarkStart w:id="25" w:name="Pilot"/>
      <w:bookmarkStart w:id="26" w:name="Production"/>
      <w:bookmarkStart w:id="27" w:name="Retirement"/>
      <w:bookmarkEnd w:id="24"/>
      <w:bookmarkEnd w:id="25"/>
      <w:bookmarkEnd w:id="26"/>
      <w:bookmarkEnd w:id="27"/>
      <w:r w:rsidRPr="0059261E">
        <w:rPr>
          <w:rFonts w:ascii="Fujitsu Sans Light" w:hAnsi="Fujitsu Sans Light"/>
          <w:b/>
          <w:bCs/>
          <w:sz w:val="16"/>
          <w:szCs w:val="16"/>
        </w:rPr>
        <w:t>Admin Use</w:t>
      </w:r>
    </w:p>
    <w:tbl>
      <w:tblPr>
        <w:tblW w:w="9112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6"/>
        <w:gridCol w:w="1217"/>
        <w:gridCol w:w="1803"/>
        <w:gridCol w:w="5256"/>
      </w:tblGrid>
      <w:tr w:rsidR="00542C09" w:rsidRPr="00C317C0" w14:paraId="77C0CD3A" w14:textId="77777777" w:rsidTr="0064694B">
        <w:trPr>
          <w:trHeight w:val="454"/>
        </w:trPr>
        <w:tc>
          <w:tcPr>
            <w:tcW w:w="836" w:type="dxa"/>
            <w:shd w:val="clear" w:color="auto" w:fill="E5B8B7" w:themeFill="accent2" w:themeFillTint="66"/>
          </w:tcPr>
          <w:p w14:paraId="41F7FD66" w14:textId="77777777" w:rsidR="00542C09" w:rsidRPr="00D0664D" w:rsidRDefault="00542C09" w:rsidP="0064694B">
            <w:pPr>
              <w:pStyle w:val="TableHeader"/>
              <w:rPr>
                <w:rFonts w:ascii="Fujitsu Sans Light" w:hAnsi="Fujitsu Sans Light"/>
                <w:sz w:val="16"/>
                <w:szCs w:val="16"/>
              </w:rPr>
            </w:pPr>
            <w:r w:rsidRPr="00D0664D">
              <w:rPr>
                <w:rFonts w:ascii="Fujitsu Sans Light" w:hAnsi="Fujitsu Sans Light"/>
                <w:sz w:val="16"/>
                <w:szCs w:val="16"/>
              </w:rPr>
              <w:t>Issue No.</w:t>
            </w:r>
          </w:p>
        </w:tc>
        <w:tc>
          <w:tcPr>
            <w:tcW w:w="1217" w:type="dxa"/>
            <w:shd w:val="clear" w:color="auto" w:fill="E5B8B7" w:themeFill="accent2" w:themeFillTint="66"/>
          </w:tcPr>
          <w:p w14:paraId="61C1054C" w14:textId="77777777" w:rsidR="00542C09" w:rsidRPr="00D0664D" w:rsidRDefault="00542C09" w:rsidP="0064694B">
            <w:pPr>
              <w:pStyle w:val="TableHeader"/>
              <w:rPr>
                <w:rFonts w:ascii="Fujitsu Sans Light" w:hAnsi="Fujitsu Sans Light"/>
                <w:sz w:val="16"/>
                <w:szCs w:val="16"/>
              </w:rPr>
            </w:pPr>
            <w:r w:rsidRPr="00D0664D">
              <w:rPr>
                <w:rFonts w:ascii="Fujitsu Sans Light" w:hAnsi="Fujitsu Sans Light"/>
                <w:sz w:val="16"/>
                <w:szCs w:val="16"/>
              </w:rPr>
              <w:t>Date</w:t>
            </w:r>
          </w:p>
        </w:tc>
        <w:tc>
          <w:tcPr>
            <w:tcW w:w="1803" w:type="dxa"/>
            <w:shd w:val="clear" w:color="auto" w:fill="E5B8B7" w:themeFill="accent2" w:themeFillTint="66"/>
          </w:tcPr>
          <w:p w14:paraId="44F52D3E" w14:textId="77777777" w:rsidR="00542C09" w:rsidRPr="00D0664D" w:rsidRDefault="00542C09" w:rsidP="0064694B">
            <w:pPr>
              <w:pStyle w:val="TableHeader"/>
              <w:rPr>
                <w:rFonts w:ascii="Fujitsu Sans Light" w:hAnsi="Fujitsu Sans Light"/>
                <w:sz w:val="16"/>
                <w:szCs w:val="16"/>
              </w:rPr>
            </w:pPr>
            <w:r w:rsidRPr="00D0664D">
              <w:rPr>
                <w:rFonts w:ascii="Fujitsu Sans Light" w:hAnsi="Fujitsu Sans Light"/>
                <w:sz w:val="16"/>
                <w:szCs w:val="16"/>
              </w:rPr>
              <w:t>Modified By</w:t>
            </w:r>
          </w:p>
        </w:tc>
        <w:tc>
          <w:tcPr>
            <w:tcW w:w="5256" w:type="dxa"/>
            <w:shd w:val="clear" w:color="auto" w:fill="E5B8B7" w:themeFill="accent2" w:themeFillTint="66"/>
          </w:tcPr>
          <w:p w14:paraId="0CD58E4D" w14:textId="77777777" w:rsidR="00542C09" w:rsidRPr="00D0664D" w:rsidRDefault="00542C09" w:rsidP="0064694B">
            <w:pPr>
              <w:pStyle w:val="TableHeader"/>
              <w:rPr>
                <w:rFonts w:ascii="Fujitsu Sans Light" w:hAnsi="Fujitsu Sans Light"/>
                <w:sz w:val="16"/>
                <w:szCs w:val="16"/>
              </w:rPr>
            </w:pPr>
            <w:r w:rsidRPr="00D0664D">
              <w:rPr>
                <w:rFonts w:ascii="Fujitsu Sans Light" w:hAnsi="Fujitsu Sans Light"/>
                <w:sz w:val="16"/>
                <w:szCs w:val="16"/>
              </w:rPr>
              <w:t>Change Details</w:t>
            </w:r>
          </w:p>
        </w:tc>
      </w:tr>
      <w:tr w:rsidR="00542C09" w:rsidRPr="00C317C0" w14:paraId="4B7C8941" w14:textId="77777777" w:rsidTr="0064694B">
        <w:tc>
          <w:tcPr>
            <w:tcW w:w="836" w:type="dxa"/>
          </w:tcPr>
          <w:p w14:paraId="3A8E1F2F" w14:textId="2626D120" w:rsidR="00542C09" w:rsidRPr="00D0664D" w:rsidRDefault="00542C09" w:rsidP="0064694B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  <w:r w:rsidRPr="00D0664D">
              <w:rPr>
                <w:rFonts w:ascii="Fujitsu Sans Light" w:hAnsi="Fujitsu Sans Light" w:cs="Arial"/>
                <w:sz w:val="16"/>
                <w:szCs w:val="16"/>
              </w:rPr>
              <w:t>1.</w:t>
            </w:r>
            <w:r w:rsidR="00603F6B">
              <w:rPr>
                <w:rFonts w:ascii="Fujitsu Sans Light" w:hAnsi="Fujitsu Sans Light" w:cs="Arial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794F2450" w14:textId="4A69E735" w:rsidR="00542C09" w:rsidRPr="00D0664D" w:rsidRDefault="00603F6B" w:rsidP="0064694B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  <w:r>
              <w:rPr>
                <w:rFonts w:ascii="Fujitsu Sans Light" w:hAnsi="Fujitsu Sans Light" w:cs="Arial"/>
                <w:sz w:val="16"/>
                <w:szCs w:val="16"/>
              </w:rPr>
              <w:t>0</w:t>
            </w:r>
            <w:r w:rsidR="00002868">
              <w:rPr>
                <w:rFonts w:ascii="Fujitsu Sans Light" w:hAnsi="Fujitsu Sans Light" w:cs="Arial"/>
                <w:sz w:val="16"/>
                <w:szCs w:val="16"/>
              </w:rPr>
              <w:t>2</w:t>
            </w:r>
            <w:r>
              <w:rPr>
                <w:rFonts w:ascii="Fujitsu Sans Light" w:hAnsi="Fujitsu Sans Light" w:cs="Arial"/>
                <w:sz w:val="16"/>
                <w:szCs w:val="16"/>
              </w:rPr>
              <w:t>/</w:t>
            </w:r>
            <w:r w:rsidR="00002868">
              <w:rPr>
                <w:rFonts w:ascii="Fujitsu Sans Light" w:hAnsi="Fujitsu Sans Light" w:cs="Arial"/>
                <w:sz w:val="16"/>
                <w:szCs w:val="16"/>
              </w:rPr>
              <w:t>23</w:t>
            </w:r>
            <w:r w:rsidR="00542C09" w:rsidRPr="00D0664D">
              <w:rPr>
                <w:rFonts w:ascii="Fujitsu Sans Light" w:hAnsi="Fujitsu Sans Light" w:cs="Arial"/>
                <w:sz w:val="16"/>
                <w:szCs w:val="16"/>
              </w:rPr>
              <w:t>/20</w:t>
            </w:r>
            <w:r>
              <w:rPr>
                <w:rFonts w:ascii="Fujitsu Sans Light" w:hAnsi="Fujitsu Sans Light" w:cs="Arial"/>
                <w:sz w:val="16"/>
                <w:szCs w:val="16"/>
              </w:rPr>
              <w:t>23</w:t>
            </w:r>
          </w:p>
        </w:tc>
        <w:tc>
          <w:tcPr>
            <w:tcW w:w="1803" w:type="dxa"/>
          </w:tcPr>
          <w:p w14:paraId="6C3113E3" w14:textId="1137E0EA" w:rsidR="00542C09" w:rsidRPr="00D0664D" w:rsidRDefault="00603F6B" w:rsidP="0064694B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  <w:r>
              <w:rPr>
                <w:rFonts w:ascii="Fujitsu Sans Light" w:hAnsi="Fujitsu Sans Light" w:cs="Arial"/>
                <w:sz w:val="16"/>
                <w:szCs w:val="16"/>
              </w:rPr>
              <w:t xml:space="preserve">Margarita </w:t>
            </w:r>
            <w:proofErr w:type="spellStart"/>
            <w:r>
              <w:rPr>
                <w:rFonts w:ascii="Fujitsu Sans Light" w:hAnsi="Fujitsu Sans Light" w:cs="Arial"/>
                <w:sz w:val="16"/>
                <w:szCs w:val="16"/>
              </w:rPr>
              <w:t>Corpuz</w:t>
            </w:r>
            <w:proofErr w:type="spellEnd"/>
          </w:p>
        </w:tc>
        <w:tc>
          <w:tcPr>
            <w:tcW w:w="5256" w:type="dxa"/>
          </w:tcPr>
          <w:p w14:paraId="31D4CB00" w14:textId="77777777" w:rsidR="00542C09" w:rsidRPr="00D0664D" w:rsidRDefault="00542C09" w:rsidP="0064694B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  <w:r w:rsidRPr="00D0664D">
              <w:rPr>
                <w:rFonts w:ascii="Fujitsu Sans Light" w:hAnsi="Fujitsu Sans Light" w:cs="Arial"/>
                <w:sz w:val="16"/>
                <w:szCs w:val="16"/>
              </w:rPr>
              <w:t>Release version</w:t>
            </w:r>
          </w:p>
        </w:tc>
      </w:tr>
      <w:tr w:rsidR="00F53BA0" w:rsidRPr="00C317C0" w14:paraId="55504A9B" w14:textId="77777777" w:rsidTr="0064694B">
        <w:tc>
          <w:tcPr>
            <w:tcW w:w="836" w:type="dxa"/>
          </w:tcPr>
          <w:p w14:paraId="6A941644" w14:textId="19690714" w:rsidR="00F53BA0" w:rsidRPr="00D0664D" w:rsidRDefault="00A9597F" w:rsidP="0064694B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  <w:r>
              <w:rPr>
                <w:rFonts w:ascii="Fujitsu Sans Light" w:hAnsi="Fujitsu Sans Light" w:cs="Arial"/>
                <w:sz w:val="16"/>
                <w:szCs w:val="16"/>
              </w:rPr>
              <w:t>1.1</w:t>
            </w:r>
          </w:p>
        </w:tc>
        <w:tc>
          <w:tcPr>
            <w:tcW w:w="1217" w:type="dxa"/>
          </w:tcPr>
          <w:p w14:paraId="4E271DBF" w14:textId="664C761C" w:rsidR="00F53BA0" w:rsidRPr="00D0664D" w:rsidRDefault="00A9597F" w:rsidP="0064694B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  <w:r>
              <w:rPr>
                <w:rFonts w:ascii="Fujitsu Sans Light" w:hAnsi="Fujitsu Sans Light" w:cs="Arial"/>
                <w:sz w:val="16"/>
                <w:szCs w:val="16"/>
              </w:rPr>
              <w:t>10/25/2023</w:t>
            </w:r>
          </w:p>
        </w:tc>
        <w:tc>
          <w:tcPr>
            <w:tcW w:w="1803" w:type="dxa"/>
          </w:tcPr>
          <w:p w14:paraId="4DAD0991" w14:textId="1417C3C7" w:rsidR="00F53BA0" w:rsidRPr="00D0664D" w:rsidRDefault="00A9597F" w:rsidP="0064694B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  <w:r>
              <w:rPr>
                <w:rFonts w:ascii="Fujitsu Sans Light" w:hAnsi="Fujitsu Sans Light" w:cs="Arial"/>
                <w:sz w:val="16"/>
                <w:szCs w:val="16"/>
              </w:rPr>
              <w:t xml:space="preserve">Jude </w:t>
            </w:r>
            <w:proofErr w:type="spellStart"/>
            <w:r>
              <w:rPr>
                <w:rFonts w:ascii="Fujitsu Sans Light" w:hAnsi="Fujitsu Sans Light" w:cs="Arial"/>
                <w:sz w:val="16"/>
                <w:szCs w:val="16"/>
              </w:rPr>
              <w:t>Genargue</w:t>
            </w:r>
            <w:proofErr w:type="spellEnd"/>
          </w:p>
        </w:tc>
        <w:tc>
          <w:tcPr>
            <w:tcW w:w="5256" w:type="dxa"/>
          </w:tcPr>
          <w:p w14:paraId="0F8AA7B3" w14:textId="2B97048A" w:rsidR="0083416E" w:rsidRPr="00D0664D" w:rsidRDefault="00A9597F" w:rsidP="0064694B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  <w:r>
              <w:rPr>
                <w:rFonts w:ascii="Fujitsu Sans Light" w:hAnsi="Fujitsu Sans Light" w:cs="Arial"/>
                <w:sz w:val="16"/>
                <w:szCs w:val="16"/>
              </w:rPr>
              <w:t>Updated Target Environment</w:t>
            </w:r>
          </w:p>
        </w:tc>
      </w:tr>
      <w:tr w:rsidR="00941802" w:rsidRPr="00C317C0" w14:paraId="0FAF5DDE" w14:textId="77777777" w:rsidTr="0064694B">
        <w:tc>
          <w:tcPr>
            <w:tcW w:w="836" w:type="dxa"/>
          </w:tcPr>
          <w:p w14:paraId="044AFF38" w14:textId="21A24E97" w:rsidR="00941802" w:rsidRDefault="00941802" w:rsidP="00941802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</w:p>
        </w:tc>
        <w:tc>
          <w:tcPr>
            <w:tcW w:w="1217" w:type="dxa"/>
          </w:tcPr>
          <w:p w14:paraId="4C2DB1D4" w14:textId="355BE664" w:rsidR="00941802" w:rsidRDefault="00941802" w:rsidP="00941802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</w:p>
        </w:tc>
        <w:tc>
          <w:tcPr>
            <w:tcW w:w="1803" w:type="dxa"/>
          </w:tcPr>
          <w:p w14:paraId="100BEB7C" w14:textId="70EC53E8" w:rsidR="00941802" w:rsidRDefault="00941802" w:rsidP="00941802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</w:p>
        </w:tc>
        <w:tc>
          <w:tcPr>
            <w:tcW w:w="5256" w:type="dxa"/>
          </w:tcPr>
          <w:p w14:paraId="5456595E" w14:textId="5CCAF380" w:rsidR="00941802" w:rsidRDefault="00941802" w:rsidP="00941802">
            <w:pPr>
              <w:pStyle w:val="TableText"/>
              <w:rPr>
                <w:rFonts w:ascii="Fujitsu Sans Light" w:hAnsi="Fujitsu Sans Light" w:cs="Arial"/>
                <w:sz w:val="16"/>
                <w:szCs w:val="16"/>
              </w:rPr>
            </w:pPr>
          </w:p>
        </w:tc>
      </w:tr>
    </w:tbl>
    <w:p w14:paraId="55B0C4A5" w14:textId="77777777" w:rsidR="00542C09" w:rsidRPr="00C317C0" w:rsidRDefault="00542C09" w:rsidP="00542C09">
      <w:pPr>
        <w:rPr>
          <w:rFonts w:ascii="Fujitsu Sans Light" w:hAnsi="Fujitsu Sans Light"/>
        </w:rPr>
      </w:pPr>
    </w:p>
    <w:p w14:paraId="7974D437" w14:textId="77777777" w:rsidR="00542C09" w:rsidRPr="00C317C0" w:rsidRDefault="00542C09" w:rsidP="00542C09">
      <w:pPr>
        <w:rPr>
          <w:rFonts w:ascii="Fujitsu Sans Light" w:hAnsi="Fujitsu Sans Light"/>
        </w:rPr>
      </w:pPr>
    </w:p>
    <w:p w14:paraId="11FE3FDD" w14:textId="77777777" w:rsidR="00F623A1" w:rsidRDefault="00F623A1" w:rsidP="00542C09"/>
    <w:sectPr w:rsidR="00F623A1" w:rsidSect="009E303F">
      <w:headerReference w:type="default" r:id="rId43"/>
      <w:footerReference w:type="default" r:id="rId44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D41C50" w14:textId="77777777" w:rsidR="00734DAC" w:rsidRDefault="00734DAC" w:rsidP="00B95433">
      <w:r>
        <w:separator/>
      </w:r>
    </w:p>
  </w:endnote>
  <w:endnote w:type="continuationSeparator" w:id="0">
    <w:p w14:paraId="18D384C0" w14:textId="77777777" w:rsidR="00734DAC" w:rsidRDefault="00734DAC" w:rsidP="00B95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jitsu Sans Light">
    <w:altName w:val="Calibri"/>
    <w:charset w:val="00"/>
    <w:family w:val="swiss"/>
    <w:pitch w:val="variable"/>
    <w:sig w:usb0="A00000AF" w:usb1="0000206B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jitsu Sans">
    <w:altName w:val="Calibri"/>
    <w:charset w:val="00"/>
    <w:family w:val="swiss"/>
    <w:pitch w:val="variable"/>
    <w:sig w:usb0="A00000AF" w:usb1="0000206B" w:usb2="00000000" w:usb3="00000000" w:csb0="00000001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FBB04" w14:textId="77777777" w:rsidR="008007A1" w:rsidRPr="00C7630F" w:rsidRDefault="008007A1" w:rsidP="008007A1">
    <w:pPr>
      <w:tabs>
        <w:tab w:val="center" w:pos="4536"/>
      </w:tabs>
      <w:rPr>
        <w:rFonts w:ascii="Fujitsu Sans Light" w:hAnsi="Fujitsu Sans Light" w:cs="Arial"/>
        <w:b/>
        <w:color w:val="FF0000"/>
        <w:szCs w:val="20"/>
      </w:rPr>
    </w:pPr>
    <w:r w:rsidRPr="00C7630F">
      <w:rPr>
        <w:rFonts w:ascii="Fujitsu Sans Light" w:hAnsi="Fujitsu Sans Light"/>
        <w:b/>
        <w:szCs w:val="20"/>
      </w:rPr>
      <w:tab/>
    </w:r>
    <w:r w:rsidRPr="00C7630F">
      <w:rPr>
        <w:rFonts w:ascii="Fujitsu Sans Light" w:hAnsi="Fujitsu Sans Light" w:cs="Arial"/>
        <w:b/>
        <w:color w:val="FF0000"/>
        <w:szCs w:val="20"/>
      </w:rPr>
      <w:fldChar w:fldCharType="begin"/>
    </w:r>
    <w:r w:rsidRPr="00C7630F">
      <w:rPr>
        <w:rFonts w:ascii="Fujitsu Sans Light" w:hAnsi="Fujitsu Sans Light" w:cs="Arial"/>
        <w:b/>
        <w:color w:val="FF0000"/>
        <w:szCs w:val="20"/>
      </w:rPr>
      <w:instrText xml:space="preserve"> DOCPROPERTY "Confidentiality" \* MERGEFORMAT </w:instrText>
    </w:r>
    <w:r w:rsidRPr="00C7630F">
      <w:rPr>
        <w:rFonts w:ascii="Fujitsu Sans Light" w:hAnsi="Fujitsu Sans Light" w:cs="Arial"/>
        <w:b/>
        <w:color w:val="FF0000"/>
        <w:szCs w:val="20"/>
      </w:rPr>
      <w:fldChar w:fldCharType="separate"/>
    </w:r>
    <w:r w:rsidR="00932B22">
      <w:rPr>
        <w:rFonts w:ascii="Fujitsu Sans Light" w:hAnsi="Fujitsu Sans Light" w:cs="Arial"/>
        <w:b/>
        <w:color w:val="FF0000"/>
        <w:szCs w:val="20"/>
      </w:rPr>
      <w:t>Commercial-in-Confidence</w:t>
    </w:r>
    <w:r w:rsidRPr="00C7630F">
      <w:rPr>
        <w:rFonts w:ascii="Fujitsu Sans Light" w:hAnsi="Fujitsu Sans Light" w:cs="Arial"/>
        <w:b/>
        <w:color w:val="FF0000"/>
        <w:szCs w:val="20"/>
      </w:rPr>
      <w:fldChar w:fldCharType="end"/>
    </w:r>
  </w:p>
  <w:p w14:paraId="6A765BB2" w14:textId="77777777" w:rsidR="008007A1" w:rsidRPr="00C7630F" w:rsidRDefault="008007A1" w:rsidP="008007A1">
    <w:pPr>
      <w:tabs>
        <w:tab w:val="right" w:pos="9070"/>
      </w:tabs>
      <w:rPr>
        <w:rFonts w:ascii="Fujitsu Sans Light" w:hAnsi="Fujitsu Sans Light"/>
        <w:szCs w:val="20"/>
      </w:rPr>
    </w:pPr>
    <w:r w:rsidRPr="00C7630F">
      <w:rPr>
        <w:rFonts w:ascii="Fujitsu Sans Light" w:hAnsi="Fujitsu Sans Light"/>
        <w:szCs w:val="20"/>
      </w:rPr>
      <w:t>Unauthorised printed copies are ‘uncontrolled’.</w:t>
    </w:r>
  </w:p>
  <w:p w14:paraId="59A8B44C" w14:textId="27C9EB34" w:rsidR="008007A1" w:rsidRPr="00C7630F" w:rsidRDefault="008007A1" w:rsidP="008007A1">
    <w:pPr>
      <w:rPr>
        <w:rFonts w:ascii="Fujitsu Sans Light" w:hAnsi="Fujitsu Sans Light"/>
        <w:szCs w:val="20"/>
      </w:rPr>
    </w:pPr>
    <w:r w:rsidRPr="00C7630F">
      <w:rPr>
        <w:rFonts w:ascii="Fujitsu Sans Light" w:hAnsi="Fujitsu Sans Light" w:cs="Arial"/>
        <w:szCs w:val="20"/>
      </w:rPr>
      <w:t>©</w:t>
    </w:r>
    <w:r w:rsidRPr="00C7630F">
      <w:rPr>
        <w:rFonts w:ascii="Fujitsu Sans Light" w:hAnsi="Fujitsu Sans Light"/>
        <w:szCs w:val="20"/>
      </w:rPr>
      <w:t xml:space="preserve"> </w:t>
    </w:r>
    <w:r w:rsidR="00C7630F" w:rsidRPr="00C7630F">
      <w:rPr>
        <w:rFonts w:ascii="Fujitsu Sans Light" w:hAnsi="Fujitsu Sans Light"/>
        <w:szCs w:val="20"/>
      </w:rPr>
      <w:t>202</w:t>
    </w:r>
    <w:r w:rsidR="00932B22">
      <w:rPr>
        <w:rFonts w:ascii="Fujitsu Sans Light" w:hAnsi="Fujitsu Sans Light"/>
        <w:szCs w:val="20"/>
      </w:rPr>
      <w:t>3</w:t>
    </w:r>
    <w:r w:rsidRPr="00C7630F">
      <w:rPr>
        <w:rFonts w:ascii="Fujitsu Sans Light" w:hAnsi="Fujitsu Sans Light"/>
        <w:szCs w:val="20"/>
      </w:rPr>
      <w:t xml:space="preserve"> All rights reserved.</w:t>
    </w:r>
  </w:p>
  <w:p w14:paraId="3819B262" w14:textId="77777777" w:rsidR="008007A1" w:rsidRPr="00C7630F" w:rsidRDefault="008007A1" w:rsidP="008007A1">
    <w:pPr>
      <w:rPr>
        <w:rFonts w:ascii="Fujitsu Sans Light" w:hAnsi="Fujitsu Sans Light"/>
        <w:szCs w:val="20"/>
      </w:rPr>
    </w:pPr>
    <w:r w:rsidRPr="00C7630F">
      <w:rPr>
        <w:rFonts w:ascii="Fujitsu Sans Light" w:hAnsi="Fujitsu Sans Light"/>
        <w:szCs w:val="20"/>
      </w:rPr>
      <w:t>This document may contain confidential information</w:t>
    </w:r>
    <w:r w:rsidR="00542C09">
      <w:rPr>
        <w:rFonts w:ascii="Fujitsu Sans Light" w:hAnsi="Fujitsu Sans Light"/>
        <w:szCs w:val="20"/>
      </w:rPr>
      <w:t>.</w:t>
    </w:r>
  </w:p>
  <w:p w14:paraId="4CDD2D39" w14:textId="77777777" w:rsidR="008007A1" w:rsidRPr="00C7630F" w:rsidRDefault="008007A1" w:rsidP="008007A1">
    <w:pPr>
      <w:rPr>
        <w:rFonts w:ascii="Fujitsu Sans Light" w:hAnsi="Fujitsu Sans Light"/>
        <w:szCs w:val="20"/>
      </w:rPr>
    </w:pPr>
    <w:r w:rsidRPr="00C7630F">
      <w:rPr>
        <w:rFonts w:ascii="Fujitsu Sans Light" w:hAnsi="Fujitsu Sans Light"/>
        <w:szCs w:val="20"/>
      </w:rPr>
      <w:t>Disclosure or dissemination to unauthorised individuals is strictly prohibited.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AD07C7" w14:textId="77777777" w:rsidR="00D14AD1" w:rsidRDefault="00D14AD1">
    <w:pPr>
      <w:pStyle w:val="Pta"/>
      <w:framePr w:wrap="around" w:vAnchor="text" w:hAnchor="margin" w:xAlign="right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14:paraId="56103945" w14:textId="77777777" w:rsidR="00D14AD1" w:rsidRDefault="00D14AD1">
    <w:pPr>
      <w:pStyle w:val="Pt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EB32B6" w14:textId="77777777" w:rsidR="00D14AD1" w:rsidRDefault="00D14AD1">
    <w:pPr>
      <w:pStyle w:val="Pta"/>
      <w:framePr w:wrap="around" w:vAnchor="text" w:hAnchor="margin" w:xAlign="right" w:y="1"/>
      <w:rPr>
        <w:rStyle w:val="slostrany"/>
      </w:rPr>
    </w:pPr>
  </w:p>
  <w:p w14:paraId="1505598B" w14:textId="2D884B64" w:rsidR="00D14AD1" w:rsidRPr="00DC15E9" w:rsidRDefault="005171A4" w:rsidP="00216F4E">
    <w:pPr>
      <w:pStyle w:val="MFooter"/>
      <w:jc w:val="center"/>
      <w:rPr>
        <w:sz w:val="20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BC90986" wp14:editId="70C0BFBB">
              <wp:simplePos x="0" y="0"/>
              <wp:positionH relativeFrom="page">
                <wp:posOffset>51435</wp:posOffset>
              </wp:positionH>
              <wp:positionV relativeFrom="page">
                <wp:posOffset>9832340</wp:posOffset>
              </wp:positionV>
              <wp:extent cx="7697470" cy="159385"/>
              <wp:effectExtent l="0" t="0" r="0" b="0"/>
              <wp:wrapNone/>
              <wp:docPr id="5" name="Textové po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9747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9C0585" w14:textId="77777777" w:rsidR="00D14AD1" w:rsidRDefault="00D14AD1" w:rsidP="00216F4E"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5F3CFCD7" wp14:editId="41BCBA31">
                                <wp:extent cx="7642860" cy="136525"/>
                                <wp:effectExtent l="19050" t="0" r="0" b="0"/>
                                <wp:docPr id="27" name="Picture 27" descr="Bar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 descr="Bar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42860" cy="136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88C9974" w14:textId="77777777" w:rsidR="00D14AD1" w:rsidRDefault="00D14AD1" w:rsidP="00216F4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C90986" id="_x0000_t202" coordsize="21600,21600" o:spt="202" path="m,l,21600r21600,l21600,xe">
              <v:stroke joinstyle="miter"/>
              <v:path gradientshapeok="t" o:connecttype="rect"/>
            </v:shapetype>
            <v:shape id="Textové pole 5" o:spid="_x0000_s1028" type="#_x0000_t202" style="position:absolute;left:0;text-align:left;margin-left:4.05pt;margin-top:774.2pt;width:606.1pt;height:12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" filled="f" stroked="f">
              <v:textbox inset="0,0,0,0">
                <w:txbxContent>
                  <w:p w14:paraId="3C9C0585" w14:textId="77777777" w:rsidR="00D14AD1" w:rsidRDefault="00D14AD1" w:rsidP="00216F4E"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5F3CFCD7" wp14:editId="41BCBA31">
                          <wp:extent cx="7642860" cy="136525"/>
                          <wp:effectExtent l="19050" t="0" r="0" b="0"/>
                          <wp:docPr id="27" name="Picture 27" descr="Bar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 descr="Bar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42860" cy="136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88C9974" w14:textId="77777777" w:rsidR="00D14AD1" w:rsidRDefault="00D14AD1" w:rsidP="00216F4E"/>
                </w:txbxContent>
              </v:textbox>
              <w10:wrap anchorx="page" anchory="page"/>
            </v:shape>
          </w:pict>
        </mc:Fallback>
      </mc:AlternateContent>
    </w:r>
    <w:r w:rsidR="00D14AD1" w:rsidRPr="00DC15E9">
      <w:rPr>
        <w:sz w:val="20"/>
      </w:rPr>
      <w:t>Confidential and Proprietary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28FAD" w14:textId="4DD5B54D" w:rsidR="00D14AD1" w:rsidRDefault="005171A4" w:rsidP="00216F4E">
    <w:pPr>
      <w:pStyle w:val="Pta"/>
      <w:ind w:left="-990"/>
      <w:jc w:val="cen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9B4FE50" wp14:editId="241ED4C8">
              <wp:simplePos x="0" y="0"/>
              <wp:positionH relativeFrom="page">
                <wp:posOffset>51435</wp:posOffset>
              </wp:positionH>
              <wp:positionV relativeFrom="page">
                <wp:posOffset>9832340</wp:posOffset>
              </wp:positionV>
              <wp:extent cx="7697470" cy="159385"/>
              <wp:effectExtent l="0" t="0" r="0" b="0"/>
              <wp:wrapNone/>
              <wp:docPr id="2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9747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3454F1" w14:textId="77777777" w:rsidR="00D14AD1" w:rsidRDefault="00D14AD1" w:rsidP="00216F4E">
                          <w:bookmarkStart w:id="9" w:name="bkmbar1"/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7B803A3F" wp14:editId="0147711C">
                                <wp:extent cx="7642860" cy="136525"/>
                                <wp:effectExtent l="19050" t="0" r="0" b="0"/>
                                <wp:docPr id="28" name="Picture 28" descr="Bar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 descr="Bar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42860" cy="136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bookmarkEnd w:id="9"/>
                        </w:p>
                        <w:p w14:paraId="34AB7A1E" w14:textId="77777777" w:rsidR="00D14AD1" w:rsidRDefault="00D14AD1" w:rsidP="00216F4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B4FE50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30" type="#_x0000_t202" style="position:absolute;left:0;text-align:left;margin-left:4.05pt;margin-top:774.2pt;width:606.1pt;height:12.5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" filled="f" stroked="f">
              <v:textbox inset="0,0,0,0">
                <w:txbxContent>
                  <w:p w14:paraId="2A3454F1" w14:textId="77777777" w:rsidR="00D14AD1" w:rsidRDefault="00D14AD1" w:rsidP="00216F4E">
                    <w:bookmarkStart w:id="10" w:name="bkmbar1"/>
                    <w:r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7B803A3F" wp14:editId="0147711C">
                          <wp:extent cx="7642860" cy="136525"/>
                          <wp:effectExtent l="19050" t="0" r="0" b="0"/>
                          <wp:docPr id="28" name="Picture 28" descr="Bar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 descr="Bar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42860" cy="136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bookmarkEnd w:id="10"/>
                  </w:p>
                  <w:p w14:paraId="34AB7A1E" w14:textId="77777777" w:rsidR="00D14AD1" w:rsidRDefault="00D14AD1" w:rsidP="00216F4E"/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9724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34F8F98" w14:textId="2F50328A" w:rsidR="0064694B" w:rsidRDefault="00BA30E8" w:rsidP="0064694B">
        <w:pPr>
          <w:pStyle w:val="Pta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1BD3">
          <w:rPr>
            <w:noProof/>
          </w:rPr>
          <w:t>7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44A30B" w14:textId="77777777" w:rsidR="0064694B" w:rsidRDefault="0064694B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D7EFE3" w14:textId="77777777" w:rsidR="00734DAC" w:rsidRDefault="00734DAC" w:rsidP="00B95433">
      <w:r>
        <w:separator/>
      </w:r>
    </w:p>
  </w:footnote>
  <w:footnote w:type="continuationSeparator" w:id="0">
    <w:p w14:paraId="00831BE0" w14:textId="77777777" w:rsidR="00734DAC" w:rsidRDefault="00734DAC" w:rsidP="00B95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34B90" w14:textId="7AE20C12" w:rsidR="00F43D87" w:rsidRDefault="005171A4">
    <w:pPr>
      <w:pStyle w:val="Hlavika"/>
    </w:pPr>
    <w:bookmarkStart w:id="1" w:name="bkmlogo1"/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6F5D8F9" wp14:editId="2A1175D4">
              <wp:simplePos x="0" y="0"/>
              <wp:positionH relativeFrom="page">
                <wp:posOffset>3784600</wp:posOffset>
              </wp:positionH>
              <wp:positionV relativeFrom="page">
                <wp:posOffset>685800</wp:posOffset>
              </wp:positionV>
              <wp:extent cx="3111500" cy="478790"/>
              <wp:effectExtent l="0" t="0" r="0" b="0"/>
              <wp:wrapNone/>
              <wp:docPr id="7" name="Textové po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0" cy="478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2751B7" w14:textId="77777777" w:rsidR="00F43D87" w:rsidRDefault="00F43D87" w:rsidP="00F43D87">
                          <w:pPr>
                            <w:pStyle w:val="stlDescriptor"/>
                          </w:pPr>
                          <w:bookmarkStart w:id="2" w:name="bkmbu"/>
                        </w:p>
                        <w:bookmarkEnd w:id="2"/>
                        <w:p w14:paraId="0176C143" w14:textId="77777777" w:rsidR="00F43D87" w:rsidRDefault="00F43D87" w:rsidP="00F43D87">
                          <w:pPr>
                            <w:pStyle w:val="stlBUName"/>
                            <w:ind w:right="544"/>
                            <w:rPr>
                              <w:lang w:val="nl-NL"/>
                            </w:rPr>
                          </w:pPr>
                          <w:r>
                            <w:rPr>
                              <w:rStyle w:val="stlBold"/>
                            </w:rPr>
                            <w:t xml:space="preserve">CEVA </w:t>
                          </w:r>
                          <w:r>
                            <w:t>Logistics</w:t>
                          </w:r>
                          <w:r>
                            <w:rPr>
                              <w:lang w:val="nl-NL"/>
                            </w:rPr>
                            <w:t xml:space="preserve"> </w:t>
                          </w:r>
                        </w:p>
                        <w:p w14:paraId="43E0CA68" w14:textId="77777777" w:rsidR="00F43D87" w:rsidRDefault="00F43D87" w:rsidP="00F43D87">
                          <w:pPr>
                            <w:pStyle w:val="stlBUName"/>
                            <w:rPr>
                              <w:lang w:val="nl-NL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5D8F9" id="_x0000_t202" coordsize="21600,21600" o:spt="202" path="m,l,21600r21600,l21600,xe">
              <v:stroke joinstyle="miter"/>
              <v:path gradientshapeok="t" o:connecttype="rect"/>
            </v:shapetype>
            <v:shape id="Textové pole 7" o:spid="_x0000_s1026" type="#_x0000_t202" style="position:absolute;margin-left:298pt;margin-top:54pt;width:245pt;height:37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" filled="f" stroked="f">
              <v:textbox inset="0,0,0,0">
                <w:txbxContent>
                  <w:p w14:paraId="6A2751B7" w14:textId="77777777" w:rsidR="00F43D87" w:rsidRDefault="00F43D87" w:rsidP="00F43D87">
                    <w:pPr>
                      <w:pStyle w:val="stlDescriptor"/>
                    </w:pPr>
                    <w:bookmarkStart w:id="3" w:name="bkmbu"/>
                  </w:p>
                  <w:bookmarkEnd w:id="3"/>
                  <w:p w14:paraId="0176C143" w14:textId="77777777" w:rsidR="00F43D87" w:rsidRDefault="00F43D87" w:rsidP="00F43D87">
                    <w:pPr>
                      <w:pStyle w:val="stlBUName"/>
                      <w:ind w:right="544"/>
                      <w:rPr>
                        <w:lang w:val="nl-NL"/>
                      </w:rPr>
                    </w:pPr>
                    <w:r>
                      <w:rPr>
                        <w:rStyle w:val="stlBold"/>
                      </w:rPr>
                      <w:t xml:space="preserve">CEVA </w:t>
                    </w:r>
                    <w:r>
                      <w:t>Logistics</w:t>
                    </w:r>
                    <w:r>
                      <w:rPr>
                        <w:lang w:val="nl-NL"/>
                      </w:rPr>
                      <w:t xml:space="preserve"> </w:t>
                    </w:r>
                  </w:p>
                  <w:p w14:paraId="43E0CA68" w14:textId="77777777" w:rsidR="00F43D87" w:rsidRDefault="00F43D87" w:rsidP="00F43D87">
                    <w:pPr>
                      <w:pStyle w:val="stlBUName"/>
                      <w:rPr>
                        <w:lang w:val="nl-NL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bookmarkEnd w:id="1"/>
    <w:r w:rsidR="00F43D87" w:rsidRPr="00291C30">
      <w:rPr>
        <w:rFonts w:ascii="Times New Roman" w:eastAsia="Arial" w:cs="Arial"/>
        <w:noProof/>
        <w:lang w:val="en-GB" w:eastAsia="en-GB"/>
      </w:rPr>
      <w:drawing>
        <wp:inline distT="0" distB="0" distL="0" distR="0" wp14:anchorId="65BCC875" wp14:editId="166310F1">
          <wp:extent cx="1628316" cy="866815"/>
          <wp:effectExtent l="0" t="0" r="0" b="0"/>
          <wp:docPr id="3" name="Picture 1" descr="C:\Users\Dijka\Desktop\NEW Logo files\Logo_525x28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ijka\Desktop\NEW Logo files\Logo_525x28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4264" cy="869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43D87">
      <w:ptab w:relativeTo="margin" w:alignment="center" w:leader="none"/>
    </w:r>
    <w:r w:rsidR="00F43D87"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CAFA24" w14:textId="5150EB4A" w:rsidR="00D14AD1" w:rsidRPr="00D33BE7" w:rsidRDefault="005171A4" w:rsidP="00216F4E">
    <w:pPr>
      <w:pStyle w:val="Hlavika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5AB9D5A" wp14:editId="6C09DC2F">
              <wp:simplePos x="0" y="0"/>
              <wp:positionH relativeFrom="margin">
                <wp:align>right</wp:align>
              </wp:positionH>
              <wp:positionV relativeFrom="page">
                <wp:posOffset>341630</wp:posOffset>
              </wp:positionV>
              <wp:extent cx="2671445" cy="756285"/>
              <wp:effectExtent l="0" t="0" r="0" b="0"/>
              <wp:wrapNone/>
              <wp:docPr id="6" name="Textové po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1445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4155"/>
                          </w:tblGrid>
                          <w:tr w:rsidR="00D14AD1" w:rsidRPr="00106CF0" w14:paraId="049346FD" w14:textId="77777777">
                            <w:trPr>
                              <w:trHeight w:hRule="exact" w:val="1191"/>
                            </w:trPr>
                            <w:tc>
                              <w:tcPr>
                                <w:tcW w:w="4155" w:type="dxa"/>
                                <w:vAlign w:val="bottom"/>
                              </w:tcPr>
                              <w:p w14:paraId="454412BE" w14:textId="77777777" w:rsidR="00D14AD1" w:rsidRDefault="00D14AD1" w:rsidP="00B1552B">
                                <w:pPr>
                                  <w:pStyle w:val="stlreferenceCS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>Intune Packaging and Deployment Guide</w:t>
                                </w:r>
                              </w:p>
                              <w:p w14:paraId="5F8FD4EB" w14:textId="3FF977AD" w:rsidR="00D14AD1" w:rsidRDefault="00D14AD1">
                                <w:pPr>
                                  <w:pStyle w:val="stlreferenceCS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DATE \@ "d-MMM-yy" </w:instrText>
                                </w:r>
                                <w:r>
                                  <w:fldChar w:fldCharType="separate"/>
                                </w:r>
                                <w:r w:rsidR="00721174">
                                  <w:t>11-Feb-24</w:t>
                                </w:r>
                                <w:r>
                                  <w:fldChar w:fldCharType="end"/>
                                </w:r>
                              </w:p>
                              <w:p w14:paraId="2BE829AB" w14:textId="77777777" w:rsidR="00D14AD1" w:rsidRPr="00932487" w:rsidRDefault="00D14AD1" w:rsidP="00A7004C">
                                <w:pPr>
                                  <w:pStyle w:val="stlreferenceCS"/>
                                </w:pPr>
                                <w:r w:rsidRPr="00932487">
                                  <w:t xml:space="preserve">Page </w:t>
                                </w:r>
                                <w:r w:rsidRPr="00932487">
                                  <w:rPr>
                                    <w:rStyle w:val="slostrany"/>
                                    <w:rFonts w:eastAsia="Times New Roman"/>
                                    <w:noProof w:val="0"/>
                                    <w:sz w:val="12"/>
                                    <w:szCs w:val="20"/>
                                    <w:lang w:val="en-US" w:eastAsia="en-US"/>
                                  </w:rPr>
                                  <w:fldChar w:fldCharType="begin"/>
                                </w:r>
                                <w:r w:rsidRPr="00932487">
                                  <w:rPr>
                                    <w:rStyle w:val="slostrany"/>
                                    <w:rFonts w:eastAsia="Times New Roman"/>
                                    <w:noProof w:val="0"/>
                                    <w:sz w:val="12"/>
                                    <w:szCs w:val="20"/>
                                    <w:lang w:val="en-US" w:eastAsia="en-US"/>
                                  </w:rPr>
                                  <w:instrText xml:space="preserve"> PAGE </w:instrText>
                                </w:r>
                                <w:r w:rsidRPr="00932487">
                                  <w:rPr>
                                    <w:rStyle w:val="slostrany"/>
                                    <w:rFonts w:eastAsia="Times New Roman"/>
                                    <w:noProof w:val="0"/>
                                    <w:sz w:val="12"/>
                                    <w:szCs w:val="20"/>
                                    <w:lang w:val="en-US" w:eastAsia="en-US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slostrany"/>
                                    <w:rFonts w:eastAsia="Times New Roman"/>
                                    <w:sz w:val="12"/>
                                    <w:szCs w:val="20"/>
                                    <w:lang w:val="en-US" w:eastAsia="en-US"/>
                                  </w:rPr>
                                  <w:t>6</w:t>
                                </w:r>
                                <w:r w:rsidRPr="00932487">
                                  <w:rPr>
                                    <w:rStyle w:val="slostrany"/>
                                    <w:rFonts w:eastAsia="Times New Roman"/>
                                    <w:noProof w:val="0"/>
                                    <w:sz w:val="12"/>
                                    <w:szCs w:val="20"/>
                                    <w:lang w:val="en-US" w:eastAsia="en-US"/>
                                  </w:rPr>
                                  <w:fldChar w:fldCharType="end"/>
                                </w:r>
                                <w:r w:rsidRPr="00932487">
                                  <w:rPr>
                                    <w:rStyle w:val="slostrany"/>
                                    <w:rFonts w:eastAsia="Times New Roman"/>
                                    <w:noProof w:val="0"/>
                                    <w:sz w:val="12"/>
                                    <w:szCs w:val="20"/>
                                    <w:lang w:val="en-US" w:eastAsia="en-US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</w:tbl>
                        <w:p w14:paraId="2116FE6D" w14:textId="77777777" w:rsidR="00D14AD1" w:rsidRDefault="00D14AD1" w:rsidP="00216F4E">
                          <w:pPr>
                            <w:pStyle w:val="stlBUName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AB9D5A" id="_x0000_t202" coordsize="21600,21600" o:spt="202" path="m,l,21600r21600,l21600,xe">
              <v:stroke joinstyle="miter"/>
              <v:path gradientshapeok="t" o:connecttype="rect"/>
            </v:shapetype>
            <v:shape id="Textové pole 6" o:spid="_x0000_s1027" type="#_x0000_t202" style="position:absolute;margin-left:159.15pt;margin-top:26.9pt;width:210.35pt;height:59.5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4155"/>
                    </w:tblGrid>
                    <w:tr w:rsidR="00D14AD1" w:rsidRPr="00106CF0" w14:paraId="049346FD" w14:textId="77777777">
                      <w:trPr>
                        <w:trHeight w:hRule="exact" w:val="1191"/>
                      </w:trPr>
                      <w:tc>
                        <w:tcPr>
                          <w:tcW w:w="4155" w:type="dxa"/>
                          <w:vAlign w:val="bottom"/>
                        </w:tcPr>
                        <w:p w14:paraId="454412BE" w14:textId="77777777" w:rsidR="00D14AD1" w:rsidRDefault="00D14AD1" w:rsidP="00B1552B">
                          <w:pPr>
                            <w:pStyle w:val="stlreferenceCS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Intune Packaging and Deployment Guide</w:t>
                          </w:r>
                        </w:p>
                        <w:p w14:paraId="5F8FD4EB" w14:textId="3FF977AD" w:rsidR="00D14AD1" w:rsidRDefault="00D14AD1">
                          <w:pPr>
                            <w:pStyle w:val="stlreferenceCS"/>
                          </w:pPr>
                          <w:r>
                            <w:fldChar w:fldCharType="begin"/>
                          </w:r>
                          <w:r>
                            <w:instrText xml:space="preserve"> DATE \@ "d-MMM-yy" </w:instrText>
                          </w:r>
                          <w:r>
                            <w:fldChar w:fldCharType="separate"/>
                          </w:r>
                          <w:r w:rsidR="00721174">
                            <w:t>11-Feb-24</w:t>
                          </w:r>
                          <w:r>
                            <w:fldChar w:fldCharType="end"/>
                          </w:r>
                        </w:p>
                        <w:p w14:paraId="2BE829AB" w14:textId="77777777" w:rsidR="00D14AD1" w:rsidRPr="00932487" w:rsidRDefault="00D14AD1" w:rsidP="00A7004C">
                          <w:pPr>
                            <w:pStyle w:val="stlreferenceCS"/>
                          </w:pPr>
                          <w:r w:rsidRPr="00932487">
                            <w:t xml:space="preserve">Page </w:t>
                          </w:r>
                          <w:r w:rsidRPr="00932487">
                            <w:rPr>
                              <w:rStyle w:val="slostrany"/>
                              <w:rFonts w:eastAsia="Times New Roman"/>
                              <w:noProof w:val="0"/>
                              <w:sz w:val="12"/>
                              <w:szCs w:val="20"/>
                              <w:lang w:val="en-US" w:eastAsia="en-US"/>
                            </w:rPr>
                            <w:fldChar w:fldCharType="begin"/>
                          </w:r>
                          <w:r w:rsidRPr="00932487">
                            <w:rPr>
                              <w:rStyle w:val="slostrany"/>
                              <w:rFonts w:eastAsia="Times New Roman"/>
                              <w:noProof w:val="0"/>
                              <w:sz w:val="12"/>
                              <w:szCs w:val="20"/>
                              <w:lang w:val="en-US" w:eastAsia="en-US"/>
                            </w:rPr>
                            <w:instrText xml:space="preserve"> PAGE </w:instrText>
                          </w:r>
                          <w:r w:rsidRPr="00932487">
                            <w:rPr>
                              <w:rStyle w:val="slostrany"/>
                              <w:rFonts w:eastAsia="Times New Roman"/>
                              <w:noProof w:val="0"/>
                              <w:sz w:val="12"/>
                              <w:szCs w:val="20"/>
                              <w:lang w:val="en-US" w:eastAsia="en-US"/>
                            </w:rPr>
                            <w:fldChar w:fldCharType="separate"/>
                          </w:r>
                          <w:r>
                            <w:rPr>
                              <w:rStyle w:val="slostrany"/>
                              <w:rFonts w:eastAsia="Times New Roman"/>
                              <w:sz w:val="12"/>
                              <w:szCs w:val="20"/>
                              <w:lang w:val="en-US" w:eastAsia="en-US"/>
                            </w:rPr>
                            <w:t>6</w:t>
                          </w:r>
                          <w:r w:rsidRPr="00932487">
                            <w:rPr>
                              <w:rStyle w:val="slostrany"/>
                              <w:rFonts w:eastAsia="Times New Roman"/>
                              <w:noProof w:val="0"/>
                              <w:sz w:val="12"/>
                              <w:szCs w:val="20"/>
                              <w:lang w:val="en-US" w:eastAsia="en-US"/>
                            </w:rPr>
                            <w:fldChar w:fldCharType="end"/>
                          </w:r>
                          <w:r w:rsidRPr="00932487">
                            <w:rPr>
                              <w:rStyle w:val="slostrany"/>
                              <w:rFonts w:eastAsia="Times New Roman"/>
                              <w:noProof w:val="0"/>
                              <w:sz w:val="12"/>
                              <w:szCs w:val="20"/>
                              <w:lang w:val="en-US" w:eastAsia="en-US"/>
                            </w:rPr>
                            <w:t xml:space="preserve"> </w:t>
                          </w:r>
                        </w:p>
                      </w:tc>
                    </w:tr>
                  </w:tbl>
                  <w:p w14:paraId="2116FE6D" w14:textId="77777777" w:rsidR="00D14AD1" w:rsidRDefault="00D14AD1" w:rsidP="00216F4E">
                    <w:pPr>
                      <w:pStyle w:val="stlBUName"/>
                      <w:rPr>
                        <w:lang w:val="en-US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D14AD1">
      <w:rPr>
        <w:noProof/>
        <w:lang w:val="en-GB" w:eastAsia="en-GB"/>
      </w:rPr>
      <w:drawing>
        <wp:inline distT="0" distB="0" distL="0" distR="0" wp14:anchorId="16359EA4" wp14:editId="2213C003">
          <wp:extent cx="1753520" cy="718806"/>
          <wp:effectExtent l="0" t="0" r="0" b="571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1827" cy="7263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9685D" w14:textId="36351C1B" w:rsidR="00D14AD1" w:rsidRDefault="005171A4" w:rsidP="00216F4E">
    <w:pPr>
      <w:pStyle w:val="Hlavika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F5056F5" wp14:editId="3440D4EB">
              <wp:simplePos x="0" y="0"/>
              <wp:positionH relativeFrom="page">
                <wp:posOffset>3784600</wp:posOffset>
              </wp:positionH>
              <wp:positionV relativeFrom="page">
                <wp:posOffset>685800</wp:posOffset>
              </wp:positionV>
              <wp:extent cx="3111500" cy="478790"/>
              <wp:effectExtent l="0" t="0" r="0" b="0"/>
              <wp:wrapNone/>
              <wp:docPr id="4" name="Textové po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0" cy="478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3FCDD6" w14:textId="77777777" w:rsidR="00D14AD1" w:rsidRDefault="00D14AD1" w:rsidP="00216F4E">
                          <w:pPr>
                            <w:pStyle w:val="stlDescriptor"/>
                          </w:pPr>
                        </w:p>
                        <w:p w14:paraId="2AC82AAA" w14:textId="77777777" w:rsidR="00D14AD1" w:rsidRDefault="00D14AD1" w:rsidP="001D56E4">
                          <w:pPr>
                            <w:pStyle w:val="stlBUName"/>
                            <w:ind w:right="544"/>
                            <w:rPr>
                              <w:lang w:val="nl-NL"/>
                            </w:rPr>
                          </w:pPr>
                          <w:r>
                            <w:rPr>
                              <w:rStyle w:val="stlBold"/>
                            </w:rPr>
                            <w:t xml:space="preserve">CEVA </w:t>
                          </w:r>
                          <w:r>
                            <w:t>Logistics</w:t>
                          </w:r>
                          <w:r>
                            <w:rPr>
                              <w:lang w:val="nl-NL"/>
                            </w:rPr>
                            <w:t xml:space="preserve"> </w:t>
                          </w:r>
                        </w:p>
                        <w:p w14:paraId="5C197DC5" w14:textId="77777777" w:rsidR="00D14AD1" w:rsidRDefault="00D14AD1" w:rsidP="001D56E4">
                          <w:pPr>
                            <w:pStyle w:val="stlBUName"/>
                            <w:rPr>
                              <w:lang w:val="nl-NL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5056F5" id="_x0000_t202" coordsize="21600,21600" o:spt="202" path="m,l,21600r21600,l21600,xe">
              <v:stroke joinstyle="miter"/>
              <v:path gradientshapeok="t" o:connecttype="rect"/>
            </v:shapetype>
            <v:shape id="Textové pole 4" o:spid="_x0000_s1029" type="#_x0000_t202" style="position:absolute;margin-left:298pt;margin-top:54pt;width:245pt;height:37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" filled="f" stroked="f">
              <v:textbox inset="0,0,0,0">
                <w:txbxContent>
                  <w:p w14:paraId="003FCDD6" w14:textId="77777777" w:rsidR="00D14AD1" w:rsidRDefault="00D14AD1" w:rsidP="00216F4E">
                    <w:pPr>
                      <w:pStyle w:val="stlDescriptor"/>
                    </w:pPr>
                  </w:p>
                  <w:p w14:paraId="2AC82AAA" w14:textId="77777777" w:rsidR="00D14AD1" w:rsidRDefault="00D14AD1" w:rsidP="001D56E4">
                    <w:pPr>
                      <w:pStyle w:val="stlBUName"/>
                      <w:ind w:right="544"/>
                      <w:rPr>
                        <w:lang w:val="nl-NL"/>
                      </w:rPr>
                    </w:pPr>
                    <w:r>
                      <w:rPr>
                        <w:rStyle w:val="stlBold"/>
                      </w:rPr>
                      <w:t xml:space="preserve">CEVA </w:t>
                    </w:r>
                    <w:r>
                      <w:t>Logistics</w:t>
                    </w:r>
                    <w:r>
                      <w:rPr>
                        <w:lang w:val="nl-NL"/>
                      </w:rPr>
                      <w:t xml:space="preserve"> </w:t>
                    </w:r>
                  </w:p>
                  <w:p w14:paraId="5C197DC5" w14:textId="77777777" w:rsidR="00D14AD1" w:rsidRDefault="00D14AD1" w:rsidP="001D56E4">
                    <w:pPr>
                      <w:pStyle w:val="stlBUName"/>
                      <w:rPr>
                        <w:lang w:val="nl-NL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14AD1">
      <w:rPr>
        <w:noProof/>
        <w:lang w:val="en-GB" w:eastAsia="en-GB"/>
      </w:rPr>
      <w:drawing>
        <wp:inline distT="0" distB="0" distL="0" distR="0" wp14:anchorId="1740723E" wp14:editId="1E6B7F74">
          <wp:extent cx="1837022" cy="753035"/>
          <wp:effectExtent l="0" t="0" r="0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62248" cy="763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39189" w14:textId="64EA45A9" w:rsidR="0064694B" w:rsidRPr="009326D3" w:rsidRDefault="001B6F16" w:rsidP="0064694B">
    <w:pPr>
      <w:pStyle w:val="Hlavika"/>
      <w:jc w:val="center"/>
      <w:rPr>
        <w:rFonts w:ascii="Trebuchet MS" w:hAnsi="Trebuchet MS"/>
        <w:b/>
        <w:u w:val="single"/>
      </w:rPr>
    </w:pPr>
    <w:r>
      <w:rPr>
        <w:noProof/>
        <w:lang w:val="en-GB" w:eastAsia="en-GB"/>
      </w:rPr>
      <w:drawing>
        <wp:anchor distT="0" distB="0" distL="114300" distR="114300" simplePos="0" relativeHeight="251657216" behindDoc="0" locked="0" layoutInCell="1" allowOverlap="1" wp14:anchorId="65063331" wp14:editId="46BFDDB2">
          <wp:simplePos x="0" y="0"/>
          <wp:positionH relativeFrom="column">
            <wp:posOffset>5424170</wp:posOffset>
          </wp:positionH>
          <wp:positionV relativeFrom="paragraph">
            <wp:posOffset>6985</wp:posOffset>
          </wp:positionV>
          <wp:extent cx="762000" cy="245806"/>
          <wp:effectExtent l="0" t="0" r="0" b="1905"/>
          <wp:wrapNone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2458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243F">
      <w:rPr>
        <w:rFonts w:ascii="Trebuchet MS" w:hAnsi="Trebuchet MS"/>
        <w:b/>
        <w:u w:val="single"/>
      </w:rPr>
      <w:t>Software Request Form</w:t>
    </w:r>
    <w:r w:rsidR="00BA30E8">
      <w:rPr>
        <w:rFonts w:ascii="Trebuchet MS" w:hAnsi="Trebuchet MS"/>
        <w:b/>
        <w:u w:val="single"/>
      </w:rPr>
      <w:t xml:space="preserve"> - *** Commercial In </w:t>
    </w:r>
    <w:r w:rsidR="00BA30E8" w:rsidRPr="009326D3">
      <w:rPr>
        <w:rFonts w:ascii="Trebuchet MS" w:hAnsi="Trebuchet MS"/>
        <w:b/>
        <w:u w:val="single"/>
      </w:rPr>
      <w:t>Confidence</w:t>
    </w:r>
    <w:r w:rsidR="00BA30E8" w:rsidRPr="009326D3">
      <w:rPr>
        <w:rFonts w:ascii="Trebuchet MS" w:hAnsi="Trebuchet MS"/>
        <w:b/>
        <w:u w:val="single"/>
      </w:rPr>
      <w:br/>
    </w:r>
  </w:p>
  <w:p w14:paraId="666313ED" w14:textId="77777777" w:rsidR="0064694B" w:rsidRPr="00D4707E" w:rsidRDefault="0064694B" w:rsidP="0064694B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6A31"/>
    <w:multiLevelType w:val="hybridMultilevel"/>
    <w:tmpl w:val="C88ADEE8"/>
    <w:lvl w:ilvl="0" w:tplc="697896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96969"/>
    <w:multiLevelType w:val="hybridMultilevel"/>
    <w:tmpl w:val="7E4C90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77CC3"/>
    <w:multiLevelType w:val="hybridMultilevel"/>
    <w:tmpl w:val="678CCD2E"/>
    <w:lvl w:ilvl="0" w:tplc="19149E5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952FF"/>
    <w:multiLevelType w:val="hybridMultilevel"/>
    <w:tmpl w:val="26946E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340FE"/>
    <w:multiLevelType w:val="hybridMultilevel"/>
    <w:tmpl w:val="A728327A"/>
    <w:lvl w:ilvl="0" w:tplc="0C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8386C"/>
    <w:multiLevelType w:val="hybridMultilevel"/>
    <w:tmpl w:val="8020E1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8270E"/>
    <w:multiLevelType w:val="hybridMultilevel"/>
    <w:tmpl w:val="58424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50095"/>
    <w:multiLevelType w:val="hybridMultilevel"/>
    <w:tmpl w:val="7E4C90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90EF1"/>
    <w:multiLevelType w:val="hybridMultilevel"/>
    <w:tmpl w:val="7E4C90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83C8E"/>
    <w:multiLevelType w:val="hybridMultilevel"/>
    <w:tmpl w:val="3E9424E0"/>
    <w:lvl w:ilvl="0" w:tplc="226278DE">
      <w:start w:val="21"/>
      <w:numFmt w:val="bullet"/>
      <w:lvlText w:val="-"/>
      <w:lvlJc w:val="left"/>
      <w:pPr>
        <w:ind w:left="720" w:hanging="360"/>
      </w:pPr>
      <w:rPr>
        <w:rFonts w:ascii="Fujitsu Sans Light" w:eastAsia="Times New Roman" w:hAnsi="Fujitsu Sans Light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023875"/>
    <w:multiLevelType w:val="hybridMultilevel"/>
    <w:tmpl w:val="58424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D060C4"/>
    <w:multiLevelType w:val="hybridMultilevel"/>
    <w:tmpl w:val="93967A1C"/>
    <w:lvl w:ilvl="0" w:tplc="3258C672">
      <w:start w:val="8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F21B01"/>
    <w:multiLevelType w:val="hybridMultilevel"/>
    <w:tmpl w:val="6ACEC7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F7793F"/>
    <w:multiLevelType w:val="hybridMultilevel"/>
    <w:tmpl w:val="CCA44D08"/>
    <w:lvl w:ilvl="0" w:tplc="D4D20F0E">
      <w:start w:val="20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52740"/>
    <w:multiLevelType w:val="hybridMultilevel"/>
    <w:tmpl w:val="652E2F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D049E3"/>
    <w:multiLevelType w:val="hybridMultilevel"/>
    <w:tmpl w:val="58424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50173"/>
    <w:multiLevelType w:val="hybridMultilevel"/>
    <w:tmpl w:val="7D2C92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58361B"/>
    <w:multiLevelType w:val="hybridMultilevel"/>
    <w:tmpl w:val="8886DE1C"/>
    <w:lvl w:ilvl="0" w:tplc="3B7C66B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6429D6"/>
    <w:multiLevelType w:val="hybridMultilevel"/>
    <w:tmpl w:val="58424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596A4C"/>
    <w:multiLevelType w:val="hybridMultilevel"/>
    <w:tmpl w:val="76E847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9F1C9B"/>
    <w:multiLevelType w:val="hybridMultilevel"/>
    <w:tmpl w:val="42F40148"/>
    <w:lvl w:ilvl="0" w:tplc="D8D64B68">
      <w:numFmt w:val="bullet"/>
      <w:lvlText w:val="-"/>
      <w:lvlJc w:val="left"/>
      <w:pPr>
        <w:ind w:left="535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</w:abstractNum>
  <w:abstractNum w:abstractNumId="21" w15:restartNumberingAfterBreak="0">
    <w:nsid w:val="372D012A"/>
    <w:multiLevelType w:val="hybridMultilevel"/>
    <w:tmpl w:val="73C023F6"/>
    <w:lvl w:ilvl="0" w:tplc="D1EA8C9A">
      <w:numFmt w:val="bullet"/>
      <w:lvlText w:val="-"/>
      <w:lvlJc w:val="left"/>
      <w:pPr>
        <w:ind w:left="535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</w:abstractNum>
  <w:abstractNum w:abstractNumId="22" w15:restartNumberingAfterBreak="0">
    <w:nsid w:val="384C6E78"/>
    <w:multiLevelType w:val="hybridMultilevel"/>
    <w:tmpl w:val="7E4C90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7A4D92"/>
    <w:multiLevelType w:val="hybridMultilevel"/>
    <w:tmpl w:val="7C80BB64"/>
    <w:lvl w:ilvl="0" w:tplc="D73230E0">
      <w:numFmt w:val="bullet"/>
      <w:lvlText w:val="-"/>
      <w:lvlJc w:val="left"/>
      <w:pPr>
        <w:ind w:left="677" w:hanging="360"/>
      </w:pPr>
      <w:rPr>
        <w:rFonts w:ascii="Arial" w:eastAsia="Times New Roman" w:hAnsi="Arial" w:cs="Arial" w:hint="default"/>
        <w:u w:val="single"/>
      </w:rPr>
    </w:lvl>
    <w:lvl w:ilvl="1" w:tplc="0C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4" w15:restartNumberingAfterBreak="0">
    <w:nsid w:val="3FAF6C44"/>
    <w:multiLevelType w:val="hybridMultilevel"/>
    <w:tmpl w:val="E2D487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A73632"/>
    <w:multiLevelType w:val="hybridMultilevel"/>
    <w:tmpl w:val="DFC66F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9C498E"/>
    <w:multiLevelType w:val="hybridMultilevel"/>
    <w:tmpl w:val="58424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190DF5"/>
    <w:multiLevelType w:val="hybridMultilevel"/>
    <w:tmpl w:val="4F2831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E7121C"/>
    <w:multiLevelType w:val="hybridMultilevel"/>
    <w:tmpl w:val="0122C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C7484"/>
    <w:multiLevelType w:val="hybridMultilevel"/>
    <w:tmpl w:val="7E0CEE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A06C7"/>
    <w:multiLevelType w:val="hybridMultilevel"/>
    <w:tmpl w:val="7CF42CD0"/>
    <w:lvl w:ilvl="0" w:tplc="19149E5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EA7F68"/>
    <w:multiLevelType w:val="hybridMultilevel"/>
    <w:tmpl w:val="58424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346342"/>
    <w:multiLevelType w:val="hybridMultilevel"/>
    <w:tmpl w:val="31FE52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C31F65"/>
    <w:multiLevelType w:val="hybridMultilevel"/>
    <w:tmpl w:val="58424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4503D2"/>
    <w:multiLevelType w:val="hybridMultilevel"/>
    <w:tmpl w:val="70247B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D27B1A"/>
    <w:multiLevelType w:val="hybridMultilevel"/>
    <w:tmpl w:val="584247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30"/>
  </w:num>
  <w:num w:numId="4">
    <w:abstractNumId w:val="22"/>
  </w:num>
  <w:num w:numId="5">
    <w:abstractNumId w:val="8"/>
  </w:num>
  <w:num w:numId="6">
    <w:abstractNumId w:val="7"/>
  </w:num>
  <w:num w:numId="7">
    <w:abstractNumId w:val="1"/>
  </w:num>
  <w:num w:numId="8">
    <w:abstractNumId w:val="5"/>
  </w:num>
  <w:num w:numId="9">
    <w:abstractNumId w:val="25"/>
  </w:num>
  <w:num w:numId="10">
    <w:abstractNumId w:val="24"/>
  </w:num>
  <w:num w:numId="11">
    <w:abstractNumId w:val="16"/>
  </w:num>
  <w:num w:numId="12">
    <w:abstractNumId w:val="29"/>
  </w:num>
  <w:num w:numId="13">
    <w:abstractNumId w:val="32"/>
  </w:num>
  <w:num w:numId="14">
    <w:abstractNumId w:val="14"/>
  </w:num>
  <w:num w:numId="15">
    <w:abstractNumId w:val="34"/>
  </w:num>
  <w:num w:numId="16">
    <w:abstractNumId w:val="28"/>
  </w:num>
  <w:num w:numId="17">
    <w:abstractNumId w:val="3"/>
  </w:num>
  <w:num w:numId="18">
    <w:abstractNumId w:val="33"/>
  </w:num>
  <w:num w:numId="19">
    <w:abstractNumId w:val="18"/>
  </w:num>
  <w:num w:numId="20">
    <w:abstractNumId w:val="26"/>
  </w:num>
  <w:num w:numId="21">
    <w:abstractNumId w:val="31"/>
  </w:num>
  <w:num w:numId="22">
    <w:abstractNumId w:val="12"/>
  </w:num>
  <w:num w:numId="23">
    <w:abstractNumId w:val="15"/>
  </w:num>
  <w:num w:numId="24">
    <w:abstractNumId w:val="10"/>
  </w:num>
  <w:num w:numId="25">
    <w:abstractNumId w:val="35"/>
  </w:num>
  <w:num w:numId="26">
    <w:abstractNumId w:val="6"/>
  </w:num>
  <w:num w:numId="27">
    <w:abstractNumId w:val="13"/>
  </w:num>
  <w:num w:numId="28">
    <w:abstractNumId w:val="11"/>
  </w:num>
  <w:num w:numId="29">
    <w:abstractNumId w:val="23"/>
  </w:num>
  <w:num w:numId="30">
    <w:abstractNumId w:val="20"/>
  </w:num>
  <w:num w:numId="31">
    <w:abstractNumId w:val="21"/>
  </w:num>
  <w:num w:numId="32">
    <w:abstractNumId w:val="0"/>
  </w:num>
  <w:num w:numId="33">
    <w:abstractNumId w:val="19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7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WAFVersion" w:val="5.0"/>
  </w:docVars>
  <w:rsids>
    <w:rsidRoot w:val="00932B22"/>
    <w:rsid w:val="000014A5"/>
    <w:rsid w:val="00002868"/>
    <w:rsid w:val="00004898"/>
    <w:rsid w:val="000060AB"/>
    <w:rsid w:val="00015632"/>
    <w:rsid w:val="000163DA"/>
    <w:rsid w:val="0002001A"/>
    <w:rsid w:val="00022E49"/>
    <w:rsid w:val="00031F02"/>
    <w:rsid w:val="0003434D"/>
    <w:rsid w:val="00035112"/>
    <w:rsid w:val="00035F83"/>
    <w:rsid w:val="000467B5"/>
    <w:rsid w:val="00046ED2"/>
    <w:rsid w:val="00050381"/>
    <w:rsid w:val="000547B8"/>
    <w:rsid w:val="0006227E"/>
    <w:rsid w:val="00071C4B"/>
    <w:rsid w:val="0007497D"/>
    <w:rsid w:val="000769F0"/>
    <w:rsid w:val="00081B90"/>
    <w:rsid w:val="00082CBE"/>
    <w:rsid w:val="000850F0"/>
    <w:rsid w:val="00086485"/>
    <w:rsid w:val="00086E66"/>
    <w:rsid w:val="00090CF7"/>
    <w:rsid w:val="000919EA"/>
    <w:rsid w:val="000A1CD2"/>
    <w:rsid w:val="000A2637"/>
    <w:rsid w:val="000A31B6"/>
    <w:rsid w:val="000A3DCF"/>
    <w:rsid w:val="000A6744"/>
    <w:rsid w:val="000B1659"/>
    <w:rsid w:val="000B267E"/>
    <w:rsid w:val="000B39A0"/>
    <w:rsid w:val="000B57BD"/>
    <w:rsid w:val="000B6F3B"/>
    <w:rsid w:val="000C67AC"/>
    <w:rsid w:val="000C688F"/>
    <w:rsid w:val="000C72CE"/>
    <w:rsid w:val="000D0B34"/>
    <w:rsid w:val="000D17AA"/>
    <w:rsid w:val="000D5296"/>
    <w:rsid w:val="000D695F"/>
    <w:rsid w:val="000E0469"/>
    <w:rsid w:val="000E09F1"/>
    <w:rsid w:val="000E6028"/>
    <w:rsid w:val="000E6495"/>
    <w:rsid w:val="000F2DBC"/>
    <w:rsid w:val="000F69E0"/>
    <w:rsid w:val="000F7B1C"/>
    <w:rsid w:val="001008F0"/>
    <w:rsid w:val="00101D5B"/>
    <w:rsid w:val="00102767"/>
    <w:rsid w:val="00102828"/>
    <w:rsid w:val="001055E4"/>
    <w:rsid w:val="00105CDC"/>
    <w:rsid w:val="0011013C"/>
    <w:rsid w:val="0011172A"/>
    <w:rsid w:val="00117F20"/>
    <w:rsid w:val="0012649E"/>
    <w:rsid w:val="00126A26"/>
    <w:rsid w:val="00127035"/>
    <w:rsid w:val="00134B91"/>
    <w:rsid w:val="00137AF3"/>
    <w:rsid w:val="00140CEF"/>
    <w:rsid w:val="00140F9C"/>
    <w:rsid w:val="00142FB1"/>
    <w:rsid w:val="00143C6D"/>
    <w:rsid w:val="00144088"/>
    <w:rsid w:val="00147260"/>
    <w:rsid w:val="001551C0"/>
    <w:rsid w:val="0016018C"/>
    <w:rsid w:val="00166C24"/>
    <w:rsid w:val="00183818"/>
    <w:rsid w:val="00186EED"/>
    <w:rsid w:val="00191F23"/>
    <w:rsid w:val="00193029"/>
    <w:rsid w:val="001A3996"/>
    <w:rsid w:val="001B09EE"/>
    <w:rsid w:val="001B4DB6"/>
    <w:rsid w:val="001B6F16"/>
    <w:rsid w:val="001C212E"/>
    <w:rsid w:val="001C3230"/>
    <w:rsid w:val="001C393A"/>
    <w:rsid w:val="001C420B"/>
    <w:rsid w:val="001C57B0"/>
    <w:rsid w:val="001C596D"/>
    <w:rsid w:val="001D190A"/>
    <w:rsid w:val="001D6DA7"/>
    <w:rsid w:val="001E007D"/>
    <w:rsid w:val="001E028A"/>
    <w:rsid w:val="001E0BC7"/>
    <w:rsid w:val="001E3077"/>
    <w:rsid w:val="001E75E0"/>
    <w:rsid w:val="001F009D"/>
    <w:rsid w:val="0020003C"/>
    <w:rsid w:val="0020008E"/>
    <w:rsid w:val="002040A4"/>
    <w:rsid w:val="00204797"/>
    <w:rsid w:val="0020669C"/>
    <w:rsid w:val="00214885"/>
    <w:rsid w:val="00215421"/>
    <w:rsid w:val="00216E69"/>
    <w:rsid w:val="00224813"/>
    <w:rsid w:val="00231B8C"/>
    <w:rsid w:val="002338AA"/>
    <w:rsid w:val="00241F87"/>
    <w:rsid w:val="00247B69"/>
    <w:rsid w:val="00250EB9"/>
    <w:rsid w:val="00254B95"/>
    <w:rsid w:val="002565C3"/>
    <w:rsid w:val="00256D61"/>
    <w:rsid w:val="00257209"/>
    <w:rsid w:val="00260379"/>
    <w:rsid w:val="002621DD"/>
    <w:rsid w:val="002669DA"/>
    <w:rsid w:val="002708B1"/>
    <w:rsid w:val="00271235"/>
    <w:rsid w:val="002716D6"/>
    <w:rsid w:val="00271DDF"/>
    <w:rsid w:val="00274DC7"/>
    <w:rsid w:val="00274E7C"/>
    <w:rsid w:val="002770AB"/>
    <w:rsid w:val="002821BE"/>
    <w:rsid w:val="00282456"/>
    <w:rsid w:val="00282714"/>
    <w:rsid w:val="00283801"/>
    <w:rsid w:val="00287A53"/>
    <w:rsid w:val="00287F62"/>
    <w:rsid w:val="002912B6"/>
    <w:rsid w:val="00291604"/>
    <w:rsid w:val="00291CA8"/>
    <w:rsid w:val="00295EE2"/>
    <w:rsid w:val="00296BCA"/>
    <w:rsid w:val="002A21E1"/>
    <w:rsid w:val="002A37FB"/>
    <w:rsid w:val="002A3B33"/>
    <w:rsid w:val="002A6C1A"/>
    <w:rsid w:val="002A7716"/>
    <w:rsid w:val="002B491F"/>
    <w:rsid w:val="002B5146"/>
    <w:rsid w:val="002B6CAF"/>
    <w:rsid w:val="002C2815"/>
    <w:rsid w:val="002D6556"/>
    <w:rsid w:val="002E08FE"/>
    <w:rsid w:val="002F00F4"/>
    <w:rsid w:val="002F3698"/>
    <w:rsid w:val="002F3FDF"/>
    <w:rsid w:val="002F43E6"/>
    <w:rsid w:val="002F7B15"/>
    <w:rsid w:val="00302FB5"/>
    <w:rsid w:val="00304435"/>
    <w:rsid w:val="00306E39"/>
    <w:rsid w:val="00310BC9"/>
    <w:rsid w:val="00313318"/>
    <w:rsid w:val="003171AA"/>
    <w:rsid w:val="00317F2B"/>
    <w:rsid w:val="00325978"/>
    <w:rsid w:val="003263C4"/>
    <w:rsid w:val="00330B3A"/>
    <w:rsid w:val="00331059"/>
    <w:rsid w:val="00331582"/>
    <w:rsid w:val="00331DA4"/>
    <w:rsid w:val="003331D7"/>
    <w:rsid w:val="00335F68"/>
    <w:rsid w:val="00335FBD"/>
    <w:rsid w:val="00343344"/>
    <w:rsid w:val="003528AA"/>
    <w:rsid w:val="003559B4"/>
    <w:rsid w:val="00367906"/>
    <w:rsid w:val="00367E17"/>
    <w:rsid w:val="00371337"/>
    <w:rsid w:val="00374225"/>
    <w:rsid w:val="00377FFA"/>
    <w:rsid w:val="003841C4"/>
    <w:rsid w:val="00395A47"/>
    <w:rsid w:val="003A398F"/>
    <w:rsid w:val="003B07C4"/>
    <w:rsid w:val="003B48E8"/>
    <w:rsid w:val="003B4FAA"/>
    <w:rsid w:val="003C04DF"/>
    <w:rsid w:val="003D169D"/>
    <w:rsid w:val="003E3295"/>
    <w:rsid w:val="003E3550"/>
    <w:rsid w:val="003E4877"/>
    <w:rsid w:val="003E5970"/>
    <w:rsid w:val="003F755B"/>
    <w:rsid w:val="00404690"/>
    <w:rsid w:val="00405916"/>
    <w:rsid w:val="00406B92"/>
    <w:rsid w:val="004106C5"/>
    <w:rsid w:val="004123BD"/>
    <w:rsid w:val="00413323"/>
    <w:rsid w:val="0042212D"/>
    <w:rsid w:val="004223A1"/>
    <w:rsid w:val="004247AB"/>
    <w:rsid w:val="00426ABF"/>
    <w:rsid w:val="00426F4C"/>
    <w:rsid w:val="0042714F"/>
    <w:rsid w:val="004433CB"/>
    <w:rsid w:val="00444608"/>
    <w:rsid w:val="00444B8E"/>
    <w:rsid w:val="00461568"/>
    <w:rsid w:val="00461ECA"/>
    <w:rsid w:val="00462A03"/>
    <w:rsid w:val="0046786A"/>
    <w:rsid w:val="00467A18"/>
    <w:rsid w:val="00473239"/>
    <w:rsid w:val="004734A4"/>
    <w:rsid w:val="004739CC"/>
    <w:rsid w:val="004765F5"/>
    <w:rsid w:val="00487A77"/>
    <w:rsid w:val="0049016A"/>
    <w:rsid w:val="00494184"/>
    <w:rsid w:val="004A15E0"/>
    <w:rsid w:val="004A36EA"/>
    <w:rsid w:val="004A52A6"/>
    <w:rsid w:val="004B006B"/>
    <w:rsid w:val="004B1E2E"/>
    <w:rsid w:val="004B3FD0"/>
    <w:rsid w:val="004B48F0"/>
    <w:rsid w:val="004B7E4E"/>
    <w:rsid w:val="004C312E"/>
    <w:rsid w:val="004C3A86"/>
    <w:rsid w:val="004D6C24"/>
    <w:rsid w:val="004E5637"/>
    <w:rsid w:val="004E6D39"/>
    <w:rsid w:val="004E7899"/>
    <w:rsid w:val="004F060A"/>
    <w:rsid w:val="004F1819"/>
    <w:rsid w:val="004F3648"/>
    <w:rsid w:val="004F5239"/>
    <w:rsid w:val="004F5344"/>
    <w:rsid w:val="004F731D"/>
    <w:rsid w:val="00502B27"/>
    <w:rsid w:val="005111E6"/>
    <w:rsid w:val="00513C01"/>
    <w:rsid w:val="005171A4"/>
    <w:rsid w:val="0052104C"/>
    <w:rsid w:val="00525229"/>
    <w:rsid w:val="00525956"/>
    <w:rsid w:val="00530433"/>
    <w:rsid w:val="005358EB"/>
    <w:rsid w:val="00535D5A"/>
    <w:rsid w:val="00542C09"/>
    <w:rsid w:val="00551844"/>
    <w:rsid w:val="005577B3"/>
    <w:rsid w:val="0056132E"/>
    <w:rsid w:val="005618C1"/>
    <w:rsid w:val="0056289D"/>
    <w:rsid w:val="0056580C"/>
    <w:rsid w:val="0056729F"/>
    <w:rsid w:val="00570361"/>
    <w:rsid w:val="0057158D"/>
    <w:rsid w:val="00572A29"/>
    <w:rsid w:val="00573F45"/>
    <w:rsid w:val="0058076F"/>
    <w:rsid w:val="00585292"/>
    <w:rsid w:val="00585D01"/>
    <w:rsid w:val="005934CC"/>
    <w:rsid w:val="00593C40"/>
    <w:rsid w:val="0059522F"/>
    <w:rsid w:val="0059608B"/>
    <w:rsid w:val="005A1907"/>
    <w:rsid w:val="005A2434"/>
    <w:rsid w:val="005A794E"/>
    <w:rsid w:val="005A7C52"/>
    <w:rsid w:val="005B26A3"/>
    <w:rsid w:val="005B5911"/>
    <w:rsid w:val="005C14F3"/>
    <w:rsid w:val="005C6D11"/>
    <w:rsid w:val="005D663F"/>
    <w:rsid w:val="005E20EF"/>
    <w:rsid w:val="005E276D"/>
    <w:rsid w:val="005F0142"/>
    <w:rsid w:val="005F0BF0"/>
    <w:rsid w:val="005F398F"/>
    <w:rsid w:val="005F3ECD"/>
    <w:rsid w:val="005F6199"/>
    <w:rsid w:val="005F6B0E"/>
    <w:rsid w:val="00603F6B"/>
    <w:rsid w:val="00605104"/>
    <w:rsid w:val="0060535E"/>
    <w:rsid w:val="006064FA"/>
    <w:rsid w:val="00606FFC"/>
    <w:rsid w:val="00616752"/>
    <w:rsid w:val="006209B6"/>
    <w:rsid w:val="00621CFD"/>
    <w:rsid w:val="00624A98"/>
    <w:rsid w:val="00624BE7"/>
    <w:rsid w:val="0062662C"/>
    <w:rsid w:val="0063054C"/>
    <w:rsid w:val="00630F82"/>
    <w:rsid w:val="00633245"/>
    <w:rsid w:val="0063355D"/>
    <w:rsid w:val="0063704E"/>
    <w:rsid w:val="0064280E"/>
    <w:rsid w:val="0064694B"/>
    <w:rsid w:val="00651078"/>
    <w:rsid w:val="00654E75"/>
    <w:rsid w:val="00662166"/>
    <w:rsid w:val="0066467F"/>
    <w:rsid w:val="00670173"/>
    <w:rsid w:val="00672B37"/>
    <w:rsid w:val="006737F6"/>
    <w:rsid w:val="00673B32"/>
    <w:rsid w:val="006750AC"/>
    <w:rsid w:val="0067749C"/>
    <w:rsid w:val="006826E2"/>
    <w:rsid w:val="00682AF4"/>
    <w:rsid w:val="0068301B"/>
    <w:rsid w:val="0068465F"/>
    <w:rsid w:val="00691C30"/>
    <w:rsid w:val="0069653E"/>
    <w:rsid w:val="006A0344"/>
    <w:rsid w:val="006A44B6"/>
    <w:rsid w:val="006A5566"/>
    <w:rsid w:val="006B4782"/>
    <w:rsid w:val="006C027D"/>
    <w:rsid w:val="006C1FDE"/>
    <w:rsid w:val="006C2D41"/>
    <w:rsid w:val="006C7B51"/>
    <w:rsid w:val="006D060B"/>
    <w:rsid w:val="006D1C3F"/>
    <w:rsid w:val="006D3A4A"/>
    <w:rsid w:val="006D5249"/>
    <w:rsid w:val="006E0E5E"/>
    <w:rsid w:val="006F4E1C"/>
    <w:rsid w:val="00703B12"/>
    <w:rsid w:val="00721174"/>
    <w:rsid w:val="0072172C"/>
    <w:rsid w:val="00721BFA"/>
    <w:rsid w:val="00723C11"/>
    <w:rsid w:val="00725D52"/>
    <w:rsid w:val="0072601F"/>
    <w:rsid w:val="00726A3F"/>
    <w:rsid w:val="00730C10"/>
    <w:rsid w:val="00734DAC"/>
    <w:rsid w:val="00736109"/>
    <w:rsid w:val="007369AD"/>
    <w:rsid w:val="00740356"/>
    <w:rsid w:val="0074408C"/>
    <w:rsid w:val="00746253"/>
    <w:rsid w:val="00751AEA"/>
    <w:rsid w:val="007528E4"/>
    <w:rsid w:val="00754270"/>
    <w:rsid w:val="00755F0E"/>
    <w:rsid w:val="0075754F"/>
    <w:rsid w:val="00757DA0"/>
    <w:rsid w:val="007643FB"/>
    <w:rsid w:val="00766E6D"/>
    <w:rsid w:val="007708CF"/>
    <w:rsid w:val="007709FF"/>
    <w:rsid w:val="00770DE7"/>
    <w:rsid w:val="00771BE9"/>
    <w:rsid w:val="00772D07"/>
    <w:rsid w:val="00780D32"/>
    <w:rsid w:val="00782C07"/>
    <w:rsid w:val="0078471E"/>
    <w:rsid w:val="00787C51"/>
    <w:rsid w:val="007904BA"/>
    <w:rsid w:val="0079302B"/>
    <w:rsid w:val="007959BD"/>
    <w:rsid w:val="007A07B4"/>
    <w:rsid w:val="007A6186"/>
    <w:rsid w:val="007B3F94"/>
    <w:rsid w:val="007C281F"/>
    <w:rsid w:val="007C5126"/>
    <w:rsid w:val="007C7A15"/>
    <w:rsid w:val="007D3693"/>
    <w:rsid w:val="007D5CA4"/>
    <w:rsid w:val="007E0321"/>
    <w:rsid w:val="007E405C"/>
    <w:rsid w:val="007E767E"/>
    <w:rsid w:val="007F2279"/>
    <w:rsid w:val="007F42D3"/>
    <w:rsid w:val="00800532"/>
    <w:rsid w:val="008007A1"/>
    <w:rsid w:val="008072FE"/>
    <w:rsid w:val="008140F8"/>
    <w:rsid w:val="00814130"/>
    <w:rsid w:val="008177A5"/>
    <w:rsid w:val="00822033"/>
    <w:rsid w:val="008247A1"/>
    <w:rsid w:val="008266E7"/>
    <w:rsid w:val="00827DAB"/>
    <w:rsid w:val="00832F4B"/>
    <w:rsid w:val="0083416E"/>
    <w:rsid w:val="008378F3"/>
    <w:rsid w:val="00837F6E"/>
    <w:rsid w:val="00844978"/>
    <w:rsid w:val="00845382"/>
    <w:rsid w:val="00850B4D"/>
    <w:rsid w:val="00864130"/>
    <w:rsid w:val="00864172"/>
    <w:rsid w:val="00866F23"/>
    <w:rsid w:val="00874199"/>
    <w:rsid w:val="008773D5"/>
    <w:rsid w:val="00877496"/>
    <w:rsid w:val="00882EDF"/>
    <w:rsid w:val="00883B50"/>
    <w:rsid w:val="00885074"/>
    <w:rsid w:val="0089036F"/>
    <w:rsid w:val="00891409"/>
    <w:rsid w:val="008923FE"/>
    <w:rsid w:val="0089461C"/>
    <w:rsid w:val="00895903"/>
    <w:rsid w:val="008A0DFA"/>
    <w:rsid w:val="008B0190"/>
    <w:rsid w:val="008B2B6B"/>
    <w:rsid w:val="008C076C"/>
    <w:rsid w:val="008D4D84"/>
    <w:rsid w:val="008D59C5"/>
    <w:rsid w:val="008E0970"/>
    <w:rsid w:val="008E480D"/>
    <w:rsid w:val="008F12E8"/>
    <w:rsid w:val="008F1FD3"/>
    <w:rsid w:val="008F46C7"/>
    <w:rsid w:val="009000F1"/>
    <w:rsid w:val="009035F0"/>
    <w:rsid w:val="00905908"/>
    <w:rsid w:val="00905DD1"/>
    <w:rsid w:val="00916CF4"/>
    <w:rsid w:val="009222A2"/>
    <w:rsid w:val="00924BFF"/>
    <w:rsid w:val="00924CAA"/>
    <w:rsid w:val="0092619C"/>
    <w:rsid w:val="00931ED2"/>
    <w:rsid w:val="009326D3"/>
    <w:rsid w:val="00932B22"/>
    <w:rsid w:val="00941802"/>
    <w:rsid w:val="0094291A"/>
    <w:rsid w:val="00942B1D"/>
    <w:rsid w:val="00943446"/>
    <w:rsid w:val="0094759D"/>
    <w:rsid w:val="009530CD"/>
    <w:rsid w:val="00961044"/>
    <w:rsid w:val="0097093F"/>
    <w:rsid w:val="00971093"/>
    <w:rsid w:val="009718CF"/>
    <w:rsid w:val="00973525"/>
    <w:rsid w:val="00975C35"/>
    <w:rsid w:val="009820E7"/>
    <w:rsid w:val="0098276C"/>
    <w:rsid w:val="00983198"/>
    <w:rsid w:val="00983375"/>
    <w:rsid w:val="009833E4"/>
    <w:rsid w:val="0099112A"/>
    <w:rsid w:val="00991C84"/>
    <w:rsid w:val="00993838"/>
    <w:rsid w:val="00993A72"/>
    <w:rsid w:val="00995234"/>
    <w:rsid w:val="009A0933"/>
    <w:rsid w:val="009A2D1D"/>
    <w:rsid w:val="009A46DB"/>
    <w:rsid w:val="009B070A"/>
    <w:rsid w:val="009B2790"/>
    <w:rsid w:val="009B7327"/>
    <w:rsid w:val="009C7678"/>
    <w:rsid w:val="009D0234"/>
    <w:rsid w:val="009D2F29"/>
    <w:rsid w:val="009E1C20"/>
    <w:rsid w:val="009E23F4"/>
    <w:rsid w:val="009E303F"/>
    <w:rsid w:val="009E4420"/>
    <w:rsid w:val="009E49F0"/>
    <w:rsid w:val="009F18BF"/>
    <w:rsid w:val="009F199E"/>
    <w:rsid w:val="009F3836"/>
    <w:rsid w:val="009F387C"/>
    <w:rsid w:val="00A022E5"/>
    <w:rsid w:val="00A13C0D"/>
    <w:rsid w:val="00A169D5"/>
    <w:rsid w:val="00A25048"/>
    <w:rsid w:val="00A3712B"/>
    <w:rsid w:val="00A445EF"/>
    <w:rsid w:val="00A51854"/>
    <w:rsid w:val="00A53735"/>
    <w:rsid w:val="00A542A0"/>
    <w:rsid w:val="00A55986"/>
    <w:rsid w:val="00A579FD"/>
    <w:rsid w:val="00A64917"/>
    <w:rsid w:val="00A81ADE"/>
    <w:rsid w:val="00A83CDD"/>
    <w:rsid w:val="00A86AE5"/>
    <w:rsid w:val="00A91796"/>
    <w:rsid w:val="00A9597F"/>
    <w:rsid w:val="00A965CB"/>
    <w:rsid w:val="00A97B77"/>
    <w:rsid w:val="00AA0651"/>
    <w:rsid w:val="00AA53D0"/>
    <w:rsid w:val="00AA7DA6"/>
    <w:rsid w:val="00AB17D9"/>
    <w:rsid w:val="00AB5FA4"/>
    <w:rsid w:val="00AC03CB"/>
    <w:rsid w:val="00AC0655"/>
    <w:rsid w:val="00AC09C6"/>
    <w:rsid w:val="00AC406F"/>
    <w:rsid w:val="00AC446C"/>
    <w:rsid w:val="00AC674A"/>
    <w:rsid w:val="00AD04E3"/>
    <w:rsid w:val="00AD058E"/>
    <w:rsid w:val="00AD625B"/>
    <w:rsid w:val="00AD6488"/>
    <w:rsid w:val="00AD6F6D"/>
    <w:rsid w:val="00AD7D73"/>
    <w:rsid w:val="00AE0B18"/>
    <w:rsid w:val="00AE1AAE"/>
    <w:rsid w:val="00AE42B3"/>
    <w:rsid w:val="00AE5BD4"/>
    <w:rsid w:val="00AF24C9"/>
    <w:rsid w:val="00AF2A84"/>
    <w:rsid w:val="00AF4BCE"/>
    <w:rsid w:val="00B005C5"/>
    <w:rsid w:val="00B10C09"/>
    <w:rsid w:val="00B12DA7"/>
    <w:rsid w:val="00B166F4"/>
    <w:rsid w:val="00B23035"/>
    <w:rsid w:val="00B2564C"/>
    <w:rsid w:val="00B25A7B"/>
    <w:rsid w:val="00B401DD"/>
    <w:rsid w:val="00B42BF3"/>
    <w:rsid w:val="00B43B1A"/>
    <w:rsid w:val="00B44FAE"/>
    <w:rsid w:val="00B45422"/>
    <w:rsid w:val="00B461BC"/>
    <w:rsid w:val="00B5141D"/>
    <w:rsid w:val="00B61694"/>
    <w:rsid w:val="00B63B10"/>
    <w:rsid w:val="00B70412"/>
    <w:rsid w:val="00B75282"/>
    <w:rsid w:val="00B807C4"/>
    <w:rsid w:val="00B80F92"/>
    <w:rsid w:val="00B83650"/>
    <w:rsid w:val="00B8443D"/>
    <w:rsid w:val="00B860A7"/>
    <w:rsid w:val="00B87DA8"/>
    <w:rsid w:val="00B9015A"/>
    <w:rsid w:val="00B922DE"/>
    <w:rsid w:val="00B92CA3"/>
    <w:rsid w:val="00B95433"/>
    <w:rsid w:val="00B978DB"/>
    <w:rsid w:val="00BA00E7"/>
    <w:rsid w:val="00BA0F4D"/>
    <w:rsid w:val="00BA30E8"/>
    <w:rsid w:val="00BA348C"/>
    <w:rsid w:val="00BA786B"/>
    <w:rsid w:val="00BB1BE1"/>
    <w:rsid w:val="00BB29D2"/>
    <w:rsid w:val="00BB54A5"/>
    <w:rsid w:val="00BB5809"/>
    <w:rsid w:val="00BB6C9F"/>
    <w:rsid w:val="00BC42A9"/>
    <w:rsid w:val="00BD1CCA"/>
    <w:rsid w:val="00BD3975"/>
    <w:rsid w:val="00BD7E0B"/>
    <w:rsid w:val="00BE1FCE"/>
    <w:rsid w:val="00BE232F"/>
    <w:rsid w:val="00BE5083"/>
    <w:rsid w:val="00BE5F06"/>
    <w:rsid w:val="00BF6558"/>
    <w:rsid w:val="00BF7354"/>
    <w:rsid w:val="00C04A49"/>
    <w:rsid w:val="00C1279B"/>
    <w:rsid w:val="00C171C5"/>
    <w:rsid w:val="00C22BCB"/>
    <w:rsid w:val="00C22EED"/>
    <w:rsid w:val="00C24159"/>
    <w:rsid w:val="00C32A12"/>
    <w:rsid w:val="00C34B82"/>
    <w:rsid w:val="00C435C5"/>
    <w:rsid w:val="00C43CEC"/>
    <w:rsid w:val="00C47F08"/>
    <w:rsid w:val="00C505B3"/>
    <w:rsid w:val="00C53D3A"/>
    <w:rsid w:val="00C5655A"/>
    <w:rsid w:val="00C57AF6"/>
    <w:rsid w:val="00C6519F"/>
    <w:rsid w:val="00C657FE"/>
    <w:rsid w:val="00C65DF6"/>
    <w:rsid w:val="00C669F2"/>
    <w:rsid w:val="00C67E6D"/>
    <w:rsid w:val="00C744F4"/>
    <w:rsid w:val="00C75B12"/>
    <w:rsid w:val="00C7630F"/>
    <w:rsid w:val="00C8667D"/>
    <w:rsid w:val="00C86E44"/>
    <w:rsid w:val="00C947DB"/>
    <w:rsid w:val="00C96AEB"/>
    <w:rsid w:val="00C96CE1"/>
    <w:rsid w:val="00CA28C5"/>
    <w:rsid w:val="00CA2984"/>
    <w:rsid w:val="00CA2FB7"/>
    <w:rsid w:val="00CA7F2D"/>
    <w:rsid w:val="00CC3B07"/>
    <w:rsid w:val="00CC5026"/>
    <w:rsid w:val="00CD0D0F"/>
    <w:rsid w:val="00CD1BD3"/>
    <w:rsid w:val="00CD1EC5"/>
    <w:rsid w:val="00CE1E61"/>
    <w:rsid w:val="00CE23DC"/>
    <w:rsid w:val="00CE405F"/>
    <w:rsid w:val="00CE4D57"/>
    <w:rsid w:val="00CE4F75"/>
    <w:rsid w:val="00CE667C"/>
    <w:rsid w:val="00CE6C74"/>
    <w:rsid w:val="00CE751D"/>
    <w:rsid w:val="00CF2206"/>
    <w:rsid w:val="00CF5CF7"/>
    <w:rsid w:val="00CF61E1"/>
    <w:rsid w:val="00D112EC"/>
    <w:rsid w:val="00D14AD1"/>
    <w:rsid w:val="00D14FE6"/>
    <w:rsid w:val="00D20B5C"/>
    <w:rsid w:val="00D2349B"/>
    <w:rsid w:val="00D24718"/>
    <w:rsid w:val="00D267C0"/>
    <w:rsid w:val="00D31529"/>
    <w:rsid w:val="00D3243F"/>
    <w:rsid w:val="00D3517A"/>
    <w:rsid w:val="00D4031E"/>
    <w:rsid w:val="00D44BE2"/>
    <w:rsid w:val="00D523B8"/>
    <w:rsid w:val="00D669DA"/>
    <w:rsid w:val="00D672F0"/>
    <w:rsid w:val="00D67CA7"/>
    <w:rsid w:val="00D7027F"/>
    <w:rsid w:val="00D71356"/>
    <w:rsid w:val="00D71987"/>
    <w:rsid w:val="00D72570"/>
    <w:rsid w:val="00D745ED"/>
    <w:rsid w:val="00D8262A"/>
    <w:rsid w:val="00D84B5F"/>
    <w:rsid w:val="00D86F81"/>
    <w:rsid w:val="00D86FBD"/>
    <w:rsid w:val="00D91D92"/>
    <w:rsid w:val="00D9216D"/>
    <w:rsid w:val="00D927D4"/>
    <w:rsid w:val="00D928C1"/>
    <w:rsid w:val="00D947FD"/>
    <w:rsid w:val="00D954FA"/>
    <w:rsid w:val="00DA3AA3"/>
    <w:rsid w:val="00DA488C"/>
    <w:rsid w:val="00DA6424"/>
    <w:rsid w:val="00DB30D6"/>
    <w:rsid w:val="00DB3C41"/>
    <w:rsid w:val="00DB4C4A"/>
    <w:rsid w:val="00DB4FFB"/>
    <w:rsid w:val="00DC07B8"/>
    <w:rsid w:val="00DC2670"/>
    <w:rsid w:val="00DC4554"/>
    <w:rsid w:val="00DC78CC"/>
    <w:rsid w:val="00DD0595"/>
    <w:rsid w:val="00DD2105"/>
    <w:rsid w:val="00DD7673"/>
    <w:rsid w:val="00DE0ED4"/>
    <w:rsid w:val="00DE28C3"/>
    <w:rsid w:val="00DE3C4F"/>
    <w:rsid w:val="00DE4346"/>
    <w:rsid w:val="00DE70ED"/>
    <w:rsid w:val="00DF5484"/>
    <w:rsid w:val="00E05FC2"/>
    <w:rsid w:val="00E06F5F"/>
    <w:rsid w:val="00E10C0F"/>
    <w:rsid w:val="00E11A7C"/>
    <w:rsid w:val="00E11FF9"/>
    <w:rsid w:val="00E148B7"/>
    <w:rsid w:val="00E2112C"/>
    <w:rsid w:val="00E23E00"/>
    <w:rsid w:val="00E251DD"/>
    <w:rsid w:val="00E26493"/>
    <w:rsid w:val="00E31C6E"/>
    <w:rsid w:val="00E337D0"/>
    <w:rsid w:val="00E34FB3"/>
    <w:rsid w:val="00E40848"/>
    <w:rsid w:val="00E42085"/>
    <w:rsid w:val="00E53108"/>
    <w:rsid w:val="00E553BE"/>
    <w:rsid w:val="00E62040"/>
    <w:rsid w:val="00E6430D"/>
    <w:rsid w:val="00E65856"/>
    <w:rsid w:val="00E73CB5"/>
    <w:rsid w:val="00E75598"/>
    <w:rsid w:val="00E8147D"/>
    <w:rsid w:val="00E87158"/>
    <w:rsid w:val="00E90532"/>
    <w:rsid w:val="00E93ECE"/>
    <w:rsid w:val="00EA3B5C"/>
    <w:rsid w:val="00EA419B"/>
    <w:rsid w:val="00EB0FFA"/>
    <w:rsid w:val="00EB3ED1"/>
    <w:rsid w:val="00EB4CE2"/>
    <w:rsid w:val="00EB5714"/>
    <w:rsid w:val="00EC2829"/>
    <w:rsid w:val="00EC347B"/>
    <w:rsid w:val="00EC54A1"/>
    <w:rsid w:val="00EC73BC"/>
    <w:rsid w:val="00ED793F"/>
    <w:rsid w:val="00EE1EBA"/>
    <w:rsid w:val="00EE2670"/>
    <w:rsid w:val="00EE4A9D"/>
    <w:rsid w:val="00EF0527"/>
    <w:rsid w:val="00EF0AC5"/>
    <w:rsid w:val="00F1065A"/>
    <w:rsid w:val="00F11502"/>
    <w:rsid w:val="00F12078"/>
    <w:rsid w:val="00F12D0A"/>
    <w:rsid w:val="00F1569F"/>
    <w:rsid w:val="00F160BD"/>
    <w:rsid w:val="00F17C7A"/>
    <w:rsid w:val="00F314F1"/>
    <w:rsid w:val="00F3610A"/>
    <w:rsid w:val="00F43D87"/>
    <w:rsid w:val="00F46FE0"/>
    <w:rsid w:val="00F522E2"/>
    <w:rsid w:val="00F53BA0"/>
    <w:rsid w:val="00F54CF9"/>
    <w:rsid w:val="00F5707D"/>
    <w:rsid w:val="00F5769A"/>
    <w:rsid w:val="00F623A1"/>
    <w:rsid w:val="00F6684E"/>
    <w:rsid w:val="00F67304"/>
    <w:rsid w:val="00F67D7F"/>
    <w:rsid w:val="00F73749"/>
    <w:rsid w:val="00F75499"/>
    <w:rsid w:val="00F81121"/>
    <w:rsid w:val="00F8194C"/>
    <w:rsid w:val="00F9276A"/>
    <w:rsid w:val="00F954B5"/>
    <w:rsid w:val="00F97145"/>
    <w:rsid w:val="00FA7FAC"/>
    <w:rsid w:val="00FB121D"/>
    <w:rsid w:val="00FB1B2F"/>
    <w:rsid w:val="00FB526F"/>
    <w:rsid w:val="00FB7821"/>
    <w:rsid w:val="00FC2DAC"/>
    <w:rsid w:val="00FC337E"/>
    <w:rsid w:val="00FC3982"/>
    <w:rsid w:val="00FC6062"/>
    <w:rsid w:val="00FC68C9"/>
    <w:rsid w:val="00FC7D8C"/>
    <w:rsid w:val="00FD2AB4"/>
    <w:rsid w:val="00FD4D2F"/>
    <w:rsid w:val="00FD6F30"/>
    <w:rsid w:val="00FD7711"/>
    <w:rsid w:val="00FE0900"/>
    <w:rsid w:val="00FE2740"/>
    <w:rsid w:val="00FF2E9A"/>
    <w:rsid w:val="00FF489E"/>
    <w:rsid w:val="00FF60D4"/>
    <w:rsid w:val="00FF78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2"/>
    </o:shapelayout>
  </w:shapeDefaults>
  <w:decimalSymbol w:val="."/>
  <w:listSeparator w:val=","/>
  <w14:docId w14:val="38CF9D95"/>
  <w15:docId w15:val="{41AB01C4-39AB-440E-A1B8-FFEE57B6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B54A5"/>
    <w:rPr>
      <w:rFonts w:ascii="Arial" w:hAnsi="Arial"/>
      <w:szCs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FB1B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qFormat/>
    <w:rsid w:val="00CE751D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qFormat/>
    <w:rsid w:val="00CE751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B1B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Mriekatabuky">
    <w:name w:val="Table Grid"/>
    <w:basedOn w:val="Normlnatabuka"/>
    <w:uiPriority w:val="59"/>
    <w:rsid w:val="00EB5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uiPriority w:val="99"/>
    <w:unhideWhenUsed/>
    <w:rsid w:val="00EB5714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1542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215421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nhideWhenUsed/>
    <w:rsid w:val="00B95433"/>
    <w:pPr>
      <w:tabs>
        <w:tab w:val="center" w:pos="4513"/>
        <w:tab w:val="right" w:pos="9026"/>
      </w:tabs>
    </w:pPr>
  </w:style>
  <w:style w:type="character" w:customStyle="1" w:styleId="HlavikaChar">
    <w:name w:val="Hlavička Char"/>
    <w:link w:val="Hlavika"/>
    <w:rsid w:val="00B95433"/>
    <w:rPr>
      <w:rFonts w:ascii="Arial" w:hAnsi="Arial"/>
      <w:szCs w:val="24"/>
    </w:rPr>
  </w:style>
  <w:style w:type="paragraph" w:styleId="Pta">
    <w:name w:val="footer"/>
    <w:basedOn w:val="Normlny"/>
    <w:link w:val="PtaChar"/>
    <w:unhideWhenUsed/>
    <w:rsid w:val="00B95433"/>
    <w:pPr>
      <w:tabs>
        <w:tab w:val="center" w:pos="4513"/>
        <w:tab w:val="right" w:pos="9026"/>
      </w:tabs>
    </w:pPr>
  </w:style>
  <w:style w:type="character" w:customStyle="1" w:styleId="PtaChar">
    <w:name w:val="Päta Char"/>
    <w:link w:val="Pta"/>
    <w:uiPriority w:val="99"/>
    <w:rsid w:val="00B95433"/>
    <w:rPr>
      <w:rFonts w:ascii="Arial" w:hAnsi="Arial"/>
      <w:szCs w:val="24"/>
    </w:rPr>
  </w:style>
  <w:style w:type="character" w:styleId="PouitHypertextovPrepojenie">
    <w:name w:val="FollowedHyperlink"/>
    <w:uiPriority w:val="99"/>
    <w:semiHidden/>
    <w:unhideWhenUsed/>
    <w:rsid w:val="00D14FE6"/>
    <w:rPr>
      <w:color w:val="800080"/>
      <w:u w:val="single"/>
    </w:rPr>
  </w:style>
  <w:style w:type="paragraph" w:customStyle="1" w:styleId="TableText">
    <w:name w:val="Table Text"/>
    <w:basedOn w:val="Normlny"/>
    <w:link w:val="TableTextChar"/>
    <w:rsid w:val="00F623A1"/>
    <w:pPr>
      <w:keepLines/>
      <w:widowControl w:val="0"/>
      <w:spacing w:before="60" w:after="60"/>
    </w:pPr>
    <w:rPr>
      <w:sz w:val="18"/>
      <w:lang w:eastAsia="en-US"/>
    </w:rPr>
  </w:style>
  <w:style w:type="character" w:customStyle="1" w:styleId="TableTextChar">
    <w:name w:val="Table Text Char"/>
    <w:link w:val="TableText"/>
    <w:rsid w:val="00F623A1"/>
    <w:rPr>
      <w:rFonts w:ascii="Arial" w:hAnsi="Arial"/>
      <w:sz w:val="18"/>
      <w:szCs w:val="24"/>
      <w:lang w:eastAsia="en-US"/>
    </w:rPr>
  </w:style>
  <w:style w:type="paragraph" w:customStyle="1" w:styleId="TableHeader">
    <w:name w:val="Table Header"/>
    <w:basedOn w:val="TableText"/>
    <w:link w:val="TableHeaderChar"/>
    <w:rsid w:val="00755F0E"/>
    <w:pPr>
      <w:keepNext/>
      <w:jc w:val="center"/>
    </w:pPr>
    <w:rPr>
      <w:b/>
    </w:rPr>
  </w:style>
  <w:style w:type="character" w:customStyle="1" w:styleId="TableHeaderChar">
    <w:name w:val="Table Header Char"/>
    <w:link w:val="TableHeader"/>
    <w:rsid w:val="00755F0E"/>
    <w:rPr>
      <w:rFonts w:ascii="Arial" w:hAnsi="Arial"/>
      <w:b/>
      <w:sz w:val="18"/>
      <w:szCs w:val="24"/>
      <w:lang w:eastAsia="en-US"/>
    </w:rPr>
  </w:style>
  <w:style w:type="paragraph" w:styleId="Odsekzoznamu">
    <w:name w:val="List Paragraph"/>
    <w:basedOn w:val="Normlny"/>
    <w:uiPriority w:val="34"/>
    <w:qFormat/>
    <w:rsid w:val="003B48E8"/>
    <w:pPr>
      <w:ind w:left="720"/>
      <w:contextualSpacing/>
    </w:pPr>
  </w:style>
  <w:style w:type="paragraph" w:customStyle="1" w:styleId="Default">
    <w:name w:val="Default"/>
    <w:rsid w:val="00D44BE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raText">
    <w:name w:val="Para Text"/>
    <w:link w:val="ParaTextChar"/>
    <w:rsid w:val="002040A4"/>
    <w:pPr>
      <w:keepLines/>
      <w:spacing w:before="60" w:after="60"/>
      <w:ind w:left="1134"/>
    </w:pPr>
    <w:rPr>
      <w:rFonts w:ascii="Arial" w:hAnsi="Arial"/>
      <w:szCs w:val="24"/>
      <w:lang w:eastAsia="en-US"/>
    </w:rPr>
  </w:style>
  <w:style w:type="character" w:customStyle="1" w:styleId="ParaTextChar">
    <w:name w:val="Para Text Char"/>
    <w:link w:val="ParaText"/>
    <w:locked/>
    <w:rsid w:val="002040A4"/>
    <w:rPr>
      <w:rFonts w:ascii="Arial" w:hAnsi="Arial"/>
      <w:szCs w:val="24"/>
      <w:lang w:eastAsia="en-US"/>
    </w:rPr>
  </w:style>
  <w:style w:type="paragraph" w:customStyle="1" w:styleId="FANZParaText">
    <w:name w:val="FANZ Para Text"/>
    <w:link w:val="FANZParaTextChar"/>
    <w:qFormat/>
    <w:rsid w:val="00D71356"/>
    <w:pPr>
      <w:keepLines/>
      <w:spacing w:after="80"/>
      <w:ind w:left="1134"/>
    </w:pPr>
    <w:rPr>
      <w:rFonts w:ascii="Arial" w:hAnsi="Arial"/>
      <w:sz w:val="22"/>
      <w:szCs w:val="24"/>
      <w:lang w:eastAsia="en-US"/>
    </w:rPr>
  </w:style>
  <w:style w:type="character" w:customStyle="1" w:styleId="FANZParaTextChar">
    <w:name w:val="FANZ Para Text Char"/>
    <w:link w:val="FANZParaText"/>
    <w:locked/>
    <w:rsid w:val="00D71356"/>
    <w:rPr>
      <w:rFonts w:ascii="Arial" w:hAnsi="Arial"/>
      <w:sz w:val="22"/>
      <w:szCs w:val="24"/>
      <w:lang w:eastAsia="en-US"/>
    </w:rPr>
  </w:style>
  <w:style w:type="paragraph" w:customStyle="1" w:styleId="FANZTableHeader">
    <w:name w:val="FANZ Table Header"/>
    <w:basedOn w:val="FANZTableText"/>
    <w:rsid w:val="00D71356"/>
    <w:pPr>
      <w:keepNext/>
      <w:jc w:val="center"/>
    </w:pPr>
    <w:rPr>
      <w:b/>
      <w:sz w:val="22"/>
    </w:rPr>
  </w:style>
  <w:style w:type="paragraph" w:customStyle="1" w:styleId="FANZTableText">
    <w:name w:val="FANZ Table Text"/>
    <w:qFormat/>
    <w:rsid w:val="00D71356"/>
    <w:pPr>
      <w:widowControl w:val="0"/>
      <w:spacing w:before="60" w:after="60"/>
    </w:pPr>
    <w:rPr>
      <w:rFonts w:ascii="Arial" w:hAnsi="Arial"/>
      <w:szCs w:val="24"/>
      <w:lang w:eastAsia="en-US"/>
    </w:rPr>
  </w:style>
  <w:style w:type="paragraph" w:customStyle="1" w:styleId="FANZTitle28ptCentered">
    <w:name w:val="FANZ Title 28pt Centered"/>
    <w:link w:val="FANZTitle28ptCenteredChar"/>
    <w:rsid w:val="00D71356"/>
    <w:pPr>
      <w:jc w:val="center"/>
    </w:pPr>
    <w:rPr>
      <w:rFonts w:ascii="Arial" w:hAnsi="Arial"/>
      <w:b/>
      <w:color w:val="84796B"/>
      <w:sz w:val="56"/>
      <w:szCs w:val="24"/>
      <w:lang w:eastAsia="en-US"/>
    </w:rPr>
  </w:style>
  <w:style w:type="character" w:customStyle="1" w:styleId="FANZTitle28ptCenteredChar">
    <w:name w:val="FANZ Title 28pt Centered Char"/>
    <w:link w:val="FANZTitle28ptCentered"/>
    <w:rsid w:val="00D71356"/>
    <w:rPr>
      <w:rFonts w:ascii="Arial" w:hAnsi="Arial"/>
      <w:b/>
      <w:color w:val="84796B"/>
      <w:sz w:val="56"/>
      <w:szCs w:val="24"/>
      <w:lang w:eastAsia="en-US"/>
    </w:rPr>
  </w:style>
  <w:style w:type="paragraph" w:customStyle="1" w:styleId="FANZTitle28ptCenteredWhite">
    <w:name w:val="FANZ Title 28pt Centered White"/>
    <w:basedOn w:val="FANZTitle28ptCentered"/>
    <w:rsid w:val="00D71356"/>
    <w:pPr>
      <w:jc w:val="left"/>
    </w:pPr>
    <w:rPr>
      <w:color w:val="FFFFFF"/>
    </w:rPr>
  </w:style>
  <w:style w:type="paragraph" w:customStyle="1" w:styleId="HeadingNoNum2">
    <w:name w:val="Heading No Num 2"/>
    <w:basedOn w:val="Nadpis2"/>
    <w:next w:val="FANZParaText"/>
    <w:qFormat/>
    <w:rsid w:val="00D71356"/>
    <w:pPr>
      <w:keepLines/>
      <w:widowControl w:val="0"/>
      <w:spacing w:before="360" w:after="120"/>
    </w:pPr>
    <w:rPr>
      <w:rFonts w:ascii="Arial Bold" w:hAnsi="Arial Bold" w:cs="Times New Roman"/>
      <w:bCs w:val="0"/>
      <w:i w:val="0"/>
      <w:iCs w:val="0"/>
      <w:color w:val="ED1B23"/>
      <w:kern w:val="28"/>
      <w:szCs w:val="24"/>
      <w:lang w:eastAsia="en-US"/>
    </w:rPr>
  </w:style>
  <w:style w:type="character" w:customStyle="1" w:styleId="Style2">
    <w:name w:val="Style2"/>
    <w:uiPriority w:val="1"/>
    <w:rsid w:val="00C8667D"/>
    <w:rPr>
      <w:rFonts w:ascii="Arial" w:hAnsi="Arial"/>
      <w:sz w:val="22"/>
    </w:rPr>
  </w:style>
  <w:style w:type="character" w:styleId="Odkaznakomentr">
    <w:name w:val="annotation reference"/>
    <w:basedOn w:val="Predvolenpsmoodseku"/>
    <w:uiPriority w:val="99"/>
    <w:semiHidden/>
    <w:unhideWhenUsed/>
    <w:rsid w:val="00FB1B2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FB1B2F"/>
    <w:rPr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FB1B2F"/>
    <w:rPr>
      <w:rFonts w:ascii="Arial" w:hAnsi="Arial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FB1B2F"/>
    <w:rPr>
      <w:rFonts w:ascii="Arial" w:hAnsi="Arial"/>
      <w:b/>
      <w:bCs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FB1B2F"/>
    <w:rPr>
      <w:b/>
      <w:bCs/>
    </w:rPr>
  </w:style>
  <w:style w:type="table" w:styleId="Strednzoznam1zvraznenie1">
    <w:name w:val="Medium List 1 Accent 1"/>
    <w:basedOn w:val="Normlnatabuka"/>
    <w:uiPriority w:val="65"/>
    <w:rsid w:val="00FB1B2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GridTable1Light-Accent21">
    <w:name w:val="Grid Table 1 Light - Accent 21"/>
    <w:basedOn w:val="Normlnatabuka"/>
    <w:uiPriority w:val="46"/>
    <w:rsid w:val="00FB1B2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lavikaobsahu">
    <w:name w:val="TOC Heading"/>
    <w:basedOn w:val="Nadpis1"/>
    <w:next w:val="Normlny"/>
    <w:uiPriority w:val="39"/>
    <w:unhideWhenUsed/>
    <w:qFormat/>
    <w:rsid w:val="00FB1B2F"/>
    <w:pPr>
      <w:spacing w:line="259" w:lineRule="auto"/>
      <w:outlineLvl w:val="9"/>
    </w:pPr>
    <w:rPr>
      <w:lang w:val="en-US" w:eastAsia="en-US"/>
    </w:rPr>
  </w:style>
  <w:style w:type="paragraph" w:styleId="Obsah2">
    <w:name w:val="toc 2"/>
    <w:basedOn w:val="Normlny"/>
    <w:next w:val="Normlny"/>
    <w:autoRedefine/>
    <w:uiPriority w:val="39"/>
    <w:unhideWhenUsed/>
    <w:rsid w:val="00FB1B2F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Obsah1">
    <w:name w:val="toc 1"/>
    <w:basedOn w:val="Normlny"/>
    <w:next w:val="Normlny"/>
    <w:autoRedefine/>
    <w:uiPriority w:val="39"/>
    <w:unhideWhenUsed/>
    <w:rsid w:val="00FB1B2F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Obsah3">
    <w:name w:val="toc 3"/>
    <w:basedOn w:val="Normlny"/>
    <w:next w:val="Normlny"/>
    <w:autoRedefine/>
    <w:uiPriority w:val="39"/>
    <w:unhideWhenUsed/>
    <w:rsid w:val="00FB1B2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5F398F"/>
    <w:rPr>
      <w:color w:val="605E5C"/>
      <w:shd w:val="clear" w:color="auto" w:fill="E1DFDD"/>
    </w:rPr>
  </w:style>
  <w:style w:type="character" w:styleId="Zstupntext">
    <w:name w:val="Placeholder Text"/>
    <w:basedOn w:val="Predvolenpsmoodseku"/>
    <w:uiPriority w:val="99"/>
    <w:semiHidden/>
    <w:rsid w:val="00081B90"/>
    <w:rPr>
      <w:color w:val="808080"/>
    </w:rPr>
  </w:style>
  <w:style w:type="paragraph" w:customStyle="1" w:styleId="stlBUName">
    <w:name w:val="stlBUName"/>
    <w:rsid w:val="00F43D87"/>
    <w:pPr>
      <w:adjustRightInd w:val="0"/>
      <w:snapToGrid w:val="0"/>
      <w:spacing w:line="280" w:lineRule="exact"/>
      <w:jc w:val="right"/>
    </w:pPr>
    <w:rPr>
      <w:rFonts w:ascii="Arial" w:eastAsia="SimSun" w:hAnsi="Arial"/>
      <w:noProof/>
      <w:sz w:val="28"/>
      <w:szCs w:val="28"/>
      <w:lang w:val="en-GB" w:eastAsia="zh-CN"/>
    </w:rPr>
  </w:style>
  <w:style w:type="character" w:customStyle="1" w:styleId="stlBold">
    <w:name w:val="stlBold"/>
    <w:rsid w:val="00F43D87"/>
    <w:rPr>
      <w:b/>
      <w:lang w:val="en-GB"/>
    </w:rPr>
  </w:style>
  <w:style w:type="paragraph" w:customStyle="1" w:styleId="stlDescriptor">
    <w:name w:val="stlDescriptor"/>
    <w:rsid w:val="00F43D87"/>
    <w:pPr>
      <w:spacing w:line="240" w:lineRule="exact"/>
      <w:jc w:val="right"/>
    </w:pPr>
    <w:rPr>
      <w:rFonts w:ascii="Arial" w:eastAsia="SimSun" w:hAnsi="Arial"/>
      <w:b/>
      <w:sz w:val="18"/>
      <w:szCs w:val="18"/>
      <w:lang w:val="en-GB" w:eastAsia="zh-CN"/>
    </w:rPr>
  </w:style>
  <w:style w:type="paragraph" w:styleId="Nzov">
    <w:name w:val="Title"/>
    <w:basedOn w:val="Normlny"/>
    <w:next w:val="Normlny"/>
    <w:link w:val="NzovChar"/>
    <w:uiPriority w:val="10"/>
    <w:qFormat/>
    <w:rsid w:val="00F43D87"/>
    <w:pPr>
      <w:pBdr>
        <w:bottom w:val="single" w:sz="8" w:space="4" w:color="D16349"/>
      </w:pBdr>
      <w:spacing w:after="300"/>
      <w:contextualSpacing/>
    </w:pPr>
    <w:rPr>
      <w:rFonts w:ascii="Cambria" w:hAnsi="Cambria"/>
      <w:color w:val="4A4F64"/>
      <w:spacing w:val="5"/>
      <w:kern w:val="28"/>
      <w:sz w:val="52"/>
      <w:szCs w:val="52"/>
      <w:lang w:val="en-US" w:eastAsia="en-US"/>
    </w:rPr>
  </w:style>
  <w:style w:type="character" w:customStyle="1" w:styleId="NzovChar">
    <w:name w:val="Názov Char"/>
    <w:basedOn w:val="Predvolenpsmoodseku"/>
    <w:link w:val="Nzov"/>
    <w:uiPriority w:val="10"/>
    <w:rsid w:val="00F43D87"/>
    <w:rPr>
      <w:rFonts w:ascii="Cambria" w:hAnsi="Cambria"/>
      <w:color w:val="4A4F64"/>
      <w:spacing w:val="5"/>
      <w:kern w:val="28"/>
      <w:sz w:val="52"/>
      <w:szCs w:val="52"/>
      <w:lang w:val="en-US" w:eastAsia="en-US"/>
    </w:rPr>
  </w:style>
  <w:style w:type="character" w:styleId="slostrany">
    <w:name w:val="page number"/>
    <w:basedOn w:val="Predvolenpsmoodseku"/>
    <w:rsid w:val="00D14AD1"/>
  </w:style>
  <w:style w:type="paragraph" w:customStyle="1" w:styleId="stlreferenceCS">
    <w:name w:val="stlreferenceCS"/>
    <w:rsid w:val="00D14AD1"/>
    <w:pPr>
      <w:adjustRightInd w:val="0"/>
      <w:snapToGrid w:val="0"/>
      <w:spacing w:line="160" w:lineRule="exact"/>
      <w:jc w:val="right"/>
    </w:pPr>
    <w:rPr>
      <w:rFonts w:ascii="Arial" w:eastAsia="SimSun" w:hAnsi="Arial"/>
      <w:noProof/>
      <w:sz w:val="13"/>
      <w:szCs w:val="13"/>
      <w:lang w:val="en-GB" w:eastAsia="zh-CN"/>
    </w:rPr>
  </w:style>
  <w:style w:type="paragraph" w:customStyle="1" w:styleId="MFooter">
    <w:name w:val="MFooter"/>
    <w:basedOn w:val="Pta"/>
    <w:rsid w:val="00D14AD1"/>
    <w:pPr>
      <w:tabs>
        <w:tab w:val="clear" w:pos="4513"/>
        <w:tab w:val="clear" w:pos="9026"/>
        <w:tab w:val="center" w:pos="4320"/>
        <w:tab w:val="right" w:pos="9360"/>
      </w:tabs>
    </w:pPr>
    <w:rPr>
      <w:rFonts w:cs="Arial"/>
      <w:i/>
      <w:sz w:val="16"/>
      <w:szCs w:val="20"/>
      <w:lang w:val="en-US" w:eastAsia="en-US"/>
    </w:rPr>
  </w:style>
  <w:style w:type="paragraph" w:customStyle="1" w:styleId="Betalingproject">
    <w:name w:val="Betaling project"/>
    <w:basedOn w:val="Normlny"/>
    <w:rsid w:val="00D14AD1"/>
    <w:rPr>
      <w:rFonts w:ascii="Times" w:hAnsi="Times"/>
      <w:sz w:val="22"/>
      <w:szCs w:val="20"/>
      <w:lang w:val="nl-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1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4.wmf"/><Relationship Id="rId26" Type="http://schemas.openxmlformats.org/officeDocument/2006/relationships/control" Target="activeX/activeX7.xml"/><Relationship Id="rId39" Type="http://schemas.openxmlformats.org/officeDocument/2006/relationships/control" Target="activeX/activeX20.xml"/><Relationship Id="rId21" Type="http://schemas.openxmlformats.org/officeDocument/2006/relationships/control" Target="activeX/activeX2.xml"/><Relationship Id="rId34" Type="http://schemas.openxmlformats.org/officeDocument/2006/relationships/control" Target="activeX/activeX15.xml"/><Relationship Id="rId42" Type="http://schemas.openxmlformats.org/officeDocument/2006/relationships/hyperlink" Target="https://drive.google.com/file/d/1_P2RQdqNYBYA8r31FFcnV2ZcrtVoR7Wy/view?usp=sharing" TargetMode="External"/><Relationship Id="rId47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9" Type="http://schemas.openxmlformats.org/officeDocument/2006/relationships/control" Target="activeX/activeX10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control" Target="activeX/activeX5.xml"/><Relationship Id="rId32" Type="http://schemas.openxmlformats.org/officeDocument/2006/relationships/control" Target="activeX/activeX13.xml"/><Relationship Id="rId37" Type="http://schemas.openxmlformats.org/officeDocument/2006/relationships/control" Target="activeX/activeX18.xml"/><Relationship Id="rId40" Type="http://schemas.openxmlformats.org/officeDocument/2006/relationships/control" Target="activeX/activeX21.xml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control" Target="activeX/activeX4.xml"/><Relationship Id="rId28" Type="http://schemas.openxmlformats.org/officeDocument/2006/relationships/control" Target="activeX/activeX9.xml"/><Relationship Id="rId36" Type="http://schemas.openxmlformats.org/officeDocument/2006/relationships/control" Target="activeX/activeX17.xml"/><Relationship Id="rId10" Type="http://schemas.openxmlformats.org/officeDocument/2006/relationships/endnotes" Target="endnotes.xml"/><Relationship Id="rId19" Type="http://schemas.openxmlformats.org/officeDocument/2006/relationships/control" Target="activeX/activeX1.xml"/><Relationship Id="rId31" Type="http://schemas.openxmlformats.org/officeDocument/2006/relationships/control" Target="activeX/activeX12.xml"/><Relationship Id="rId44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control" Target="activeX/activeX3.xml"/><Relationship Id="rId27" Type="http://schemas.openxmlformats.org/officeDocument/2006/relationships/control" Target="activeX/activeX8.xml"/><Relationship Id="rId30" Type="http://schemas.openxmlformats.org/officeDocument/2006/relationships/control" Target="activeX/activeX11.xml"/><Relationship Id="rId35" Type="http://schemas.openxmlformats.org/officeDocument/2006/relationships/control" Target="activeX/activeX16.xml"/><Relationship Id="rId43" Type="http://schemas.openxmlformats.org/officeDocument/2006/relationships/header" Target="header4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control" Target="activeX/activeX6.xml"/><Relationship Id="rId33" Type="http://schemas.openxmlformats.org/officeDocument/2006/relationships/control" Target="activeX/activeX14.xml"/><Relationship Id="rId38" Type="http://schemas.openxmlformats.org/officeDocument/2006/relationships/control" Target="activeX/activeX19.xml"/><Relationship Id="rId46" Type="http://schemas.openxmlformats.org/officeDocument/2006/relationships/glossaryDocument" Target="glossary/document.xml"/><Relationship Id="rId20" Type="http://schemas.openxmlformats.org/officeDocument/2006/relationships/image" Target="media/image5.wmf"/><Relationship Id="rId41" Type="http://schemas.openxmlformats.org/officeDocument/2006/relationships/control" Target="activeX/activeX2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C\Documents\FUJ\DOCUMENTS\TAFE-EUS-Product-Definition-Guide-Template-2.8-2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C9AED625E964397BC25DC203BC0F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4CFA7-FF76-4683-835E-815CB4DAFEE5}"/>
      </w:docPartPr>
      <w:docPartBody>
        <w:p w:rsidR="00152C1F" w:rsidRDefault="00BA60F8">
          <w:pPr>
            <w:pStyle w:val="8C9AED625E964397BC25DC203BC0F825"/>
          </w:pPr>
          <w:r w:rsidRPr="003E0A6D">
            <w:rPr>
              <w:rStyle w:val="Zstupn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jitsu Sans Light">
    <w:altName w:val="Calibri"/>
    <w:charset w:val="00"/>
    <w:family w:val="swiss"/>
    <w:pitch w:val="variable"/>
    <w:sig w:usb0="A00000AF" w:usb1="0000206B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jitsu Sans">
    <w:altName w:val="Calibri"/>
    <w:charset w:val="00"/>
    <w:family w:val="swiss"/>
    <w:pitch w:val="variable"/>
    <w:sig w:usb0="A00000AF" w:usb1="0000206B" w:usb2="00000000" w:usb3="00000000" w:csb0="00000001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0F8"/>
    <w:rsid w:val="00152C1F"/>
    <w:rsid w:val="006F61C1"/>
    <w:rsid w:val="00BA60F8"/>
    <w:rsid w:val="00DF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BA60F8"/>
    <w:rPr>
      <w:color w:val="808080"/>
    </w:rPr>
  </w:style>
  <w:style w:type="paragraph" w:customStyle="1" w:styleId="8C9AED625E964397BC25DC203BC0F825">
    <w:name w:val="8C9AED625E964397BC25DC203BC0F8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acdc8fe-57f4-4768-8df7-6c6cb2848168">
      <Terms xmlns="http://schemas.microsoft.com/office/infopath/2007/PartnerControls"/>
    </lcf76f155ced4ddcb4097134ff3c332f>
    <TaxCatchAll xmlns="5252d658-101f-4632-9722-9348dfb11d4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5166130F949C4C891127A50B30BF58" ma:contentTypeVersion="13" ma:contentTypeDescription="Create a new document." ma:contentTypeScope="" ma:versionID="469c0399b4aa10a2580b987482609453">
  <xsd:schema xmlns:xsd="http://www.w3.org/2001/XMLSchema" xmlns:xs="http://www.w3.org/2001/XMLSchema" xmlns:p="http://schemas.microsoft.com/office/2006/metadata/properties" xmlns:ns2="cacdc8fe-57f4-4768-8df7-6c6cb2848168" xmlns:ns3="5252d658-101f-4632-9722-9348dfb11d40" targetNamespace="http://schemas.microsoft.com/office/2006/metadata/properties" ma:root="true" ma:fieldsID="b49e4d21a01135603370da1669065f61" ns2:_="" ns3:_="">
    <xsd:import namespace="cacdc8fe-57f4-4768-8df7-6c6cb2848168"/>
    <xsd:import namespace="5252d658-101f-4632-9722-9348dfb11d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dc8fe-57f4-4768-8df7-6c6cb284816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9cec1cc2-5b8e-42fe-ad3b-746beff284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52d658-101f-4632-9722-9348dfb11d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5f99582-ab57-4cec-a9ff-882cce77312b}" ma:internalName="TaxCatchAll" ma:showField="CatchAllData" ma:web="5252d658-101f-4632-9722-9348dfb11d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85328-8671-4683-8CC7-39D22DEB61B8}">
  <ds:schemaRefs>
    <ds:schemaRef ds:uri="http://schemas.microsoft.com/office/2006/metadata/properties"/>
    <ds:schemaRef ds:uri="http://schemas.microsoft.com/office/infopath/2007/PartnerControls"/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5252d658-101f-4632-9722-9348dfb11d40"/>
    <ds:schemaRef ds:uri="cacdc8fe-57f4-4768-8df7-6c6cb2848168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3CF1C41-31F9-490E-8029-80E3E41AAC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30E28B-E4A9-4D39-9C06-072B8A4A34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cdc8fe-57f4-4768-8df7-6c6cb2848168"/>
    <ds:schemaRef ds:uri="5252d658-101f-4632-9722-9348dfb11d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1AA40C-78F0-42A9-AB4C-0ABAC88DA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TAFE-EUS-Product-Definition-Guide-Template-2.8-2</Template>
  <TotalTime>75</TotalTime>
  <Pages>7</Pages>
  <Words>958</Words>
  <Characters>5464</Characters>
  <Application>Microsoft Office Word</Application>
  <DocSecurity>0</DocSecurity>
  <Lines>45</Lines>
  <Paragraphs>12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PDG - "Application title.version"</vt:lpstr>
      <vt:lpstr>PDG - "Application title.version"</vt:lpstr>
    </vt:vector>
  </TitlesOfParts>
  <Company>Perpetual</Company>
  <LinksUpToDate>false</LinksUpToDate>
  <CharactersWithSpaces>6410</CharactersWithSpaces>
  <SharedDoc>false</SharedDoc>
  <HLinks>
    <vt:vector size="150" baseType="variant">
      <vt:variant>
        <vt:i4>6619187</vt:i4>
      </vt:variant>
      <vt:variant>
        <vt:i4>204</vt:i4>
      </vt:variant>
      <vt:variant>
        <vt:i4>0</vt:i4>
      </vt:variant>
      <vt:variant>
        <vt:i4>5</vt:i4>
      </vt:variant>
      <vt:variant>
        <vt:lpwstr>https://infoworld.oceania.fujitsu.local/tm/mis7/perpetual/Change Release Management Registered/Release Management/R2A document - template.docx</vt:lpwstr>
      </vt:variant>
      <vt:variant>
        <vt:lpwstr/>
      </vt:variant>
      <vt:variant>
        <vt:i4>6619187</vt:i4>
      </vt:variant>
      <vt:variant>
        <vt:i4>201</vt:i4>
      </vt:variant>
      <vt:variant>
        <vt:i4>0</vt:i4>
      </vt:variant>
      <vt:variant>
        <vt:i4>5</vt:i4>
      </vt:variant>
      <vt:variant>
        <vt:lpwstr>https://infoworld.oceania.fujitsu.local/tm/mis7/perpetual/Change Release Management Registered/Release Management/R2A document - template.docx</vt:lpwstr>
      </vt:variant>
      <vt:variant>
        <vt:lpwstr/>
      </vt:variant>
      <vt:variant>
        <vt:i4>655365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Home</vt:lpwstr>
      </vt:variant>
      <vt:variant>
        <vt:i4>655365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Home</vt:lpwstr>
      </vt:variant>
      <vt:variant>
        <vt:i4>655365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Home</vt:lpwstr>
      </vt:variant>
      <vt:variant>
        <vt:i4>655365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Home</vt:lpwstr>
      </vt:variant>
      <vt:variant>
        <vt:i4>655365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Home</vt:lpwstr>
      </vt:variant>
      <vt:variant>
        <vt:i4>458786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Part7_Section3</vt:lpwstr>
      </vt:variant>
      <vt:variant>
        <vt:i4>393250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Part7_Section2</vt:lpwstr>
      </vt:variant>
      <vt:variant>
        <vt:i4>327714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Part7_Section1</vt:lpwstr>
      </vt:variant>
      <vt:variant>
        <vt:i4>3342381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Customer_Sign_Off</vt:lpwstr>
      </vt:variant>
      <vt:variant>
        <vt:i4>5374033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Packaging_Sign_Off</vt:lpwstr>
      </vt:variant>
      <vt:variant>
        <vt:i4>38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Part3_Section4</vt:lpwstr>
      </vt:variant>
      <vt:variant>
        <vt:i4>458790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Part3_Section3</vt:lpwstr>
      </vt:variant>
      <vt:variant>
        <vt:i4>393254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Part3_Section2</vt:lpwstr>
      </vt:variant>
      <vt:variant>
        <vt:i4>327718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Part3_Section1</vt:lpwstr>
      </vt:variant>
      <vt:variant>
        <vt:i4>65575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Part2_Section5</vt:lpwstr>
      </vt:variant>
      <vt:variant>
        <vt:i4>39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Part2_Section4</vt:lpwstr>
      </vt:variant>
      <vt:variant>
        <vt:i4>458791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Part2_Section3</vt:lpwstr>
      </vt:variant>
      <vt:variant>
        <vt:i4>458791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Part2_Section3</vt:lpwstr>
      </vt:variant>
      <vt:variant>
        <vt:i4>458791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Part2_Section3</vt:lpwstr>
      </vt:variant>
      <vt:variant>
        <vt:i4>327719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Part2_Section1</vt:lpwstr>
      </vt:variant>
      <vt:variant>
        <vt:i4>458788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Part1_Section3</vt:lpwstr>
      </vt:variant>
      <vt:variant>
        <vt:i4>393252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Part1_Section2</vt:lpwstr>
      </vt:variant>
      <vt:variant>
        <vt:i4>327716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Part1_Section1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PDG - "Application title.version"</dc:title>
  <dc:subject/>
  <dc:creator>Corpuz, Margarita</dc:creator>
  <cp:keywords/>
  <dc:description/>
  <cp:lastModifiedBy>Saša Snidová</cp:lastModifiedBy>
  <cp:revision>36</cp:revision>
  <cp:lastPrinted>2011-09-29T05:40:00Z</cp:lastPrinted>
  <dcterms:created xsi:type="dcterms:W3CDTF">2024-02-11T11:19:00Z</dcterms:created>
  <dcterms:modified xsi:type="dcterms:W3CDTF">2024-02-11T12:37:00Z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0x0101009F5166130F949C4C891127A50B30BF58</vt:lpwstr>
  </property>
  <property fmtid="{D5CDD505-2E9C-101B-9397-08002B2CF9AE}" pid="3" name="Order">
    <vt:r8>6200</vt:r8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URL">
    <vt:lpwstr>, </vt:lpwstr>
  </property>
  <property fmtid="{D5CDD505-2E9C-101B-9397-08002B2CF9AE}" pid="7" name="Doc Title 1">
    <vt:lpwstr>Perpetual</vt:lpwstr>
  </property>
  <property fmtid="{D5CDD505-2E9C-101B-9397-08002B2CF9AE}" pid="8" name="Doc Title 2">
    <vt:lpwstr>R2A Document</vt:lpwstr>
  </property>
  <property fmtid="{D5CDD505-2E9C-101B-9397-08002B2CF9AE}" pid="9" name="Doc Title 3">
    <vt:lpwstr>Release Management</vt:lpwstr>
  </property>
  <property fmtid="{D5CDD505-2E9C-101B-9397-08002B2CF9AE}" pid="10" name="Owner">
    <vt:lpwstr>Keerthana Samy</vt:lpwstr>
  </property>
  <property fmtid="{D5CDD505-2E9C-101B-9397-08002B2CF9AE}" pid="11" name="Confidentiality">
    <vt:lpwstr>Commercial-in-Confidence</vt:lpwstr>
  </property>
  <property fmtid="{D5CDD505-2E9C-101B-9397-08002B2CF9AE}" pid="12" name="Security">
    <vt:lpwstr>Security Classification, if applicable</vt:lpwstr>
  </property>
  <property fmtid="{D5CDD505-2E9C-101B-9397-08002B2CF9AE}" pid="13" name="Version No.">
    <vt:lpwstr>2.2</vt:lpwstr>
  </property>
  <property fmtid="{D5CDD505-2E9C-101B-9397-08002B2CF9AE}" pid="14" name="Version Date">
    <vt:lpwstr>10 Feb 20</vt:lpwstr>
  </property>
  <property fmtid="{D5CDD505-2E9C-101B-9397-08002B2CF9AE}" pid="15" name="Doc Status">
    <vt:lpwstr>Issued</vt:lpwstr>
  </property>
  <property fmtid="{D5CDD505-2E9C-101B-9397-08002B2CF9AE}" pid="16" name="Template Version">
    <vt:lpwstr>9.0</vt:lpwstr>
  </property>
  <property fmtid="{D5CDD505-2E9C-101B-9397-08002B2CF9AE}" pid="17" name="ReviewReminder">
    <vt:lpwstr>0</vt:lpwstr>
  </property>
  <property fmtid="{D5CDD505-2E9C-101B-9397-08002B2CF9AE}" pid="18" name="ExpiryReminder">
    <vt:lpwstr>0</vt:lpwstr>
  </property>
  <property fmtid="{D5CDD505-2E9C-101B-9397-08002B2CF9AE}" pid="19" name="MSIP_Label_a7295cc1-d279-42ac-ab4d-3b0f4fece050_Enabled">
    <vt:lpwstr>true</vt:lpwstr>
  </property>
  <property fmtid="{D5CDD505-2E9C-101B-9397-08002B2CF9AE}" pid="20" name="MSIP_Label_a7295cc1-d279-42ac-ab4d-3b0f4fece050_SetDate">
    <vt:lpwstr>2022-07-27T02:25:01Z</vt:lpwstr>
  </property>
  <property fmtid="{D5CDD505-2E9C-101B-9397-08002B2CF9AE}" pid="21" name="MSIP_Label_a7295cc1-d279-42ac-ab4d-3b0f4fece050_Method">
    <vt:lpwstr>Standard</vt:lpwstr>
  </property>
  <property fmtid="{D5CDD505-2E9C-101B-9397-08002B2CF9AE}" pid="22" name="MSIP_Label_a7295cc1-d279-42ac-ab4d-3b0f4fece050_Name">
    <vt:lpwstr>FUJITSU-RESTRICTED​</vt:lpwstr>
  </property>
  <property fmtid="{D5CDD505-2E9C-101B-9397-08002B2CF9AE}" pid="23" name="MSIP_Label_a7295cc1-d279-42ac-ab4d-3b0f4fece050_SiteId">
    <vt:lpwstr>a19f121d-81e1-4858-a9d8-736e267fd4c7</vt:lpwstr>
  </property>
  <property fmtid="{D5CDD505-2E9C-101B-9397-08002B2CF9AE}" pid="24" name="MSIP_Label_a7295cc1-d279-42ac-ab4d-3b0f4fece050_ActionId">
    <vt:lpwstr>32ffd70e-1447-498c-ab26-2fa44cd7871a</vt:lpwstr>
  </property>
  <property fmtid="{D5CDD505-2E9C-101B-9397-08002B2CF9AE}" pid="25" name="MSIP_Label_a7295cc1-d279-42ac-ab4d-3b0f4fece050_ContentBits">
    <vt:lpwstr>0</vt:lpwstr>
  </property>
  <property fmtid="{D5CDD505-2E9C-101B-9397-08002B2CF9AE}" pid="26" name="MediaServiceImageTags">
    <vt:lpwstr/>
  </property>
</Properties>
</file>